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Noto Sans Display" w:hAnsi="Noto Sans Display"/>
        </w:r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Pr="009F500B" w:rsidRDefault="007A68DD">
          <w:pPr>
            <w:rPr>
              <w:rFonts w:ascii="Noto Sans Display" w:hAnsi="Noto Sans Display"/>
            </w:rPr>
          </w:pPr>
        </w:p>
        <w:p w14:paraId="1D1F6373" w14:textId="77777777" w:rsidR="007A68DD" w:rsidRPr="009F500B" w:rsidRDefault="00EB4C81">
          <w:pPr>
            <w:rPr>
              <w:rFonts w:ascii="Noto Sans Display" w:eastAsiaTheme="minorEastAsia" w:hAnsi="Noto Sans Display"/>
              <w:color w:val="595959" w:themeColor="text1" w:themeTint="A6"/>
              <w:sz w:val="28"/>
              <w:szCs w:val="28"/>
              <w:lang w:val="en-US"/>
            </w:rPr>
          </w:pPr>
          <w:r w:rsidRPr="009F500B">
            <w:rPr>
              <w:rFonts w:ascii="Noto Sans Display" w:hAnsi="Noto Sans Display"/>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Noto SSans Display" w:hAnsi="Noto SSans Display"/>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DD9433" w14:textId="5F2F0234" w:rsidR="00EB4C81" w:rsidRPr="00F575C9" w:rsidRDefault="0075353F" w:rsidP="00EB4C81">
                                    <w:pPr>
                                      <w:pStyle w:val="NoSpacing"/>
                                      <w:spacing w:before="40" w:after="40"/>
                                      <w:rPr>
                                        <w:rFonts w:ascii="Noto SSans Display" w:hAnsi="Noto SSans Display"/>
                                        <w:caps/>
                                        <w:color w:val="4472C4" w:themeColor="accent1"/>
                                        <w:sz w:val="28"/>
                                        <w:szCs w:val="28"/>
                                        <w:lang w:val="nl-NL"/>
                                      </w:rPr>
                                    </w:pPr>
                                    <w:r w:rsidRPr="00F575C9">
                                      <w:rPr>
                                        <w:rFonts w:ascii="Noto SSans Display" w:hAnsi="Noto SSans Display"/>
                                        <w:caps/>
                                        <w:color w:val="4472C4" w:themeColor="accent1"/>
                                        <w:sz w:val="28"/>
                                        <w:szCs w:val="28"/>
                                        <w:lang w:val="nl-NL"/>
                                      </w:rPr>
                                      <w:t>PROJECT</w:t>
                                    </w:r>
                                  </w:p>
                                </w:sdtContent>
                              </w:sdt>
                              <w:p w14:paraId="0BE46CF3" w14:textId="77777777" w:rsidR="0075353F"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Team: </w:t>
                                </w:r>
                              </w:p>
                              <w:p w14:paraId="02AAF2E9" w14:textId="6A16E88E"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Cohort: </w:t>
                                </w:r>
                                <w:r w:rsidR="00953455" w:rsidRPr="00F575C9">
                                  <w:rPr>
                                    <w:rStyle w:val="SubtleEmphasis"/>
                                    <w:rFonts w:ascii="Noto SSans Display" w:hAnsi="Noto SSans Display"/>
                                    <w:i w:val="0"/>
                                    <w:iCs w:val="0"/>
                                    <w:color w:val="auto"/>
                                    <w:lang w:val="nl-NL"/>
                                  </w:rPr>
                                  <w:t>2020</w:t>
                                </w:r>
                              </w:p>
                              <w:p w14:paraId="733578E8" w14:textId="34675120"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Klant:</w:t>
                                </w:r>
                                <w:r w:rsidR="00953455" w:rsidRPr="00F575C9">
                                  <w:rPr>
                                    <w:rStyle w:val="SubtleEmphasis"/>
                                    <w:rFonts w:ascii="Noto SSans Display" w:hAnsi="Noto SSans Display"/>
                                    <w:i w:val="0"/>
                                    <w:iCs w:val="0"/>
                                    <w:color w:val="auto"/>
                                    <w:lang w:val="nl-NL"/>
                                  </w:rPr>
                                  <w:t xml:space="preserve"> </w:t>
                                </w:r>
                                <w:r w:rsidR="00F575C9" w:rsidRPr="00F575C9">
                                  <w:rPr>
                                    <w:rStyle w:val="SubtleEmphasis"/>
                                    <w:rFonts w:ascii="Noto SSans Display" w:hAnsi="Noto SSans Display"/>
                                    <w:i w:val="0"/>
                                    <w:iCs w:val="0"/>
                                    <w:color w:val="auto"/>
                                    <w:lang w:val="nl-NL"/>
                                  </w:rPr>
                                  <w:t>J. Maipauw</w:t>
                                </w:r>
                              </w:p>
                              <w:p w14:paraId="656C5930" w14:textId="618F9A8C"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Versie: </w:t>
                                </w:r>
                                <w:r w:rsidR="0075353F" w:rsidRPr="00F575C9">
                                  <w:rPr>
                                    <w:rStyle w:val="SubtleEmphasis"/>
                                    <w:rFonts w:ascii="Noto SSans Display" w:hAnsi="Noto SSans Display"/>
                                    <w:i w:val="0"/>
                                    <w:iCs w:val="0"/>
                                    <w:color w:val="auto"/>
                                    <w:lang w:val="nl-NL"/>
                                  </w:rPr>
                                  <w:t>september 2022</w:t>
                                </w:r>
                              </w:p>
                              <w:p w14:paraId="08A66F6A" w14:textId="3D19E385"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Datum: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" filled="f" stroked="f" strokeweight=".5pt">
                    <v:textbox style="mso-fit-shape-to-text:t" inset="1in,0,86.4pt,0">
                      <w:txbxContent>
                        <w:sdt>
                          <w:sdtPr>
                            <w:rPr>
                              <w:rFonts w:ascii="Noto SSans Display" w:hAnsi="Noto SSans Display"/>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DD9433" w14:textId="5F2F0234" w:rsidR="00EB4C81" w:rsidRPr="00F575C9" w:rsidRDefault="0075353F" w:rsidP="00EB4C81">
                              <w:pPr>
                                <w:pStyle w:val="NoSpacing"/>
                                <w:spacing w:before="40" w:after="40"/>
                                <w:rPr>
                                  <w:rFonts w:ascii="Noto SSans Display" w:hAnsi="Noto SSans Display"/>
                                  <w:caps/>
                                  <w:color w:val="4472C4" w:themeColor="accent1"/>
                                  <w:sz w:val="28"/>
                                  <w:szCs w:val="28"/>
                                  <w:lang w:val="nl-NL"/>
                                </w:rPr>
                              </w:pPr>
                              <w:r w:rsidRPr="00F575C9">
                                <w:rPr>
                                  <w:rFonts w:ascii="Noto SSans Display" w:hAnsi="Noto SSans Display"/>
                                  <w:caps/>
                                  <w:color w:val="4472C4" w:themeColor="accent1"/>
                                  <w:sz w:val="28"/>
                                  <w:szCs w:val="28"/>
                                  <w:lang w:val="nl-NL"/>
                                </w:rPr>
                                <w:t>PROJECT</w:t>
                              </w:r>
                            </w:p>
                          </w:sdtContent>
                        </w:sdt>
                        <w:p w14:paraId="0BE46CF3" w14:textId="77777777" w:rsidR="0075353F"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Team: </w:t>
                          </w:r>
                        </w:p>
                        <w:p w14:paraId="02AAF2E9" w14:textId="6A16E88E"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Cohort: </w:t>
                          </w:r>
                          <w:r w:rsidR="00953455" w:rsidRPr="00F575C9">
                            <w:rPr>
                              <w:rStyle w:val="SubtleEmphasis"/>
                              <w:rFonts w:ascii="Noto SSans Display" w:hAnsi="Noto SSans Display"/>
                              <w:i w:val="0"/>
                              <w:iCs w:val="0"/>
                              <w:color w:val="auto"/>
                              <w:lang w:val="nl-NL"/>
                            </w:rPr>
                            <w:t>2020</w:t>
                          </w:r>
                        </w:p>
                        <w:p w14:paraId="733578E8" w14:textId="34675120"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Klant:</w:t>
                          </w:r>
                          <w:r w:rsidR="00953455" w:rsidRPr="00F575C9">
                            <w:rPr>
                              <w:rStyle w:val="SubtleEmphasis"/>
                              <w:rFonts w:ascii="Noto SSans Display" w:hAnsi="Noto SSans Display"/>
                              <w:i w:val="0"/>
                              <w:iCs w:val="0"/>
                              <w:color w:val="auto"/>
                              <w:lang w:val="nl-NL"/>
                            </w:rPr>
                            <w:t xml:space="preserve"> </w:t>
                          </w:r>
                          <w:r w:rsidR="00F575C9" w:rsidRPr="00F575C9">
                            <w:rPr>
                              <w:rStyle w:val="SubtleEmphasis"/>
                              <w:rFonts w:ascii="Noto SSans Display" w:hAnsi="Noto SSans Display"/>
                              <w:i w:val="0"/>
                              <w:iCs w:val="0"/>
                              <w:color w:val="auto"/>
                              <w:lang w:val="nl-NL"/>
                            </w:rPr>
                            <w:t>J. Maipauw</w:t>
                          </w:r>
                        </w:p>
                        <w:p w14:paraId="656C5930" w14:textId="618F9A8C"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Versie: </w:t>
                          </w:r>
                          <w:r w:rsidR="0075353F" w:rsidRPr="00F575C9">
                            <w:rPr>
                              <w:rStyle w:val="SubtleEmphasis"/>
                              <w:rFonts w:ascii="Noto SSans Display" w:hAnsi="Noto SSans Display"/>
                              <w:i w:val="0"/>
                              <w:iCs w:val="0"/>
                              <w:color w:val="auto"/>
                              <w:lang w:val="nl-NL"/>
                            </w:rPr>
                            <w:t>september 2022</w:t>
                          </w:r>
                        </w:p>
                        <w:p w14:paraId="08A66F6A" w14:textId="3D19E385" w:rsidR="00EB4C81" w:rsidRPr="00F575C9" w:rsidRDefault="00EB4C81" w:rsidP="00EB4C81">
                          <w:pPr>
                            <w:pStyle w:val="NoSpacing"/>
                            <w:rPr>
                              <w:rStyle w:val="SubtleEmphasis"/>
                              <w:rFonts w:ascii="Noto SSans Display" w:hAnsi="Noto SSans Display"/>
                              <w:i w:val="0"/>
                              <w:iCs w:val="0"/>
                              <w:color w:val="auto"/>
                              <w:lang w:val="nl-NL"/>
                            </w:rPr>
                          </w:pPr>
                          <w:r w:rsidRPr="00F575C9">
                            <w:rPr>
                              <w:rStyle w:val="SubtleEmphasis"/>
                              <w:rFonts w:ascii="Noto SSans Display" w:hAnsi="Noto SSans Display"/>
                              <w:i w:val="0"/>
                              <w:iCs w:val="0"/>
                              <w:color w:val="auto"/>
                              <w:lang w:val="nl-NL"/>
                            </w:rPr>
                            <w:t xml:space="preserve">Datum: </w:t>
                          </w:r>
                        </w:p>
                      </w:txbxContent>
                    </v:textbox>
                    <w10:wrap type="square" anchorx="margin" anchory="page"/>
                  </v:shape>
                </w:pict>
              </mc:Fallback>
            </mc:AlternateContent>
          </w:r>
          <w:r w:rsidR="007A68DD" w:rsidRPr="009F500B">
            <w:rPr>
              <w:rFonts w:ascii="Noto Sans Display" w:hAnsi="Noto Sans Display"/>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Pr="00F575C9" w:rsidRDefault="00000000">
                                  <w:pPr>
                                    <w:rPr>
                                      <w:rFonts w:ascii="Noto Sans Display" w:hAnsi="Noto Sans Display" w:cs="Noto Sans"/>
                                      <w:color w:val="FFFFFF" w:themeColor="background1"/>
                                      <w:sz w:val="72"/>
                                      <w:szCs w:val="72"/>
                                    </w:rPr>
                                  </w:pPr>
                                  <w:sdt>
                                    <w:sdtPr>
                                      <w:rPr>
                                        <w:rFonts w:ascii="Noto Sans Display" w:hAnsi="Noto Sans Display" w:cs="Noto San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A68DD" w:rsidRPr="00F575C9">
                                        <w:rPr>
                                          <w:rFonts w:ascii="Noto Sans Display" w:hAnsi="Noto Sans Display" w:cs="Noto Sans"/>
                                          <w:color w:val="FFFFFF" w:themeColor="background1"/>
                                          <w:sz w:val="72"/>
                                          <w:szCs w:val="72"/>
                                        </w:rPr>
                                        <w:t>Behoefte</w:t>
                                      </w:r>
                                      <w:r w:rsidR="00222411" w:rsidRPr="00F575C9">
                                        <w:rPr>
                                          <w:rFonts w:ascii="Noto Sans Display" w:hAnsi="Noto Sans Display" w:cs="Noto Sans"/>
                                          <w:color w:val="FFFFFF" w:themeColor="background1"/>
                                          <w:sz w:val="72"/>
                                          <w:szCs w:val="72"/>
                                        </w:rPr>
                                        <w:t>a</w:t>
                                      </w:r>
                                      <w:r w:rsidR="007A68DD" w:rsidRPr="00F575C9">
                                        <w:rPr>
                                          <w:rFonts w:ascii="Noto Sans Display" w:hAnsi="Noto Sans Display" w:cs="Noto Sans"/>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Pr="00F575C9" w:rsidRDefault="00000000">
                            <w:pPr>
                              <w:rPr>
                                <w:rFonts w:ascii="Noto Sans Display" w:hAnsi="Noto Sans Display" w:cs="Noto Sans"/>
                                <w:color w:val="FFFFFF" w:themeColor="background1"/>
                                <w:sz w:val="72"/>
                                <w:szCs w:val="72"/>
                              </w:rPr>
                            </w:pPr>
                            <w:sdt>
                              <w:sdtPr>
                                <w:rPr>
                                  <w:rFonts w:ascii="Noto Sans Display" w:hAnsi="Noto Sans Display" w:cs="Noto San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7A68DD" w:rsidRPr="00F575C9">
                                  <w:rPr>
                                    <w:rFonts w:ascii="Noto Sans Display" w:hAnsi="Noto Sans Display" w:cs="Noto Sans"/>
                                    <w:color w:val="FFFFFF" w:themeColor="background1"/>
                                    <w:sz w:val="72"/>
                                    <w:szCs w:val="72"/>
                                  </w:rPr>
                                  <w:t>Behoefte</w:t>
                                </w:r>
                                <w:r w:rsidR="00222411" w:rsidRPr="00F575C9">
                                  <w:rPr>
                                    <w:rFonts w:ascii="Noto Sans Display" w:hAnsi="Noto Sans Display" w:cs="Noto Sans"/>
                                    <w:color w:val="FFFFFF" w:themeColor="background1"/>
                                    <w:sz w:val="72"/>
                                    <w:szCs w:val="72"/>
                                  </w:rPr>
                                  <w:t>a</w:t>
                                </w:r>
                                <w:r w:rsidR="007A68DD" w:rsidRPr="00F575C9">
                                  <w:rPr>
                                    <w:rFonts w:ascii="Noto Sans Display" w:hAnsi="Noto Sans Display" w:cs="Noto Sans"/>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sidRPr="009F500B">
            <w:rPr>
              <w:rFonts w:ascii="Noto Sans Display" w:hAnsi="Noto Sans Display"/>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30324A12" w14:textId="77777777" w:rsidR="007A68D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sidRPr="009F500B">
            <w:rPr>
              <w:rFonts w:ascii="Noto Sans Display" w:hAnsi="Noto Sans Display"/>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CDB0E94" w14:textId="74E9697C" w:rsidR="007A68DD" w:rsidRDefault="00F54C8A">
                                    <w:pPr>
                                      <w:pStyle w:val="NoSpacing"/>
                                      <w:jc w:val="right"/>
                                      <w:rPr>
                                        <w:color w:val="FFFFFF" w:themeColor="background1"/>
                                        <w:sz w:val="24"/>
                                        <w:szCs w:val="24"/>
                                      </w:rPr>
                                    </w:pPr>
                                    <w:r>
                                      <w:rPr>
                                        <w:color w:val="FFFFFF" w:themeColor="background1"/>
                                        <w:sz w:val="24"/>
                                        <w:szCs w:val="24"/>
                                      </w:rPr>
                                      <w:t>20</w:t>
                                    </w:r>
                                    <w:r w:rsidR="00C1754E">
                                      <w:rPr>
                                        <w:color w:val="FFFFFF" w:themeColor="background1"/>
                                        <w:sz w:val="24"/>
                                        <w:szCs w:val="24"/>
                                      </w:rPr>
                                      <w:t>2</w:t>
                                    </w:r>
                                    <w:r w:rsidR="0075353F">
                                      <w:rPr>
                                        <w:color w:val="FFFFFF" w:themeColor="background1"/>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CDB0E94" w14:textId="74E9697C" w:rsidR="007A68DD" w:rsidRDefault="00F54C8A">
                              <w:pPr>
                                <w:pStyle w:val="NoSpacing"/>
                                <w:jc w:val="right"/>
                                <w:rPr>
                                  <w:color w:val="FFFFFF" w:themeColor="background1"/>
                                  <w:sz w:val="24"/>
                                  <w:szCs w:val="24"/>
                                </w:rPr>
                              </w:pPr>
                              <w:r>
                                <w:rPr>
                                  <w:color w:val="FFFFFF" w:themeColor="background1"/>
                                  <w:sz w:val="24"/>
                                  <w:szCs w:val="24"/>
                                </w:rPr>
                                <w:t>20</w:t>
                              </w:r>
                              <w:r w:rsidR="00C1754E">
                                <w:rPr>
                                  <w:color w:val="FFFFFF" w:themeColor="background1"/>
                                  <w:sz w:val="24"/>
                                  <w:szCs w:val="24"/>
                                </w:rPr>
                                <w:t>2</w:t>
                              </w:r>
                              <w:r w:rsidR="0075353F">
                                <w:rPr>
                                  <w:color w:val="FFFFFF" w:themeColor="background1"/>
                                  <w:sz w:val="24"/>
                                  <w:szCs w:val="24"/>
                                </w:rPr>
                                <w:t>2</w:t>
                              </w:r>
                            </w:p>
                          </w:sdtContent>
                        </w:sdt>
                      </w:txbxContent>
                    </v:textbox>
                    <w10:wrap anchorx="margin" anchory="page"/>
                  </v:rect>
                </w:pict>
              </mc:Fallback>
            </mc:AlternateContent>
          </w:r>
          <w:r w:rsidR="007A68DD" w:rsidRPr="009F500B">
            <w:rPr>
              <w:rFonts w:ascii="Noto Sans Display" w:eastAsiaTheme="minorEastAsia" w:hAnsi="Noto Sans Display"/>
              <w:color w:val="595959" w:themeColor="text1" w:themeTint="A6"/>
              <w:sz w:val="28"/>
              <w:szCs w:val="28"/>
              <w:lang w:val="en-US"/>
            </w:rPr>
            <w:br w:type="page"/>
          </w:r>
        </w:p>
      </w:sdtContent>
    </w:sdt>
    <w:bookmarkStart w:id="0" w:name="_Toc115432395" w:displacedByCustomXml="next"/>
    <w:sdt>
      <w:sdtPr>
        <w:rPr>
          <w:rFonts w:ascii="Noto Sans Display" w:eastAsiaTheme="minorHAnsi" w:hAnsi="Noto Sans Display" w:cstheme="minorBidi"/>
          <w:color w:val="auto"/>
          <w:sz w:val="22"/>
          <w:szCs w:val="22"/>
        </w:rPr>
        <w:id w:val="2123725344"/>
        <w:docPartObj>
          <w:docPartGallery w:val="Table of Contents"/>
          <w:docPartUnique/>
        </w:docPartObj>
      </w:sdtPr>
      <w:sdtEndPr>
        <w:rPr>
          <w:b/>
          <w:bCs/>
        </w:rPr>
      </w:sdtEndPr>
      <w:sdtContent>
        <w:p w14:paraId="583704E6" w14:textId="77777777" w:rsidR="00F54C8A" w:rsidRPr="009F500B" w:rsidRDefault="00F54C8A" w:rsidP="00EB4C81">
          <w:pPr>
            <w:pStyle w:val="Heading1"/>
            <w:numPr>
              <w:ilvl w:val="0"/>
              <w:numId w:val="0"/>
            </w:numPr>
            <w:ind w:left="432" w:hanging="432"/>
            <w:rPr>
              <w:rFonts w:ascii="Noto Sans Display" w:hAnsi="Noto Sans Display"/>
            </w:rPr>
          </w:pPr>
          <w:r w:rsidRPr="009F500B">
            <w:rPr>
              <w:rFonts w:ascii="Noto Sans Display" w:hAnsi="Noto Sans Display"/>
            </w:rPr>
            <w:t>Inhoud</w:t>
          </w:r>
          <w:bookmarkEnd w:id="0"/>
        </w:p>
        <w:p w14:paraId="496643A8" w14:textId="0E64D929" w:rsidR="0075353F" w:rsidRPr="009F500B" w:rsidRDefault="00F54C8A">
          <w:pPr>
            <w:pStyle w:val="TOC1"/>
            <w:tabs>
              <w:tab w:val="right" w:leader="dot" w:pos="9016"/>
            </w:tabs>
            <w:rPr>
              <w:rFonts w:ascii="Noto Sans Display" w:eastAsiaTheme="minorEastAsia" w:hAnsi="Noto Sans Display"/>
              <w:noProof/>
              <w:lang w:eastAsia="nl-NL"/>
            </w:rPr>
          </w:pPr>
          <w:r w:rsidRPr="009F500B">
            <w:rPr>
              <w:rFonts w:ascii="Noto Sans Display" w:hAnsi="Noto Sans Display"/>
            </w:rPr>
            <w:fldChar w:fldCharType="begin"/>
          </w:r>
          <w:r w:rsidRPr="009F500B">
            <w:rPr>
              <w:rFonts w:ascii="Noto Sans Display" w:hAnsi="Noto Sans Display"/>
            </w:rPr>
            <w:instrText xml:space="preserve"> TOC \o "1-3" \h \z \u </w:instrText>
          </w:r>
          <w:r w:rsidRPr="009F500B">
            <w:rPr>
              <w:rFonts w:ascii="Noto Sans Display" w:hAnsi="Noto Sans Display"/>
            </w:rPr>
            <w:fldChar w:fldCharType="separate"/>
          </w:r>
          <w:hyperlink w:anchor="_Toc115432395" w:history="1">
            <w:r w:rsidR="0075353F" w:rsidRPr="009F500B">
              <w:rPr>
                <w:rStyle w:val="Hyperlink"/>
                <w:rFonts w:ascii="Noto Sans Display" w:hAnsi="Noto Sans Display"/>
                <w:noProof/>
              </w:rPr>
              <w:t>Inhoud</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_Toc115432395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1</w:t>
            </w:r>
            <w:r w:rsidR="0075353F" w:rsidRPr="009F500B">
              <w:rPr>
                <w:rFonts w:ascii="Noto Sans Display" w:hAnsi="Noto Sans Display"/>
                <w:noProof/>
                <w:webHidden/>
              </w:rPr>
              <w:fldChar w:fldCharType="end"/>
            </w:r>
          </w:hyperlink>
        </w:p>
        <w:p w14:paraId="733E564D" w14:textId="64F2F297"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396" w:history="1">
            <w:r w:rsidR="0075353F" w:rsidRPr="009F500B">
              <w:rPr>
                <w:rStyle w:val="Hyperlink"/>
                <w:rFonts w:ascii="Noto Sans Display" w:hAnsi="Noto Sans Display"/>
                <w:noProof/>
              </w:rPr>
              <w:t>1</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Inleiding</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_Toc115432396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2</w:t>
            </w:r>
            <w:r w:rsidR="0075353F" w:rsidRPr="009F500B">
              <w:rPr>
                <w:rFonts w:ascii="Noto Sans Display" w:hAnsi="Noto Sans Display"/>
                <w:noProof/>
                <w:webHidden/>
              </w:rPr>
              <w:fldChar w:fldCharType="end"/>
            </w:r>
          </w:hyperlink>
        </w:p>
        <w:p w14:paraId="3981B2BF" w14:textId="68101E46"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397" w:history="1">
            <w:r w:rsidR="0075353F" w:rsidRPr="009F500B">
              <w:rPr>
                <w:rStyle w:val="Hyperlink"/>
                <w:rFonts w:ascii="Noto Sans Display" w:hAnsi="Noto Sans Display"/>
                <w:noProof/>
              </w:rPr>
              <w:t>2</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Missie van de klant</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_Toc115432397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2</w:t>
            </w:r>
            <w:r w:rsidR="0075353F" w:rsidRPr="009F500B">
              <w:rPr>
                <w:rFonts w:ascii="Noto Sans Display" w:hAnsi="Noto Sans Display"/>
                <w:noProof/>
                <w:webHidden/>
              </w:rPr>
              <w:fldChar w:fldCharType="end"/>
            </w:r>
          </w:hyperlink>
        </w:p>
        <w:p w14:paraId="3FB31D15" w14:textId="1C33AE93"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398" w:history="1">
            <w:r w:rsidR="0075353F" w:rsidRPr="009F500B">
              <w:rPr>
                <w:rStyle w:val="Hyperlink"/>
                <w:rFonts w:ascii="Noto Sans Display" w:hAnsi="Noto Sans Display"/>
                <w:noProof/>
              </w:rPr>
              <w:t>3</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Huidige situatie</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_Toc115432398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2</w:t>
            </w:r>
            <w:r w:rsidR="0075353F" w:rsidRPr="009F500B">
              <w:rPr>
                <w:rFonts w:ascii="Noto Sans Display" w:hAnsi="Noto Sans Display"/>
                <w:noProof/>
                <w:webHidden/>
              </w:rPr>
              <w:fldChar w:fldCharType="end"/>
            </w:r>
          </w:hyperlink>
        </w:p>
        <w:p w14:paraId="556F8459" w14:textId="5900D45E"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399" w:history="1">
            <w:r w:rsidR="0075353F" w:rsidRPr="009F500B">
              <w:rPr>
                <w:rStyle w:val="Hyperlink"/>
                <w:rFonts w:ascii="Noto Sans Display" w:hAnsi="Noto Sans Display"/>
                <w:noProof/>
              </w:rPr>
              <w:t>4</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Gewenste situatie</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_Toc115432399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2</w:t>
            </w:r>
            <w:r w:rsidR="0075353F" w:rsidRPr="009F500B">
              <w:rPr>
                <w:rFonts w:ascii="Noto Sans Display" w:hAnsi="Noto Sans Display"/>
                <w:noProof/>
                <w:webHidden/>
              </w:rPr>
              <w:fldChar w:fldCharType="end"/>
            </w:r>
          </w:hyperlink>
        </w:p>
        <w:p w14:paraId="32351C61" w14:textId="1A6C0237"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400" w:history="1">
            <w:r w:rsidR="0075353F" w:rsidRPr="009F500B">
              <w:rPr>
                <w:rStyle w:val="Hyperlink"/>
                <w:rFonts w:ascii="Noto Sans Display" w:hAnsi="Noto Sans Display"/>
                <w:noProof/>
              </w:rPr>
              <w:t>5</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Het product</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_Toc115432400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3</w:t>
            </w:r>
            <w:r w:rsidR="0075353F" w:rsidRPr="009F500B">
              <w:rPr>
                <w:rFonts w:ascii="Noto Sans Display" w:hAnsi="Noto Sans Display"/>
                <w:noProof/>
                <w:webHidden/>
              </w:rPr>
              <w:fldChar w:fldCharType="end"/>
            </w:r>
          </w:hyperlink>
        </w:p>
        <w:p w14:paraId="3A8E8B1B" w14:textId="7E24400B" w:rsidR="0075353F" w:rsidRPr="009F500B" w:rsidRDefault="00000000">
          <w:pPr>
            <w:pStyle w:val="TOC2"/>
            <w:tabs>
              <w:tab w:val="left" w:pos="880"/>
              <w:tab w:val="right" w:leader="dot" w:pos="9016"/>
            </w:tabs>
            <w:rPr>
              <w:rFonts w:ascii="Noto Sans Display" w:eastAsiaTheme="minorEastAsia" w:hAnsi="Noto Sans Display"/>
              <w:noProof/>
              <w:lang w:eastAsia="nl-NL"/>
            </w:rPr>
          </w:pPr>
          <w:hyperlink w:anchor="_Toc115432401" w:history="1">
            <w:r w:rsidR="0075353F" w:rsidRPr="009F500B">
              <w:rPr>
                <w:rStyle w:val="Hyperlink"/>
                <w:rFonts w:ascii="Noto Sans Display" w:hAnsi="Noto Sans Display"/>
                <w:noProof/>
              </w:rPr>
              <w:t>5.1</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Product eisen</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_Toc115432401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3</w:t>
            </w:r>
            <w:r w:rsidR="0075353F" w:rsidRPr="009F500B">
              <w:rPr>
                <w:rFonts w:ascii="Noto Sans Display" w:hAnsi="Noto Sans Display"/>
                <w:noProof/>
                <w:webHidden/>
              </w:rPr>
              <w:fldChar w:fldCharType="end"/>
            </w:r>
          </w:hyperlink>
        </w:p>
        <w:p w14:paraId="097B6ACC" w14:textId="35C96E29"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402" w:history="1">
            <w:r w:rsidR="0075353F" w:rsidRPr="009F500B">
              <w:rPr>
                <w:rStyle w:val="Hyperlink"/>
                <w:rFonts w:ascii="Noto Sans Display" w:hAnsi="Noto Sans Display"/>
                <w:noProof/>
              </w:rPr>
              <w:t>6</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Doelgroep(en)</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_Toc115432402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3</w:t>
            </w:r>
            <w:r w:rsidR="0075353F" w:rsidRPr="009F500B">
              <w:rPr>
                <w:rFonts w:ascii="Noto Sans Display" w:hAnsi="Noto Sans Display"/>
                <w:noProof/>
                <w:webHidden/>
              </w:rPr>
              <w:fldChar w:fldCharType="end"/>
            </w:r>
          </w:hyperlink>
        </w:p>
        <w:p w14:paraId="5EBCBB5F" w14:textId="1B710C79"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403" w:history="1">
            <w:r w:rsidR="0075353F" w:rsidRPr="009F500B">
              <w:rPr>
                <w:rStyle w:val="Hyperlink"/>
                <w:rFonts w:ascii="Noto Sans Display" w:hAnsi="Noto Sans Display"/>
                <w:noProof/>
              </w:rPr>
              <w:t>7</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Projectdoelstelling(en)</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_Toc115432403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3</w:t>
            </w:r>
            <w:r w:rsidR="0075353F" w:rsidRPr="009F500B">
              <w:rPr>
                <w:rFonts w:ascii="Noto Sans Display" w:hAnsi="Noto Sans Display"/>
                <w:noProof/>
                <w:webHidden/>
              </w:rPr>
              <w:fldChar w:fldCharType="end"/>
            </w:r>
          </w:hyperlink>
        </w:p>
        <w:p w14:paraId="096D0C3F" w14:textId="30FEA0A0"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404" w:history="1">
            <w:r w:rsidR="0075353F" w:rsidRPr="009F500B">
              <w:rPr>
                <w:rStyle w:val="Hyperlink"/>
                <w:rFonts w:ascii="Noto Sans Display" w:hAnsi="Noto Sans Display"/>
                <w:noProof/>
              </w:rPr>
              <w:t>8</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Technieken en codeconventies</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_Toc115432404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3</w:t>
            </w:r>
            <w:r w:rsidR="0075353F" w:rsidRPr="009F500B">
              <w:rPr>
                <w:rFonts w:ascii="Noto Sans Display" w:hAnsi="Noto Sans Display"/>
                <w:noProof/>
                <w:webHidden/>
              </w:rPr>
              <w:fldChar w:fldCharType="end"/>
            </w:r>
          </w:hyperlink>
        </w:p>
        <w:p w14:paraId="377B9378" w14:textId="45F09DCD" w:rsidR="0075353F" w:rsidRPr="009F500B" w:rsidRDefault="00000000">
          <w:pPr>
            <w:pStyle w:val="TOC1"/>
            <w:tabs>
              <w:tab w:val="left" w:pos="440"/>
              <w:tab w:val="right" w:leader="dot" w:pos="9016"/>
            </w:tabs>
            <w:rPr>
              <w:rFonts w:ascii="Noto Sans Display" w:eastAsiaTheme="minorEastAsia" w:hAnsi="Noto Sans Display"/>
              <w:noProof/>
              <w:lang w:eastAsia="nl-NL"/>
            </w:rPr>
          </w:pPr>
          <w:hyperlink w:anchor="_Toc115432405" w:history="1">
            <w:r w:rsidR="0075353F" w:rsidRPr="009F500B">
              <w:rPr>
                <w:rStyle w:val="Hyperlink"/>
                <w:rFonts w:ascii="Noto Sans Display" w:hAnsi="Noto Sans Display"/>
                <w:noProof/>
              </w:rPr>
              <w:t>9</w:t>
            </w:r>
            <w:r w:rsidR="0075353F" w:rsidRPr="009F500B">
              <w:rPr>
                <w:rFonts w:ascii="Noto Sans Display" w:eastAsiaTheme="minorEastAsia" w:hAnsi="Noto Sans Display"/>
                <w:noProof/>
                <w:lang w:eastAsia="nl-NL"/>
              </w:rPr>
              <w:tab/>
            </w:r>
            <w:r w:rsidR="0075353F" w:rsidRPr="009F500B">
              <w:rPr>
                <w:rStyle w:val="Hyperlink"/>
                <w:rFonts w:ascii="Noto Sans Display" w:hAnsi="Noto Sans Display"/>
                <w:noProof/>
              </w:rPr>
              <w:t>User Stories</w:t>
            </w:r>
            <w:r w:rsidR="0075353F" w:rsidRPr="009F500B">
              <w:rPr>
                <w:rFonts w:ascii="Noto Sans Display" w:hAnsi="Noto Sans Display"/>
                <w:noProof/>
                <w:webHidden/>
              </w:rPr>
              <w:tab/>
            </w:r>
            <w:r w:rsidR="0075353F" w:rsidRPr="009F500B">
              <w:rPr>
                <w:rFonts w:ascii="Noto Sans Display" w:hAnsi="Noto Sans Display"/>
                <w:noProof/>
                <w:webHidden/>
              </w:rPr>
              <w:fldChar w:fldCharType="begin"/>
            </w:r>
            <w:r w:rsidR="0075353F" w:rsidRPr="009F500B">
              <w:rPr>
                <w:rFonts w:ascii="Noto Sans Display" w:hAnsi="Noto Sans Display"/>
                <w:noProof/>
                <w:webHidden/>
              </w:rPr>
              <w:instrText xml:space="preserve"> PAGEREF _Toc115432405 \h </w:instrText>
            </w:r>
            <w:r w:rsidR="0075353F" w:rsidRPr="009F500B">
              <w:rPr>
                <w:rFonts w:ascii="Noto Sans Display" w:hAnsi="Noto Sans Display"/>
                <w:noProof/>
                <w:webHidden/>
              </w:rPr>
            </w:r>
            <w:r w:rsidR="0075353F" w:rsidRPr="009F500B">
              <w:rPr>
                <w:rFonts w:ascii="Noto Sans Display" w:hAnsi="Noto Sans Display"/>
                <w:noProof/>
                <w:webHidden/>
              </w:rPr>
              <w:fldChar w:fldCharType="separate"/>
            </w:r>
            <w:r w:rsidR="0075353F" w:rsidRPr="009F500B">
              <w:rPr>
                <w:rFonts w:ascii="Noto Sans Display" w:hAnsi="Noto Sans Display"/>
                <w:noProof/>
                <w:webHidden/>
              </w:rPr>
              <w:t>3</w:t>
            </w:r>
            <w:r w:rsidR="0075353F" w:rsidRPr="009F500B">
              <w:rPr>
                <w:rFonts w:ascii="Noto Sans Display" w:hAnsi="Noto Sans Display"/>
                <w:noProof/>
                <w:webHidden/>
              </w:rPr>
              <w:fldChar w:fldCharType="end"/>
            </w:r>
          </w:hyperlink>
        </w:p>
        <w:p w14:paraId="32DEC29A" w14:textId="1AD5407B" w:rsidR="00F54C8A" w:rsidRPr="009F500B" w:rsidRDefault="00F54C8A">
          <w:pPr>
            <w:rPr>
              <w:rFonts w:ascii="Noto Sans Display" w:hAnsi="Noto Sans Display"/>
            </w:rPr>
          </w:pPr>
          <w:r w:rsidRPr="009F500B">
            <w:rPr>
              <w:rFonts w:ascii="Noto Sans Display" w:hAnsi="Noto Sans Display"/>
              <w:b/>
              <w:bCs/>
            </w:rPr>
            <w:fldChar w:fldCharType="end"/>
          </w:r>
        </w:p>
      </w:sdtContent>
    </w:sdt>
    <w:p w14:paraId="26DC6636" w14:textId="77777777" w:rsidR="007A68DD" w:rsidRPr="009F500B" w:rsidRDefault="007A68DD">
      <w:pPr>
        <w:rPr>
          <w:rFonts w:ascii="Noto Sans Display" w:eastAsiaTheme="majorEastAsia" w:hAnsi="Noto Sans Display" w:cstheme="majorBidi"/>
          <w:color w:val="2F5496" w:themeColor="accent1" w:themeShade="BF"/>
          <w:sz w:val="32"/>
          <w:szCs w:val="32"/>
        </w:rPr>
      </w:pPr>
      <w:r w:rsidRPr="009F500B">
        <w:rPr>
          <w:rFonts w:ascii="Noto Sans Display" w:hAnsi="Noto Sans Display"/>
        </w:rPr>
        <w:br w:type="page"/>
      </w:r>
    </w:p>
    <w:p w14:paraId="7049FE68" w14:textId="7681A784" w:rsidR="00F54C8A" w:rsidRPr="009F500B" w:rsidRDefault="00F54C8A" w:rsidP="00820376">
      <w:pPr>
        <w:pStyle w:val="Heading1"/>
        <w:rPr>
          <w:rFonts w:ascii="Noto Sans Display" w:hAnsi="Noto Sans Display"/>
        </w:rPr>
      </w:pPr>
      <w:bookmarkStart w:id="1" w:name="_Toc115432396"/>
      <w:r w:rsidRPr="009F500B">
        <w:rPr>
          <w:rFonts w:ascii="Noto Sans Display" w:hAnsi="Noto Sans Display"/>
        </w:rPr>
        <w:lastRenderedPageBreak/>
        <w:t>Inleiding</w:t>
      </w:r>
      <w:bookmarkEnd w:id="1"/>
    </w:p>
    <w:p w14:paraId="67046777" w14:textId="0EF571A5" w:rsidR="00045CCF" w:rsidRPr="009F500B" w:rsidRDefault="00045CCF" w:rsidP="00045CCF">
      <w:pPr>
        <w:rPr>
          <w:rFonts w:ascii="Noto Sans Display" w:hAnsi="Noto Sans Display"/>
        </w:rPr>
      </w:pPr>
      <w:r w:rsidRPr="009F500B">
        <w:rPr>
          <w:rFonts w:ascii="Noto Sans Display" w:hAnsi="Noto Sans Display"/>
        </w:rPr>
        <w:t>2</w:t>
      </w:r>
      <w:r w:rsidRPr="009F500B">
        <w:rPr>
          <w:rFonts w:ascii="Noto Sans Display" w:hAnsi="Noto Sans Display"/>
          <w:vertAlign w:val="superscript"/>
        </w:rPr>
        <w:t>de</w:t>
      </w:r>
      <w:r w:rsidRPr="009F500B">
        <w:rPr>
          <w:rFonts w:ascii="Noto Sans Display" w:hAnsi="Noto Sans Display"/>
        </w:rPr>
        <w:t xml:space="preserve"> jaars student bij ROC Mondriaan.  </w:t>
      </w:r>
    </w:p>
    <w:p w14:paraId="61B1BEFC" w14:textId="412B83BB" w:rsidR="00A257DF" w:rsidRPr="009F500B" w:rsidRDefault="00A257DF" w:rsidP="00222411">
      <w:pPr>
        <w:pStyle w:val="Heading1"/>
        <w:rPr>
          <w:rFonts w:ascii="Noto Sans Display" w:hAnsi="Noto Sans Display"/>
        </w:rPr>
      </w:pPr>
      <w:bookmarkStart w:id="2" w:name="_Toc115432397"/>
      <w:r w:rsidRPr="009F500B">
        <w:rPr>
          <w:rFonts w:ascii="Noto Sans Display" w:hAnsi="Noto Sans Display"/>
        </w:rPr>
        <w:t xml:space="preserve">Missie van de </w:t>
      </w:r>
      <w:r w:rsidR="00056AB7" w:rsidRPr="009F500B">
        <w:rPr>
          <w:rFonts w:ascii="Noto Sans Display" w:hAnsi="Noto Sans Display"/>
        </w:rPr>
        <w:t>k</w:t>
      </w:r>
      <w:r w:rsidRPr="009F500B">
        <w:rPr>
          <w:rFonts w:ascii="Noto Sans Display" w:hAnsi="Noto Sans Display"/>
        </w:rPr>
        <w:t>lant</w:t>
      </w:r>
      <w:bookmarkEnd w:id="2"/>
    </w:p>
    <w:p w14:paraId="78AD19B3" w14:textId="6984D297" w:rsidR="00D021D3" w:rsidRPr="00D021D3" w:rsidRDefault="00D021D3" w:rsidP="00D021D3">
      <w:pPr>
        <w:pStyle w:val="NoSpacing"/>
        <w:rPr>
          <w:rFonts w:ascii="Noto Sans Display" w:eastAsia="Calibri" w:hAnsi="Noto Sans Display"/>
          <w:lang w:val="nl-NL"/>
        </w:rPr>
      </w:pPr>
      <w:r w:rsidRPr="00D021D3">
        <w:rPr>
          <w:rFonts w:ascii="Noto Sans Display" w:eastAsia="Calibri" w:hAnsi="Noto Sans Display"/>
          <w:lang w:val="nl-NL"/>
        </w:rPr>
        <w:t>Het doel van de website is kennis kunnen maken met vechtsport in een veilige omgeving, verzorgen van een agenda met lessen en inschrijven voor die lessen. Daarnaast kunnen de administratie en instructeurs via de site bijhouden wie welke lessen bijwoont</w:t>
      </w:r>
      <w:r>
        <w:rPr>
          <w:rFonts w:ascii="Noto Sans Display" w:eastAsia="Calibri" w:hAnsi="Noto Sans Display"/>
          <w:lang w:val="nl-NL"/>
        </w:rPr>
        <w:t>.</w:t>
      </w:r>
    </w:p>
    <w:p w14:paraId="32753E0C" w14:textId="7A8E3686" w:rsidR="00A257DF" w:rsidRPr="009F500B" w:rsidRDefault="00A257DF" w:rsidP="00222411">
      <w:pPr>
        <w:pStyle w:val="Heading1"/>
        <w:rPr>
          <w:rFonts w:ascii="Noto Sans Display" w:hAnsi="Noto Sans Display"/>
        </w:rPr>
      </w:pPr>
      <w:bookmarkStart w:id="3" w:name="_Toc115432398"/>
      <w:r w:rsidRPr="009F500B">
        <w:rPr>
          <w:rFonts w:ascii="Noto Sans Display" w:hAnsi="Noto Sans Display"/>
        </w:rPr>
        <w:t xml:space="preserve">Huidige </w:t>
      </w:r>
      <w:r w:rsidR="00056AB7" w:rsidRPr="009F500B">
        <w:rPr>
          <w:rFonts w:ascii="Noto Sans Display" w:hAnsi="Noto Sans Display"/>
        </w:rPr>
        <w:t>s</w:t>
      </w:r>
      <w:r w:rsidRPr="009F500B">
        <w:rPr>
          <w:rFonts w:ascii="Noto Sans Display" w:hAnsi="Noto Sans Display"/>
        </w:rPr>
        <w:t>ituatie</w:t>
      </w:r>
      <w:bookmarkEnd w:id="3"/>
    </w:p>
    <w:p w14:paraId="401FA60F" w14:textId="546A6705" w:rsidR="00577FCB" w:rsidRPr="009F500B" w:rsidRDefault="00D021D3">
      <w:pPr>
        <w:rPr>
          <w:rFonts w:ascii="Noto Sans Display" w:hAnsi="Noto Sans Display"/>
        </w:rPr>
      </w:pPr>
      <w:r>
        <w:rPr>
          <w:rFonts w:ascii="Noto Sans Display" w:hAnsi="Noto Sans Display"/>
        </w:rPr>
        <w:t>Een volledige functionele website met inlog- en registratie functies en management opties voor instructeurs en admins.</w:t>
      </w:r>
    </w:p>
    <w:p w14:paraId="0A6B7760" w14:textId="6D836513" w:rsidR="00A257DF" w:rsidRPr="009F500B" w:rsidRDefault="00A257DF" w:rsidP="00222411">
      <w:pPr>
        <w:pStyle w:val="Heading1"/>
        <w:rPr>
          <w:rFonts w:ascii="Noto Sans Display" w:hAnsi="Noto Sans Display"/>
        </w:rPr>
      </w:pPr>
      <w:bookmarkStart w:id="4" w:name="_Toc115432399"/>
      <w:r w:rsidRPr="009F500B">
        <w:rPr>
          <w:rFonts w:ascii="Noto Sans Display" w:hAnsi="Noto Sans Display"/>
        </w:rPr>
        <w:t xml:space="preserve">Gewenste </w:t>
      </w:r>
      <w:r w:rsidR="00056AB7" w:rsidRPr="009F500B">
        <w:rPr>
          <w:rFonts w:ascii="Noto Sans Display" w:hAnsi="Noto Sans Display"/>
        </w:rPr>
        <w:t>s</w:t>
      </w:r>
      <w:r w:rsidRPr="009F500B">
        <w:rPr>
          <w:rFonts w:ascii="Noto Sans Display" w:hAnsi="Noto Sans Display"/>
        </w:rPr>
        <w:t>ituatie</w:t>
      </w:r>
      <w:bookmarkEnd w:id="4"/>
    </w:p>
    <w:p w14:paraId="0E02DEFA" w14:textId="77777777" w:rsidR="009F500B" w:rsidRPr="009F500B" w:rsidRDefault="009F500B" w:rsidP="009F500B">
      <w:pPr>
        <w:pStyle w:val="NoSpacing"/>
        <w:numPr>
          <w:ilvl w:val="0"/>
          <w:numId w:val="5"/>
        </w:numPr>
        <w:rPr>
          <w:rFonts w:ascii="Noto Sans Display" w:eastAsia="Calibri" w:hAnsi="Noto Sans Display"/>
          <w:lang w:val="nl-NL"/>
        </w:rPr>
      </w:pPr>
      <w:r w:rsidRPr="009F500B">
        <w:rPr>
          <w:rFonts w:ascii="Noto Sans Display" w:eastAsia="Calibri" w:hAnsi="Noto Sans Display"/>
          <w:lang w:val="nl-NL"/>
        </w:rPr>
        <w:t>De applicatie dient pagina’s qua vormgeving op dezelfde wijze te presenteren.</w:t>
      </w:r>
    </w:p>
    <w:p w14:paraId="1F30E37B" w14:textId="77777777" w:rsidR="009F500B" w:rsidRPr="009F500B" w:rsidRDefault="009F500B" w:rsidP="009F500B">
      <w:pPr>
        <w:pStyle w:val="NoSpacing"/>
        <w:numPr>
          <w:ilvl w:val="0"/>
          <w:numId w:val="5"/>
        </w:numPr>
        <w:rPr>
          <w:rFonts w:ascii="Noto Sans Display" w:eastAsia="Calibri" w:hAnsi="Noto Sans Display"/>
          <w:lang w:val="nl-NL"/>
        </w:rPr>
      </w:pPr>
      <w:r w:rsidRPr="009F500B">
        <w:rPr>
          <w:rFonts w:ascii="Noto Sans Display" w:eastAsia="Calibri" w:hAnsi="Noto Sans Display"/>
          <w:lang w:val="nl-NL"/>
        </w:rPr>
        <w:t>De applicatie dient op mobiele apparaten juist te werken, omdat de doelgroep veel onderweg is. Dit geldt ook voor de instructeurs.</w:t>
      </w:r>
    </w:p>
    <w:p w14:paraId="3193A42D" w14:textId="77777777" w:rsidR="009F500B" w:rsidRPr="009F500B" w:rsidRDefault="009F500B" w:rsidP="009F500B">
      <w:pPr>
        <w:pStyle w:val="NoSpacing"/>
        <w:numPr>
          <w:ilvl w:val="0"/>
          <w:numId w:val="5"/>
        </w:numPr>
        <w:rPr>
          <w:rFonts w:ascii="Noto Sans Display" w:eastAsia="Calibri" w:hAnsi="Noto Sans Display"/>
          <w:lang w:val="nl-NL"/>
        </w:rPr>
      </w:pPr>
      <w:r w:rsidRPr="009F500B">
        <w:rPr>
          <w:rFonts w:ascii="Noto Sans Display" w:eastAsia="Calibri" w:hAnsi="Noto Sans Display"/>
          <w:lang w:val="nl-NL"/>
        </w:rPr>
        <w:t>De applicatie dient te voldoen aan de laatste security- en privacyrichtlijnen.</w:t>
      </w:r>
    </w:p>
    <w:p w14:paraId="64C97A85" w14:textId="77777777" w:rsidR="009F500B" w:rsidRPr="009F500B" w:rsidRDefault="009F500B" w:rsidP="009F500B">
      <w:pPr>
        <w:rPr>
          <w:rFonts w:ascii="Noto Sans Display" w:hAnsi="Noto Sans Display"/>
        </w:rPr>
      </w:pPr>
    </w:p>
    <w:p w14:paraId="607420F9" w14:textId="77777777" w:rsidR="00DE5AC7" w:rsidRPr="009F500B" w:rsidRDefault="00DE5AC7">
      <w:pPr>
        <w:rPr>
          <w:rFonts w:ascii="Noto Sans Display" w:eastAsiaTheme="majorEastAsia" w:hAnsi="Noto Sans Display" w:cstheme="majorBidi"/>
          <w:color w:val="2F5496" w:themeColor="accent1" w:themeShade="BF"/>
          <w:sz w:val="32"/>
          <w:szCs w:val="32"/>
        </w:rPr>
      </w:pPr>
      <w:r w:rsidRPr="009F500B">
        <w:rPr>
          <w:rFonts w:ascii="Noto Sans Display" w:hAnsi="Noto Sans Display"/>
        </w:rPr>
        <w:br w:type="page"/>
      </w:r>
    </w:p>
    <w:p w14:paraId="2B7BDFF7" w14:textId="572C7AE9" w:rsidR="00A257DF" w:rsidRPr="009F500B" w:rsidRDefault="007A68DD" w:rsidP="00222411">
      <w:pPr>
        <w:pStyle w:val="Heading1"/>
        <w:rPr>
          <w:rFonts w:ascii="Noto Sans Display" w:hAnsi="Noto Sans Display"/>
        </w:rPr>
      </w:pPr>
      <w:bookmarkStart w:id="5" w:name="_Toc115432400"/>
      <w:r w:rsidRPr="009F500B">
        <w:rPr>
          <w:rFonts w:ascii="Noto Sans Display" w:hAnsi="Noto Sans Display"/>
        </w:rPr>
        <w:lastRenderedPageBreak/>
        <w:t xml:space="preserve">Het </w:t>
      </w:r>
      <w:r w:rsidR="00056AB7" w:rsidRPr="009F500B">
        <w:rPr>
          <w:rFonts w:ascii="Noto Sans Display" w:hAnsi="Noto Sans Display"/>
        </w:rPr>
        <w:t>p</w:t>
      </w:r>
      <w:r w:rsidRPr="009F500B">
        <w:rPr>
          <w:rFonts w:ascii="Noto Sans Display" w:hAnsi="Noto Sans Display"/>
        </w:rPr>
        <w:t>roduct</w:t>
      </w:r>
      <w:bookmarkEnd w:id="5"/>
    </w:p>
    <w:p w14:paraId="51A15F14" w14:textId="6FAA64E6" w:rsidR="00484E31" w:rsidRPr="009F500B" w:rsidRDefault="00484E31" w:rsidP="007A68DD">
      <w:pPr>
        <w:rPr>
          <w:rFonts w:ascii="Noto Sans Display" w:hAnsi="Noto Sans Display"/>
        </w:rPr>
      </w:pPr>
      <w:r>
        <w:rPr>
          <w:rFonts w:ascii="Noto Sans Display" w:hAnsi="Noto Sans Display"/>
        </w:rPr>
        <w:t>Een complete website met functionaliteit. Je kan registeren, inloggen, instructeurs kunnen zichzelf toevoegen aan een les en admins kunnen users, instructeurs en activiteiten beheren..</w:t>
      </w:r>
    </w:p>
    <w:p w14:paraId="299FB985" w14:textId="0C470274" w:rsidR="007A68DD" w:rsidRPr="009F500B" w:rsidRDefault="00802D6C" w:rsidP="00222411">
      <w:pPr>
        <w:pStyle w:val="Heading2"/>
        <w:rPr>
          <w:rFonts w:ascii="Noto Sans Display" w:hAnsi="Noto Sans Display"/>
        </w:rPr>
      </w:pPr>
      <w:bookmarkStart w:id="6" w:name="_Toc115432401"/>
      <w:r w:rsidRPr="009F500B">
        <w:rPr>
          <w:rFonts w:ascii="Noto Sans Display" w:hAnsi="Noto Sans Display"/>
        </w:rPr>
        <w:t>Product</w:t>
      </w:r>
      <w:r w:rsidR="007A68DD" w:rsidRPr="009F500B">
        <w:rPr>
          <w:rFonts w:ascii="Noto Sans Display" w:hAnsi="Noto Sans Display"/>
        </w:rPr>
        <w:t xml:space="preserve"> eisen</w:t>
      </w:r>
      <w:bookmarkEnd w:id="6"/>
    </w:p>
    <w:p w14:paraId="156C1C58" w14:textId="30A6E4CE" w:rsidR="000C1179" w:rsidRDefault="00D021D3" w:rsidP="00D021D3">
      <w:pPr>
        <w:pStyle w:val="ListParagraph"/>
        <w:numPr>
          <w:ilvl w:val="0"/>
          <w:numId w:val="7"/>
        </w:numPr>
        <w:rPr>
          <w:rFonts w:ascii="Noto Sans Display" w:hAnsi="Noto Sans Display"/>
        </w:rPr>
      </w:pPr>
      <w:r>
        <w:rPr>
          <w:rFonts w:ascii="Noto Sans Display" w:hAnsi="Noto Sans Display"/>
        </w:rPr>
        <w:t>De hoofdkleuren zijn zwart, wit en zakelijke kleuren.</w:t>
      </w:r>
    </w:p>
    <w:p w14:paraId="02503A46" w14:textId="22F6A009" w:rsidR="00D021D3" w:rsidRDefault="00D021D3" w:rsidP="00D021D3">
      <w:pPr>
        <w:pStyle w:val="ListParagraph"/>
        <w:numPr>
          <w:ilvl w:val="0"/>
          <w:numId w:val="7"/>
        </w:numPr>
        <w:rPr>
          <w:rFonts w:ascii="Noto Sans Display" w:hAnsi="Noto Sans Display"/>
        </w:rPr>
      </w:pPr>
      <w:r>
        <w:rPr>
          <w:rFonts w:ascii="Noto Sans Display" w:hAnsi="Noto Sans Display"/>
        </w:rPr>
        <w:t>De logo moet links boven zijn</w:t>
      </w:r>
    </w:p>
    <w:p w14:paraId="6A6641DF" w14:textId="3E7A5C1E" w:rsidR="00D021D3" w:rsidRDefault="00D021D3" w:rsidP="00D021D3">
      <w:pPr>
        <w:pStyle w:val="ListParagraph"/>
        <w:numPr>
          <w:ilvl w:val="0"/>
          <w:numId w:val="7"/>
        </w:numPr>
        <w:rPr>
          <w:rFonts w:ascii="Noto Sans Display" w:hAnsi="Noto Sans Display"/>
        </w:rPr>
      </w:pPr>
      <w:r>
        <w:rPr>
          <w:rFonts w:ascii="Noto Sans Display" w:hAnsi="Noto Sans Display"/>
        </w:rPr>
        <w:t>De titel is in boven en in het midden</w:t>
      </w:r>
    </w:p>
    <w:p w14:paraId="772CAD82" w14:textId="0DA47680" w:rsidR="00D021D3" w:rsidRDefault="00D021D3" w:rsidP="00D021D3">
      <w:pPr>
        <w:pStyle w:val="ListParagraph"/>
        <w:numPr>
          <w:ilvl w:val="0"/>
          <w:numId w:val="7"/>
        </w:numPr>
        <w:rPr>
          <w:rFonts w:ascii="Noto Sans Display" w:hAnsi="Noto Sans Display"/>
        </w:rPr>
      </w:pPr>
      <w:r>
        <w:rPr>
          <w:rFonts w:ascii="Noto Sans Display" w:hAnsi="Noto Sans Display"/>
        </w:rPr>
        <w:t>De  naviagtie onder het logo en pagina naam</w:t>
      </w:r>
    </w:p>
    <w:p w14:paraId="7962C0CC" w14:textId="7B50B6D3" w:rsidR="00D021D3" w:rsidRPr="00D021D3" w:rsidRDefault="00D021D3" w:rsidP="00D021D3">
      <w:pPr>
        <w:pStyle w:val="ListParagraph"/>
        <w:numPr>
          <w:ilvl w:val="0"/>
          <w:numId w:val="7"/>
        </w:numPr>
        <w:rPr>
          <w:rFonts w:ascii="Noto Sans Display" w:hAnsi="Noto Sans Display"/>
        </w:rPr>
      </w:pPr>
      <w:r>
        <w:rPr>
          <w:rFonts w:ascii="Noto Sans Display" w:hAnsi="Noto Sans Display"/>
        </w:rPr>
        <w:t>Applicatie moet moet juist wekren op moebiele telefoons</w:t>
      </w:r>
    </w:p>
    <w:p w14:paraId="66327BD2" w14:textId="348C8CD3" w:rsidR="00CB6B3A" w:rsidRPr="009F500B" w:rsidRDefault="007A68DD" w:rsidP="00CB6B3A">
      <w:pPr>
        <w:pStyle w:val="Heading1"/>
        <w:rPr>
          <w:rFonts w:ascii="Noto Sans Display" w:hAnsi="Noto Sans Display"/>
        </w:rPr>
      </w:pPr>
      <w:bookmarkStart w:id="7" w:name="_Toc115432402"/>
      <w:r w:rsidRPr="009F500B">
        <w:rPr>
          <w:rFonts w:ascii="Noto Sans Display" w:hAnsi="Noto Sans Display"/>
        </w:rPr>
        <w:t>Doelgroep(en)</w:t>
      </w:r>
      <w:bookmarkEnd w:id="7"/>
    </w:p>
    <w:p w14:paraId="02D91D8E" w14:textId="77777777" w:rsidR="00D021D3" w:rsidRPr="00D021D3" w:rsidRDefault="00D021D3" w:rsidP="00D021D3">
      <w:pPr>
        <w:spacing w:after="0" w:line="240" w:lineRule="auto"/>
        <w:rPr>
          <w:rFonts w:ascii="Noto Sans Display" w:eastAsia="Calibri" w:hAnsi="Noto Sans Display" w:cs="Times New Roman"/>
        </w:rPr>
      </w:pPr>
      <w:r w:rsidRPr="00D021D3">
        <w:rPr>
          <w:rFonts w:ascii="Noto Sans Display" w:eastAsia="Calibri" w:hAnsi="Noto Sans Display" w:cs="Times New Roman"/>
        </w:rPr>
        <w:t>De doelgroepen(rollen) van deze webapplicatie zijn leden, instructeurs en administratie en bezoekers die nog niet bekend zijn met Training Factory Den Haag of vechtsport in het algemeen.</w:t>
      </w:r>
    </w:p>
    <w:p w14:paraId="569740A9" w14:textId="467275C6" w:rsidR="007A68DD" w:rsidRPr="009F500B" w:rsidRDefault="007A68DD">
      <w:pPr>
        <w:rPr>
          <w:rFonts w:ascii="Noto Sans Display" w:eastAsiaTheme="majorEastAsia" w:hAnsi="Noto Sans Display" w:cstheme="majorBidi"/>
          <w:color w:val="2F5496" w:themeColor="accent1" w:themeShade="BF"/>
          <w:sz w:val="32"/>
          <w:szCs w:val="32"/>
        </w:rPr>
      </w:pPr>
    </w:p>
    <w:p w14:paraId="039889DC" w14:textId="505AA3B6" w:rsidR="007A68DD" w:rsidRPr="009F500B" w:rsidRDefault="007A68DD" w:rsidP="00222411">
      <w:pPr>
        <w:pStyle w:val="Heading1"/>
        <w:rPr>
          <w:rFonts w:ascii="Noto Sans Display" w:hAnsi="Noto Sans Display"/>
        </w:rPr>
      </w:pPr>
      <w:bookmarkStart w:id="8" w:name="_Toc115432403"/>
      <w:r w:rsidRPr="009F500B">
        <w:rPr>
          <w:rFonts w:ascii="Noto Sans Display" w:hAnsi="Noto Sans Display"/>
        </w:rPr>
        <w:t>Projectdoelstelling(en)</w:t>
      </w:r>
      <w:bookmarkEnd w:id="8"/>
    </w:p>
    <w:p w14:paraId="6CF66894" w14:textId="4FB75631" w:rsidR="00056AB7" w:rsidRDefault="00A334FA" w:rsidP="00A334FA">
      <w:pPr>
        <w:pStyle w:val="ListParagraph"/>
        <w:numPr>
          <w:ilvl w:val="0"/>
          <w:numId w:val="10"/>
        </w:numPr>
        <w:rPr>
          <w:rFonts w:ascii="Noto Sans Display" w:hAnsi="Noto Sans Display"/>
        </w:rPr>
      </w:pPr>
      <w:r>
        <w:rPr>
          <w:rFonts w:ascii="Noto Sans Display" w:hAnsi="Noto Sans Display"/>
        </w:rPr>
        <w:t>Meer kennis opbouwen</w:t>
      </w:r>
    </w:p>
    <w:p w14:paraId="47727C74" w14:textId="77777777" w:rsidR="008C037C" w:rsidRPr="00A334FA" w:rsidRDefault="008C037C" w:rsidP="007C4A89">
      <w:pPr>
        <w:pStyle w:val="ListParagraph"/>
        <w:rPr>
          <w:rFonts w:ascii="Noto Sans Display" w:hAnsi="Noto Sans Display"/>
        </w:rPr>
      </w:pPr>
    </w:p>
    <w:p w14:paraId="11286F92" w14:textId="574CFE24" w:rsidR="003C20F8" w:rsidRPr="009F500B" w:rsidRDefault="003C20F8" w:rsidP="00056AB7">
      <w:pPr>
        <w:rPr>
          <w:rFonts w:ascii="Noto Sans Display" w:hAnsi="Noto Sans Display"/>
        </w:rPr>
      </w:pPr>
    </w:p>
    <w:p w14:paraId="0EAFB280" w14:textId="4E7B980D" w:rsidR="003C20F8" w:rsidRPr="009F500B" w:rsidRDefault="003C20F8" w:rsidP="003C20F8">
      <w:pPr>
        <w:pStyle w:val="Heading1"/>
        <w:rPr>
          <w:rFonts w:ascii="Noto Sans Display" w:hAnsi="Noto Sans Display"/>
        </w:rPr>
      </w:pPr>
      <w:bookmarkStart w:id="9" w:name="_Toc115432404"/>
      <w:r w:rsidRPr="009F500B">
        <w:rPr>
          <w:rFonts w:ascii="Noto Sans Display" w:hAnsi="Noto Sans Display"/>
        </w:rPr>
        <w:t>Technieken en codeconventies</w:t>
      </w:r>
      <w:bookmarkEnd w:id="9"/>
    </w:p>
    <w:p w14:paraId="3FBE9D92" w14:textId="253CCF68" w:rsidR="003C20F8" w:rsidRDefault="00BC3D1E" w:rsidP="00BC3D1E">
      <w:pPr>
        <w:pStyle w:val="ListParagraph"/>
        <w:numPr>
          <w:ilvl w:val="0"/>
          <w:numId w:val="9"/>
        </w:numPr>
        <w:rPr>
          <w:rFonts w:ascii="Noto Sans Display" w:hAnsi="Noto Sans Display"/>
        </w:rPr>
      </w:pPr>
      <w:r w:rsidRPr="00BC3D1E">
        <w:rPr>
          <w:rFonts w:ascii="Noto Sans Display" w:hAnsi="Noto Sans Display"/>
        </w:rPr>
        <w:t xml:space="preserve">Juiste indentaties </w:t>
      </w:r>
    </w:p>
    <w:p w14:paraId="28ED7D9C" w14:textId="256BE6D7" w:rsidR="00BC3D1E" w:rsidRDefault="00BC3D1E" w:rsidP="00BC3D1E">
      <w:pPr>
        <w:pStyle w:val="ListParagraph"/>
        <w:numPr>
          <w:ilvl w:val="0"/>
          <w:numId w:val="9"/>
        </w:numPr>
        <w:rPr>
          <w:rFonts w:ascii="Noto Sans Display" w:hAnsi="Noto Sans Display"/>
        </w:rPr>
      </w:pPr>
      <w:r>
        <w:rPr>
          <w:rFonts w:ascii="Noto Sans Display" w:hAnsi="Noto Sans Display"/>
        </w:rPr>
        <w:t>Gebruik maken v</w:t>
      </w:r>
      <w:r w:rsidR="00A334FA">
        <w:rPr>
          <w:rFonts w:ascii="Noto Sans Display" w:hAnsi="Noto Sans Display"/>
        </w:rPr>
        <w:t>an</w:t>
      </w:r>
      <w:r>
        <w:rPr>
          <w:rFonts w:ascii="Noto Sans Display" w:hAnsi="Noto Sans Display"/>
        </w:rPr>
        <w:t xml:space="preserve"> camelcasing</w:t>
      </w:r>
    </w:p>
    <w:p w14:paraId="77E63CA8" w14:textId="22FC4023" w:rsidR="00BC3D1E" w:rsidRPr="00BC3D1E" w:rsidRDefault="00A334FA" w:rsidP="00BC3D1E">
      <w:pPr>
        <w:pStyle w:val="ListParagraph"/>
        <w:numPr>
          <w:ilvl w:val="0"/>
          <w:numId w:val="9"/>
        </w:numPr>
        <w:rPr>
          <w:rFonts w:ascii="Noto Sans Display" w:hAnsi="Noto Sans Display"/>
        </w:rPr>
      </w:pPr>
      <w:r>
        <w:rPr>
          <w:rFonts w:ascii="Noto Sans Display" w:hAnsi="Noto Sans Display"/>
        </w:rPr>
        <w:t>Commits maken</w:t>
      </w:r>
    </w:p>
    <w:p w14:paraId="587F92C8" w14:textId="396D4FDE" w:rsidR="001A530B" w:rsidRPr="009F500B" w:rsidRDefault="001A530B">
      <w:pPr>
        <w:rPr>
          <w:rFonts w:ascii="Noto Sans Display" w:hAnsi="Noto Sans Display"/>
        </w:rPr>
      </w:pPr>
      <w:r w:rsidRPr="009F500B">
        <w:rPr>
          <w:rFonts w:ascii="Noto Sans Display" w:hAnsi="Noto Sans Display"/>
        </w:rPr>
        <w:br w:type="page"/>
      </w:r>
    </w:p>
    <w:p w14:paraId="319DD529" w14:textId="77777777" w:rsidR="003C20F8" w:rsidRPr="009F500B" w:rsidRDefault="003C20F8" w:rsidP="00056AB7">
      <w:pPr>
        <w:rPr>
          <w:rFonts w:ascii="Noto Sans Display" w:hAnsi="Noto Sans Display"/>
        </w:rPr>
      </w:pPr>
    </w:p>
    <w:p w14:paraId="05A88ED6" w14:textId="6B1E3D22" w:rsidR="002615C4" w:rsidRPr="009F500B" w:rsidRDefault="002615C4" w:rsidP="002615C4">
      <w:pPr>
        <w:pStyle w:val="Heading1"/>
        <w:rPr>
          <w:rFonts w:ascii="Noto Sans Display" w:hAnsi="Noto Sans Display"/>
        </w:rPr>
      </w:pPr>
      <w:bookmarkStart w:id="10" w:name="_Toc115432405"/>
      <w:r w:rsidRPr="009F500B">
        <w:rPr>
          <w:rFonts w:ascii="Noto Sans Display" w:hAnsi="Noto Sans Display"/>
        </w:rPr>
        <w:t>User Stor</w:t>
      </w:r>
      <w:r w:rsidR="00031E70" w:rsidRPr="009F500B">
        <w:rPr>
          <w:rFonts w:ascii="Noto Sans Display" w:hAnsi="Noto Sans Display"/>
        </w:rPr>
        <w:t>ies</w:t>
      </w:r>
      <w:bookmarkEnd w:id="10"/>
    </w:p>
    <w:p w14:paraId="2E7C66D5" w14:textId="61CD1586" w:rsidR="002615C4" w:rsidRPr="009F500B" w:rsidRDefault="002615C4" w:rsidP="002615C4">
      <w:pPr>
        <w:rPr>
          <w:rFonts w:ascii="Noto Sans Display" w:hAnsi="Noto Sans Display"/>
        </w:rPr>
      </w:pPr>
      <w:r w:rsidRPr="009F500B">
        <w:rPr>
          <w:rFonts w:ascii="Noto Sans Display" w:hAnsi="Noto Sans Display"/>
        </w:rPr>
        <w:t xml:space="preserve">In dit hoofdstuk bespreken we user-stories die bedacht zijn voor dit project </w:t>
      </w:r>
    </w:p>
    <w:p w14:paraId="7581D0F8" w14:textId="69657E65" w:rsidR="002615C4" w:rsidRPr="009F500B" w:rsidRDefault="002615C4" w:rsidP="002615C4">
      <w:pPr>
        <w:rPr>
          <w:rFonts w:ascii="Noto Sans Display" w:hAnsi="Noto Sans Display"/>
        </w:rPr>
      </w:pPr>
      <w:r w:rsidRPr="009F500B">
        <w:rPr>
          <w:rFonts w:ascii="Noto Sans Display" w:hAnsi="Noto Sans Display"/>
        </w:rPr>
        <w:t>Geef hier de prioriteit van de user stories aan. Maak gebruik van MoSCoW.</w:t>
      </w:r>
    </w:p>
    <w:p w14:paraId="4DBCDDD1" w14:textId="2CB29813" w:rsidR="00A84097" w:rsidRPr="009F500B" w:rsidRDefault="00A84097" w:rsidP="00A84097">
      <w:pPr>
        <w:rPr>
          <w:rFonts w:ascii="Noto Sans Display" w:hAnsi="Noto Sans Display"/>
        </w:rPr>
      </w:pPr>
      <w:r w:rsidRPr="009F500B">
        <w:rPr>
          <w:rFonts w:ascii="Noto Sans Display" w:hAnsi="Noto Sans Display"/>
        </w:rPr>
        <w:t>Geef hier de zwaarte van de user stories aan. Maak gebruik van licht, gemiddelde en zwaar.</w:t>
      </w:r>
    </w:p>
    <w:p w14:paraId="75AECB5E" w14:textId="77777777" w:rsidR="00A84097" w:rsidRPr="009F500B" w:rsidRDefault="00A84097" w:rsidP="002615C4">
      <w:pPr>
        <w:rPr>
          <w:rFonts w:ascii="Noto Sans Display" w:hAnsi="Noto Sans Display"/>
        </w:rPr>
      </w:pPr>
    </w:p>
    <w:p w14:paraId="103AA0E6" w14:textId="61EC7214" w:rsidR="002615C4" w:rsidRPr="009F500B" w:rsidRDefault="008833B7" w:rsidP="002615C4">
      <w:pPr>
        <w:rPr>
          <w:rFonts w:ascii="Noto Sans Display" w:hAnsi="Noto Sans Display"/>
        </w:rPr>
      </w:pPr>
      <w:r>
        <w:rPr>
          <w:rFonts w:ascii="Noto Sans Display" w:hAnsi="Noto Sans Display"/>
        </w:rPr>
        <w:t>Scale 1 to 10: 1 being pretty easy and 10 pretty difficult</w:t>
      </w:r>
    </w:p>
    <w:tbl>
      <w:tblPr>
        <w:tblStyle w:val="TableGrid"/>
        <w:tblW w:w="8677" w:type="dxa"/>
        <w:tblLook w:val="04A0" w:firstRow="1" w:lastRow="0" w:firstColumn="1" w:lastColumn="0" w:noHBand="0" w:noVBand="1"/>
      </w:tblPr>
      <w:tblGrid>
        <w:gridCol w:w="1115"/>
        <w:gridCol w:w="4202"/>
        <w:gridCol w:w="1680"/>
        <w:gridCol w:w="1680"/>
      </w:tblGrid>
      <w:tr w:rsidR="00A84097" w:rsidRPr="009F500B" w14:paraId="49BDC8A8" w14:textId="459B85CB" w:rsidTr="00045CCF">
        <w:trPr>
          <w:trHeight w:val="257"/>
        </w:trPr>
        <w:tc>
          <w:tcPr>
            <w:tcW w:w="1115" w:type="dxa"/>
          </w:tcPr>
          <w:p w14:paraId="343B5320" w14:textId="77777777" w:rsidR="00A84097" w:rsidRPr="009F500B" w:rsidRDefault="00A84097" w:rsidP="002837FB">
            <w:pPr>
              <w:rPr>
                <w:rFonts w:ascii="Noto Sans Display" w:hAnsi="Noto Sans Display"/>
              </w:rPr>
            </w:pPr>
            <w:r w:rsidRPr="009F500B">
              <w:rPr>
                <w:rFonts w:ascii="Noto Sans Display" w:hAnsi="Noto Sans Display"/>
              </w:rPr>
              <w:t xml:space="preserve">Nummer </w:t>
            </w:r>
          </w:p>
        </w:tc>
        <w:tc>
          <w:tcPr>
            <w:tcW w:w="4202" w:type="dxa"/>
          </w:tcPr>
          <w:p w14:paraId="62F0B59C" w14:textId="77777777" w:rsidR="00A84097" w:rsidRPr="009F500B" w:rsidRDefault="00A84097" w:rsidP="002837FB">
            <w:pPr>
              <w:rPr>
                <w:rFonts w:ascii="Noto Sans Display" w:hAnsi="Noto Sans Display"/>
              </w:rPr>
            </w:pPr>
            <w:r w:rsidRPr="009F500B">
              <w:rPr>
                <w:rFonts w:ascii="Noto Sans Display" w:hAnsi="Noto Sans Display"/>
              </w:rPr>
              <w:t>User Story</w:t>
            </w:r>
          </w:p>
        </w:tc>
        <w:tc>
          <w:tcPr>
            <w:tcW w:w="1680" w:type="dxa"/>
          </w:tcPr>
          <w:p w14:paraId="47740A59" w14:textId="77777777" w:rsidR="00A84097" w:rsidRPr="009F500B" w:rsidRDefault="00A84097" w:rsidP="002837FB">
            <w:pPr>
              <w:rPr>
                <w:rFonts w:ascii="Noto Sans Display" w:hAnsi="Noto Sans Display"/>
              </w:rPr>
            </w:pPr>
            <w:r w:rsidRPr="009F500B">
              <w:rPr>
                <w:rFonts w:ascii="Noto Sans Display" w:hAnsi="Noto Sans Display"/>
              </w:rPr>
              <w:t>MoSCoW</w:t>
            </w:r>
          </w:p>
        </w:tc>
        <w:tc>
          <w:tcPr>
            <w:tcW w:w="1680" w:type="dxa"/>
          </w:tcPr>
          <w:p w14:paraId="7A688CD7" w14:textId="59F87AA2" w:rsidR="00A84097" w:rsidRPr="009F500B" w:rsidRDefault="00A84097" w:rsidP="002837FB">
            <w:pPr>
              <w:rPr>
                <w:rFonts w:ascii="Noto Sans Display" w:hAnsi="Noto Sans Display"/>
              </w:rPr>
            </w:pPr>
            <w:r w:rsidRPr="009F500B">
              <w:rPr>
                <w:rFonts w:ascii="Noto Sans Display" w:hAnsi="Noto Sans Display"/>
              </w:rPr>
              <w:t xml:space="preserve">Zwaarte </w:t>
            </w:r>
          </w:p>
        </w:tc>
      </w:tr>
      <w:tr w:rsidR="00A84097" w:rsidRPr="009F500B" w14:paraId="6591C0C1" w14:textId="17F01AFB" w:rsidTr="00045CCF">
        <w:trPr>
          <w:trHeight w:val="515"/>
        </w:trPr>
        <w:tc>
          <w:tcPr>
            <w:tcW w:w="1115" w:type="dxa"/>
          </w:tcPr>
          <w:p w14:paraId="10C7A415" w14:textId="09B3049A" w:rsidR="00A84097" w:rsidRPr="009F500B" w:rsidRDefault="003C0C5F" w:rsidP="002837FB">
            <w:pPr>
              <w:rPr>
                <w:rFonts w:ascii="Noto Sans Display" w:hAnsi="Noto Sans Display"/>
              </w:rPr>
            </w:pPr>
            <w:r w:rsidRPr="009F500B">
              <w:rPr>
                <w:rFonts w:ascii="Noto Sans Display" w:hAnsi="Noto Sans Display"/>
              </w:rPr>
              <w:t>1</w:t>
            </w:r>
          </w:p>
        </w:tc>
        <w:tc>
          <w:tcPr>
            <w:tcW w:w="4202" w:type="dxa"/>
          </w:tcPr>
          <w:p w14:paraId="55EE854E" w14:textId="578CE2E1" w:rsidR="00A84097" w:rsidRPr="009F500B" w:rsidRDefault="00B46868" w:rsidP="002837FB">
            <w:pPr>
              <w:rPr>
                <w:rFonts w:ascii="Noto Sans Display" w:hAnsi="Noto Sans Display"/>
              </w:rPr>
            </w:pPr>
            <w:r w:rsidRPr="009F500B">
              <w:rPr>
                <w:rFonts w:ascii="Noto Sans Display" w:hAnsi="Noto Sans Display"/>
              </w:rPr>
              <w:t xml:space="preserve">Als bezoeker wil ik  drukken op de homepagina knop in de navigatiebalk </w:t>
            </w:r>
          </w:p>
        </w:tc>
        <w:tc>
          <w:tcPr>
            <w:tcW w:w="1680" w:type="dxa"/>
          </w:tcPr>
          <w:p w14:paraId="3A7CECB5" w14:textId="4FF9EF4B" w:rsidR="00A84097" w:rsidRPr="009F500B" w:rsidRDefault="008833B7" w:rsidP="002837FB">
            <w:pPr>
              <w:rPr>
                <w:rFonts w:ascii="Noto Sans Display" w:hAnsi="Noto Sans Display"/>
              </w:rPr>
            </w:pPr>
            <w:r>
              <w:rPr>
                <w:rFonts w:ascii="Noto Sans Display" w:hAnsi="Noto Sans Display"/>
              </w:rPr>
              <w:t>Must have</w:t>
            </w:r>
          </w:p>
        </w:tc>
        <w:tc>
          <w:tcPr>
            <w:tcW w:w="1680" w:type="dxa"/>
          </w:tcPr>
          <w:p w14:paraId="7147C0DC" w14:textId="46E146A0" w:rsidR="00A84097" w:rsidRPr="009F500B" w:rsidRDefault="008833B7" w:rsidP="002837FB">
            <w:pPr>
              <w:rPr>
                <w:rFonts w:ascii="Noto Sans Display" w:hAnsi="Noto Sans Display"/>
              </w:rPr>
            </w:pPr>
            <w:r>
              <w:rPr>
                <w:rFonts w:ascii="Noto Sans Display" w:hAnsi="Noto Sans Display"/>
              </w:rPr>
              <w:t>1</w:t>
            </w:r>
          </w:p>
        </w:tc>
      </w:tr>
      <w:tr w:rsidR="00A84097" w:rsidRPr="009F500B" w14:paraId="46F711C6" w14:textId="68BEA22B" w:rsidTr="00045CCF">
        <w:trPr>
          <w:trHeight w:val="515"/>
        </w:trPr>
        <w:tc>
          <w:tcPr>
            <w:tcW w:w="1115" w:type="dxa"/>
          </w:tcPr>
          <w:p w14:paraId="239CA6A0" w14:textId="7A9D4FA2" w:rsidR="00A84097" w:rsidRPr="009F500B" w:rsidRDefault="003C0C5F" w:rsidP="002837FB">
            <w:pPr>
              <w:rPr>
                <w:rFonts w:ascii="Noto Sans Display" w:hAnsi="Noto Sans Display"/>
              </w:rPr>
            </w:pPr>
            <w:r w:rsidRPr="009F500B">
              <w:rPr>
                <w:rFonts w:ascii="Noto Sans Display" w:hAnsi="Noto Sans Display"/>
              </w:rPr>
              <w:t>2</w:t>
            </w:r>
          </w:p>
        </w:tc>
        <w:tc>
          <w:tcPr>
            <w:tcW w:w="4202" w:type="dxa"/>
          </w:tcPr>
          <w:p w14:paraId="4BB0FAED" w14:textId="7302FB78" w:rsidR="00A84097" w:rsidRPr="009F500B" w:rsidRDefault="00045CCF" w:rsidP="002837FB">
            <w:pPr>
              <w:rPr>
                <w:rFonts w:ascii="Noto Sans Display" w:hAnsi="Noto Sans Display"/>
                <w:lang w:val="en-GB"/>
              </w:rPr>
            </w:pPr>
            <w:r w:rsidRPr="009F500B">
              <w:rPr>
                <w:rFonts w:ascii="Noto Sans Display" w:hAnsi="Noto Sans Display"/>
                <w:lang w:val="en-GB"/>
              </w:rPr>
              <w:t xml:space="preserve">Als </w:t>
            </w:r>
            <w:proofErr w:type="spellStart"/>
            <w:r w:rsidRPr="009F500B">
              <w:rPr>
                <w:rFonts w:ascii="Noto Sans Display" w:hAnsi="Noto Sans Display"/>
                <w:lang w:val="en-GB"/>
              </w:rPr>
              <w:t>Bezoeker</w:t>
            </w:r>
            <w:proofErr w:type="spellEnd"/>
            <w:r w:rsidRPr="009F500B">
              <w:rPr>
                <w:rFonts w:ascii="Noto Sans Display" w:hAnsi="Noto Sans Display"/>
                <w:lang w:val="en-GB"/>
              </w:rPr>
              <w:t xml:space="preserve"> </w:t>
            </w:r>
            <w:proofErr w:type="spellStart"/>
            <w:r w:rsidRPr="009F500B">
              <w:rPr>
                <w:rFonts w:ascii="Noto Sans Display" w:hAnsi="Noto Sans Display"/>
                <w:lang w:val="en-GB"/>
              </w:rPr>
              <w:t>wil</w:t>
            </w:r>
            <w:proofErr w:type="spellEnd"/>
            <w:r w:rsidRPr="009F500B">
              <w:rPr>
                <w:rFonts w:ascii="Noto Sans Display" w:hAnsi="Noto Sans Display"/>
                <w:lang w:val="en-GB"/>
              </w:rPr>
              <w:t xml:space="preserve"> </w:t>
            </w:r>
            <w:proofErr w:type="spellStart"/>
            <w:r w:rsidRPr="009F500B">
              <w:rPr>
                <w:rFonts w:ascii="Noto Sans Display" w:hAnsi="Noto Sans Display"/>
                <w:lang w:val="en-GB"/>
              </w:rPr>
              <w:t>ik</w:t>
            </w:r>
            <w:proofErr w:type="spellEnd"/>
            <w:r w:rsidRPr="009F500B">
              <w:rPr>
                <w:rFonts w:ascii="Noto Sans Display" w:hAnsi="Noto Sans Display"/>
                <w:lang w:val="en-GB"/>
              </w:rPr>
              <w:t xml:space="preserve"> les </w:t>
            </w:r>
            <w:proofErr w:type="spellStart"/>
            <w:r w:rsidRPr="009F500B">
              <w:rPr>
                <w:rFonts w:ascii="Noto Sans Display" w:hAnsi="Noto Sans Display"/>
                <w:lang w:val="en-GB"/>
              </w:rPr>
              <w:t>aanbod</w:t>
            </w:r>
            <w:proofErr w:type="spellEnd"/>
            <w:r w:rsidRPr="009F500B">
              <w:rPr>
                <w:rFonts w:ascii="Noto Sans Display" w:hAnsi="Noto Sans Display"/>
                <w:lang w:val="en-GB"/>
              </w:rPr>
              <w:t xml:space="preserve"> </w:t>
            </w:r>
            <w:proofErr w:type="spellStart"/>
            <w:r w:rsidRPr="009F500B">
              <w:rPr>
                <w:rFonts w:ascii="Noto Sans Display" w:hAnsi="Noto Sans Display"/>
                <w:lang w:val="en-GB"/>
              </w:rPr>
              <w:t>bekijken</w:t>
            </w:r>
            <w:proofErr w:type="spellEnd"/>
            <w:r w:rsidRPr="009F500B">
              <w:rPr>
                <w:rFonts w:ascii="Noto Sans Display" w:hAnsi="Noto Sans Display"/>
                <w:lang w:val="en-GB"/>
              </w:rPr>
              <w:t xml:space="preserve"> </w:t>
            </w:r>
            <w:proofErr w:type="spellStart"/>
            <w:r w:rsidRPr="009F500B">
              <w:rPr>
                <w:rFonts w:ascii="Noto Sans Display" w:hAnsi="Noto Sans Display"/>
                <w:lang w:val="en-GB"/>
              </w:rPr>
              <w:t>zodat</w:t>
            </w:r>
            <w:proofErr w:type="spellEnd"/>
            <w:r w:rsidRPr="009F500B">
              <w:rPr>
                <w:rFonts w:ascii="Noto Sans Display" w:hAnsi="Noto Sans Display"/>
                <w:lang w:val="en-GB"/>
              </w:rPr>
              <w:t xml:space="preserve"> </w:t>
            </w:r>
            <w:proofErr w:type="spellStart"/>
            <w:r w:rsidRPr="009F500B">
              <w:rPr>
                <w:rFonts w:ascii="Noto Sans Display" w:hAnsi="Noto Sans Display"/>
                <w:lang w:val="en-GB"/>
              </w:rPr>
              <w:t>ik</w:t>
            </w:r>
            <w:proofErr w:type="spellEnd"/>
            <w:r w:rsidRPr="009F500B">
              <w:rPr>
                <w:rFonts w:ascii="Noto Sans Display" w:hAnsi="Noto Sans Display"/>
                <w:lang w:val="en-GB"/>
              </w:rPr>
              <w:t xml:space="preserve"> me </w:t>
            </w:r>
            <w:proofErr w:type="spellStart"/>
            <w:r w:rsidRPr="009F500B">
              <w:rPr>
                <w:rFonts w:ascii="Noto Sans Display" w:hAnsi="Noto Sans Display"/>
                <w:lang w:val="en-GB"/>
              </w:rPr>
              <w:t>kan</w:t>
            </w:r>
            <w:proofErr w:type="spellEnd"/>
            <w:r w:rsidRPr="009F500B">
              <w:rPr>
                <w:rFonts w:ascii="Noto Sans Display" w:hAnsi="Noto Sans Display"/>
                <w:lang w:val="en-GB"/>
              </w:rPr>
              <w:t xml:space="preserve"> </w:t>
            </w:r>
            <w:proofErr w:type="spellStart"/>
            <w:r w:rsidRPr="009F500B">
              <w:rPr>
                <w:rFonts w:ascii="Noto Sans Display" w:hAnsi="Noto Sans Display"/>
                <w:lang w:val="en-GB"/>
              </w:rPr>
              <w:t>oriënteren</w:t>
            </w:r>
            <w:proofErr w:type="spellEnd"/>
            <w:r w:rsidRPr="009F500B">
              <w:rPr>
                <w:rFonts w:ascii="Noto Sans Display" w:hAnsi="Noto Sans Display"/>
                <w:lang w:val="en-GB"/>
              </w:rPr>
              <w:t>.</w:t>
            </w:r>
          </w:p>
        </w:tc>
        <w:tc>
          <w:tcPr>
            <w:tcW w:w="1680" w:type="dxa"/>
          </w:tcPr>
          <w:p w14:paraId="5F9735C8" w14:textId="6D14FF1E" w:rsidR="00A84097" w:rsidRPr="009F500B" w:rsidRDefault="007E6056" w:rsidP="002837FB">
            <w:pPr>
              <w:rPr>
                <w:rFonts w:ascii="Noto Sans Display" w:hAnsi="Noto Sans Display"/>
              </w:rPr>
            </w:pPr>
            <w:r>
              <w:rPr>
                <w:rFonts w:ascii="Noto Sans Display" w:hAnsi="Noto Sans Display"/>
              </w:rPr>
              <w:t>Must have</w:t>
            </w:r>
          </w:p>
        </w:tc>
        <w:tc>
          <w:tcPr>
            <w:tcW w:w="1680" w:type="dxa"/>
          </w:tcPr>
          <w:p w14:paraId="74603B56" w14:textId="598C21A6" w:rsidR="00A84097" w:rsidRPr="009F500B" w:rsidRDefault="007E6056" w:rsidP="002837FB">
            <w:pPr>
              <w:rPr>
                <w:rFonts w:ascii="Noto Sans Display" w:hAnsi="Noto Sans Display"/>
              </w:rPr>
            </w:pPr>
            <w:r>
              <w:rPr>
                <w:rFonts w:ascii="Noto Sans Display" w:hAnsi="Noto Sans Display"/>
              </w:rPr>
              <w:t>2</w:t>
            </w:r>
          </w:p>
        </w:tc>
      </w:tr>
      <w:tr w:rsidR="00A84097" w:rsidRPr="009F500B" w14:paraId="77CFF8E4" w14:textId="2AD14BC7" w:rsidTr="00045CCF">
        <w:trPr>
          <w:trHeight w:val="772"/>
        </w:trPr>
        <w:tc>
          <w:tcPr>
            <w:tcW w:w="1115" w:type="dxa"/>
          </w:tcPr>
          <w:p w14:paraId="0F71A3C9" w14:textId="33974B3B" w:rsidR="00A84097" w:rsidRPr="009F500B" w:rsidRDefault="003C0C5F" w:rsidP="002837FB">
            <w:pPr>
              <w:rPr>
                <w:rFonts w:ascii="Noto Sans Display" w:hAnsi="Noto Sans Display"/>
              </w:rPr>
            </w:pPr>
            <w:r w:rsidRPr="009F500B">
              <w:rPr>
                <w:rFonts w:ascii="Noto Sans Display" w:hAnsi="Noto Sans Display"/>
              </w:rPr>
              <w:t>3</w:t>
            </w:r>
          </w:p>
        </w:tc>
        <w:tc>
          <w:tcPr>
            <w:tcW w:w="4202" w:type="dxa"/>
          </w:tcPr>
          <w:p w14:paraId="15A51B1B" w14:textId="6CFF86E0" w:rsidR="00A84097" w:rsidRPr="009F500B" w:rsidRDefault="00045CCF" w:rsidP="002837FB">
            <w:pPr>
              <w:rPr>
                <w:rFonts w:ascii="Noto Sans Display" w:hAnsi="Noto Sans Display"/>
              </w:rPr>
            </w:pPr>
            <w:r w:rsidRPr="009F500B">
              <w:rPr>
                <w:rFonts w:ascii="Noto Sans Display" w:hAnsi="Noto Sans Display"/>
              </w:rPr>
              <w:t>Als Bezoeker wil ik gedragsregels kunnen bekijken zodat ik weet hoe ik moet gedragen.</w:t>
            </w:r>
          </w:p>
        </w:tc>
        <w:tc>
          <w:tcPr>
            <w:tcW w:w="1680" w:type="dxa"/>
          </w:tcPr>
          <w:p w14:paraId="7A0DA06A" w14:textId="6C47AD35" w:rsidR="00A84097" w:rsidRPr="009F500B" w:rsidRDefault="007E6056" w:rsidP="002837FB">
            <w:pPr>
              <w:rPr>
                <w:rFonts w:ascii="Noto Sans Display" w:hAnsi="Noto Sans Display"/>
              </w:rPr>
            </w:pPr>
            <w:r>
              <w:rPr>
                <w:rFonts w:ascii="Noto Sans Display" w:hAnsi="Noto Sans Display"/>
              </w:rPr>
              <w:t>Should have</w:t>
            </w:r>
          </w:p>
        </w:tc>
        <w:tc>
          <w:tcPr>
            <w:tcW w:w="1680" w:type="dxa"/>
          </w:tcPr>
          <w:p w14:paraId="3A54DCBF" w14:textId="63445CA8" w:rsidR="00A84097" w:rsidRPr="009F500B" w:rsidRDefault="008833B7" w:rsidP="002837FB">
            <w:pPr>
              <w:rPr>
                <w:rFonts w:ascii="Noto Sans Display" w:hAnsi="Noto Sans Display"/>
              </w:rPr>
            </w:pPr>
            <w:r>
              <w:rPr>
                <w:rFonts w:ascii="Noto Sans Display" w:hAnsi="Noto Sans Display"/>
              </w:rPr>
              <w:t>1</w:t>
            </w:r>
          </w:p>
        </w:tc>
      </w:tr>
      <w:tr w:rsidR="00A84097" w:rsidRPr="009F500B" w14:paraId="6DF5FF56" w14:textId="64A561DA" w:rsidTr="00045CCF">
        <w:trPr>
          <w:trHeight w:val="772"/>
        </w:trPr>
        <w:tc>
          <w:tcPr>
            <w:tcW w:w="1115" w:type="dxa"/>
          </w:tcPr>
          <w:p w14:paraId="008C42BC" w14:textId="7C30DC1E" w:rsidR="00A84097" w:rsidRPr="009F500B" w:rsidRDefault="003C0C5F" w:rsidP="002837FB">
            <w:pPr>
              <w:rPr>
                <w:rFonts w:ascii="Noto Sans Display" w:hAnsi="Noto Sans Display"/>
              </w:rPr>
            </w:pPr>
            <w:r w:rsidRPr="009F500B">
              <w:rPr>
                <w:rFonts w:ascii="Noto Sans Display" w:hAnsi="Noto Sans Display"/>
              </w:rPr>
              <w:t>4</w:t>
            </w:r>
          </w:p>
        </w:tc>
        <w:tc>
          <w:tcPr>
            <w:tcW w:w="4202" w:type="dxa"/>
          </w:tcPr>
          <w:p w14:paraId="1FE8DC2C" w14:textId="422F162A" w:rsidR="00A84097" w:rsidRPr="009F500B" w:rsidRDefault="00045CCF" w:rsidP="002837FB">
            <w:pPr>
              <w:rPr>
                <w:rFonts w:ascii="Noto Sans Display" w:hAnsi="Noto Sans Display"/>
              </w:rPr>
            </w:pPr>
            <w:r w:rsidRPr="009F500B">
              <w:rPr>
                <w:rFonts w:ascii="Noto Sans Display" w:hAnsi="Noto Sans Display"/>
              </w:rPr>
              <w:t>Als Bezoeker wil ik locatie en contact gegevens kunnen bekijken zodat weet waar ik heen moet.</w:t>
            </w:r>
          </w:p>
        </w:tc>
        <w:tc>
          <w:tcPr>
            <w:tcW w:w="1680" w:type="dxa"/>
          </w:tcPr>
          <w:p w14:paraId="43534E77" w14:textId="59B9D7AF" w:rsidR="00A84097" w:rsidRPr="009F500B" w:rsidRDefault="007E6056" w:rsidP="002837FB">
            <w:pPr>
              <w:rPr>
                <w:rFonts w:ascii="Noto Sans Display" w:hAnsi="Noto Sans Display"/>
              </w:rPr>
            </w:pPr>
            <w:r>
              <w:rPr>
                <w:rFonts w:ascii="Noto Sans Display" w:hAnsi="Noto Sans Display"/>
              </w:rPr>
              <w:t>Must have</w:t>
            </w:r>
          </w:p>
        </w:tc>
        <w:tc>
          <w:tcPr>
            <w:tcW w:w="1680" w:type="dxa"/>
          </w:tcPr>
          <w:p w14:paraId="37A7D990" w14:textId="50A37F15" w:rsidR="00A84097" w:rsidRPr="009F500B" w:rsidRDefault="008833B7" w:rsidP="002837FB">
            <w:pPr>
              <w:rPr>
                <w:rFonts w:ascii="Noto Sans Display" w:hAnsi="Noto Sans Display"/>
              </w:rPr>
            </w:pPr>
            <w:r>
              <w:rPr>
                <w:rFonts w:ascii="Noto Sans Display" w:hAnsi="Noto Sans Display"/>
              </w:rPr>
              <w:t>1</w:t>
            </w:r>
          </w:p>
        </w:tc>
      </w:tr>
      <w:tr w:rsidR="00A84097" w:rsidRPr="009F500B" w14:paraId="040E7CEC" w14:textId="3D523C55" w:rsidTr="00045CCF">
        <w:trPr>
          <w:trHeight w:val="530"/>
        </w:trPr>
        <w:tc>
          <w:tcPr>
            <w:tcW w:w="1115" w:type="dxa"/>
          </w:tcPr>
          <w:p w14:paraId="11516F25" w14:textId="368B96C9" w:rsidR="00A84097" w:rsidRPr="009F500B" w:rsidRDefault="003C0C5F" w:rsidP="002837FB">
            <w:pPr>
              <w:rPr>
                <w:rFonts w:ascii="Noto Sans Display" w:hAnsi="Noto Sans Display"/>
              </w:rPr>
            </w:pPr>
            <w:r w:rsidRPr="009F500B">
              <w:rPr>
                <w:rFonts w:ascii="Noto Sans Display" w:hAnsi="Noto Sans Display"/>
              </w:rPr>
              <w:t>5</w:t>
            </w:r>
          </w:p>
        </w:tc>
        <w:tc>
          <w:tcPr>
            <w:tcW w:w="4202" w:type="dxa"/>
          </w:tcPr>
          <w:p w14:paraId="7C219D4E" w14:textId="6462ACD6" w:rsidR="00A84097" w:rsidRPr="009F500B" w:rsidRDefault="00045CCF" w:rsidP="002837FB">
            <w:pPr>
              <w:rPr>
                <w:rFonts w:ascii="Noto Sans Display" w:hAnsi="Noto Sans Display"/>
              </w:rPr>
            </w:pPr>
            <w:r w:rsidRPr="009F500B">
              <w:rPr>
                <w:rFonts w:ascii="Noto Sans Display" w:hAnsi="Noto Sans Display"/>
              </w:rPr>
              <w:t>Als Bezoeker wil ik zich kunnen registreren zodat ik kan inloggen</w:t>
            </w:r>
          </w:p>
        </w:tc>
        <w:tc>
          <w:tcPr>
            <w:tcW w:w="1680" w:type="dxa"/>
          </w:tcPr>
          <w:p w14:paraId="309CA263" w14:textId="193295EE" w:rsidR="00A84097" w:rsidRPr="009F500B" w:rsidRDefault="008833B7" w:rsidP="002837FB">
            <w:pPr>
              <w:rPr>
                <w:rFonts w:ascii="Noto Sans Display" w:hAnsi="Noto Sans Display"/>
              </w:rPr>
            </w:pPr>
            <w:r>
              <w:rPr>
                <w:rFonts w:ascii="Noto Sans Display" w:hAnsi="Noto Sans Display"/>
              </w:rPr>
              <w:t>Must have</w:t>
            </w:r>
          </w:p>
        </w:tc>
        <w:tc>
          <w:tcPr>
            <w:tcW w:w="1680" w:type="dxa"/>
          </w:tcPr>
          <w:p w14:paraId="16E16C9C" w14:textId="24C5F0E8" w:rsidR="00A84097" w:rsidRPr="009F500B" w:rsidRDefault="008833B7" w:rsidP="002837FB">
            <w:pPr>
              <w:rPr>
                <w:rFonts w:ascii="Noto Sans Display" w:hAnsi="Noto Sans Display"/>
              </w:rPr>
            </w:pPr>
            <w:r>
              <w:rPr>
                <w:rFonts w:ascii="Noto Sans Display" w:hAnsi="Noto Sans Display"/>
              </w:rPr>
              <w:t>5</w:t>
            </w:r>
          </w:p>
        </w:tc>
      </w:tr>
      <w:tr w:rsidR="00A84097" w:rsidRPr="009F500B" w14:paraId="4653FE69" w14:textId="61106D71" w:rsidTr="00045CCF">
        <w:trPr>
          <w:trHeight w:val="772"/>
        </w:trPr>
        <w:tc>
          <w:tcPr>
            <w:tcW w:w="1115" w:type="dxa"/>
          </w:tcPr>
          <w:p w14:paraId="3ADB0BC1" w14:textId="24247A15" w:rsidR="00A84097" w:rsidRPr="009F500B" w:rsidRDefault="003C0C5F" w:rsidP="002837FB">
            <w:pPr>
              <w:rPr>
                <w:rFonts w:ascii="Noto Sans Display" w:hAnsi="Noto Sans Display"/>
              </w:rPr>
            </w:pPr>
            <w:r w:rsidRPr="009F500B">
              <w:rPr>
                <w:rFonts w:ascii="Noto Sans Display" w:hAnsi="Noto Sans Display"/>
              </w:rPr>
              <w:t>6</w:t>
            </w:r>
          </w:p>
        </w:tc>
        <w:tc>
          <w:tcPr>
            <w:tcW w:w="4202" w:type="dxa"/>
          </w:tcPr>
          <w:p w14:paraId="005EB06D" w14:textId="48C83BAA" w:rsidR="00A84097" w:rsidRPr="009F500B" w:rsidRDefault="00045CCF" w:rsidP="002837FB">
            <w:pPr>
              <w:rPr>
                <w:rFonts w:ascii="Noto Sans Display" w:hAnsi="Noto Sans Display"/>
              </w:rPr>
            </w:pPr>
            <w:r w:rsidRPr="009F500B">
              <w:rPr>
                <w:rFonts w:ascii="Noto Sans Display" w:hAnsi="Noto Sans Display"/>
              </w:rPr>
              <w:t>Als Administratie wil ik de leden kunnen wijzigen zodat ik de gegevens van een lid kan veranderen.</w:t>
            </w:r>
          </w:p>
        </w:tc>
        <w:tc>
          <w:tcPr>
            <w:tcW w:w="1680" w:type="dxa"/>
          </w:tcPr>
          <w:p w14:paraId="4BA2F9BF" w14:textId="766446FA" w:rsidR="00A84097" w:rsidRPr="009F500B" w:rsidRDefault="007E6056" w:rsidP="002837FB">
            <w:pPr>
              <w:rPr>
                <w:rFonts w:ascii="Noto Sans Display" w:hAnsi="Noto Sans Display"/>
              </w:rPr>
            </w:pPr>
            <w:r>
              <w:rPr>
                <w:rFonts w:ascii="Noto Sans Display" w:hAnsi="Noto Sans Display"/>
              </w:rPr>
              <w:t>Must have</w:t>
            </w:r>
          </w:p>
        </w:tc>
        <w:tc>
          <w:tcPr>
            <w:tcW w:w="1680" w:type="dxa"/>
          </w:tcPr>
          <w:p w14:paraId="4E4380E9" w14:textId="0003DE49" w:rsidR="00A84097" w:rsidRPr="009F500B" w:rsidRDefault="007E6056" w:rsidP="002837FB">
            <w:pPr>
              <w:rPr>
                <w:rFonts w:ascii="Noto Sans Display" w:hAnsi="Noto Sans Display"/>
              </w:rPr>
            </w:pPr>
            <w:r>
              <w:rPr>
                <w:rFonts w:ascii="Noto Sans Display" w:hAnsi="Noto Sans Display"/>
              </w:rPr>
              <w:t>6</w:t>
            </w:r>
          </w:p>
        </w:tc>
      </w:tr>
      <w:tr w:rsidR="00A84097" w:rsidRPr="009F500B" w14:paraId="34E500AF" w14:textId="0EB543F6" w:rsidTr="00045CCF">
        <w:trPr>
          <w:trHeight w:val="772"/>
        </w:trPr>
        <w:tc>
          <w:tcPr>
            <w:tcW w:w="1115" w:type="dxa"/>
          </w:tcPr>
          <w:p w14:paraId="1F53EB32" w14:textId="266C4209" w:rsidR="00A84097" w:rsidRPr="009F500B" w:rsidRDefault="003C0C5F" w:rsidP="002837FB">
            <w:pPr>
              <w:rPr>
                <w:rFonts w:ascii="Noto Sans Display" w:hAnsi="Noto Sans Display"/>
              </w:rPr>
            </w:pPr>
            <w:r w:rsidRPr="009F500B">
              <w:rPr>
                <w:rFonts w:ascii="Noto Sans Display" w:hAnsi="Noto Sans Display"/>
              </w:rPr>
              <w:t>7</w:t>
            </w:r>
          </w:p>
        </w:tc>
        <w:tc>
          <w:tcPr>
            <w:tcW w:w="4202" w:type="dxa"/>
          </w:tcPr>
          <w:p w14:paraId="7172A9F6" w14:textId="38A91EA8" w:rsidR="00A84097" w:rsidRPr="009F500B" w:rsidRDefault="00045CCF" w:rsidP="002837FB">
            <w:pPr>
              <w:rPr>
                <w:rFonts w:ascii="Noto Sans Display" w:hAnsi="Noto Sans Display"/>
              </w:rPr>
            </w:pPr>
            <w:r w:rsidRPr="009F500B">
              <w:rPr>
                <w:rFonts w:ascii="Noto Sans Display" w:hAnsi="Noto Sans Display"/>
              </w:rPr>
              <w:t>Als Administratie wil ik de leden kunnen verwijderen zodat ik een lid kan uitschrijven.</w:t>
            </w:r>
          </w:p>
        </w:tc>
        <w:tc>
          <w:tcPr>
            <w:tcW w:w="1680" w:type="dxa"/>
          </w:tcPr>
          <w:p w14:paraId="56EF4989" w14:textId="52736823" w:rsidR="00A84097" w:rsidRPr="009F500B" w:rsidRDefault="007E6056" w:rsidP="002837FB">
            <w:pPr>
              <w:rPr>
                <w:rFonts w:ascii="Noto Sans Display" w:hAnsi="Noto Sans Display"/>
              </w:rPr>
            </w:pPr>
            <w:r>
              <w:rPr>
                <w:rFonts w:ascii="Noto Sans Display" w:hAnsi="Noto Sans Display"/>
              </w:rPr>
              <w:t>Must have</w:t>
            </w:r>
          </w:p>
        </w:tc>
        <w:tc>
          <w:tcPr>
            <w:tcW w:w="1680" w:type="dxa"/>
          </w:tcPr>
          <w:p w14:paraId="5AFCFB9F" w14:textId="3291AA2F" w:rsidR="00A84097" w:rsidRPr="009F500B" w:rsidRDefault="007E6056" w:rsidP="002837FB">
            <w:pPr>
              <w:rPr>
                <w:rFonts w:ascii="Noto Sans Display" w:hAnsi="Noto Sans Display"/>
              </w:rPr>
            </w:pPr>
            <w:r>
              <w:rPr>
                <w:rFonts w:ascii="Noto Sans Display" w:hAnsi="Noto Sans Display"/>
              </w:rPr>
              <w:t>5.5</w:t>
            </w:r>
          </w:p>
        </w:tc>
      </w:tr>
      <w:tr w:rsidR="001A530B" w:rsidRPr="009F500B" w14:paraId="2EAD81E1" w14:textId="77777777" w:rsidTr="00045CCF">
        <w:trPr>
          <w:trHeight w:val="772"/>
        </w:trPr>
        <w:tc>
          <w:tcPr>
            <w:tcW w:w="1115" w:type="dxa"/>
          </w:tcPr>
          <w:p w14:paraId="3497CA4C" w14:textId="515C6B94" w:rsidR="001A530B" w:rsidRPr="009F500B" w:rsidRDefault="001A530B" w:rsidP="002837FB">
            <w:pPr>
              <w:rPr>
                <w:rFonts w:ascii="Noto Sans Display" w:hAnsi="Noto Sans Display"/>
              </w:rPr>
            </w:pPr>
            <w:r w:rsidRPr="009F500B">
              <w:rPr>
                <w:rFonts w:ascii="Noto Sans Display" w:hAnsi="Noto Sans Display"/>
              </w:rPr>
              <w:t>8</w:t>
            </w:r>
          </w:p>
        </w:tc>
        <w:tc>
          <w:tcPr>
            <w:tcW w:w="4202" w:type="dxa"/>
          </w:tcPr>
          <w:p w14:paraId="3E38A5BE" w14:textId="514D0CF1" w:rsidR="001A530B" w:rsidRPr="009F500B" w:rsidRDefault="00045CCF" w:rsidP="002837FB">
            <w:pPr>
              <w:rPr>
                <w:rFonts w:ascii="Noto Sans Display" w:hAnsi="Noto Sans Display"/>
              </w:rPr>
            </w:pPr>
            <w:r w:rsidRPr="009F500B">
              <w:rPr>
                <w:rFonts w:ascii="Noto Sans Display" w:hAnsi="Noto Sans Display"/>
              </w:rPr>
              <w:t>Als Administratie wil ik de instructeurs kunnen beheren zodat ik ze verwijderen en toevoegen.</w:t>
            </w:r>
          </w:p>
        </w:tc>
        <w:tc>
          <w:tcPr>
            <w:tcW w:w="1680" w:type="dxa"/>
          </w:tcPr>
          <w:p w14:paraId="1E3B4597" w14:textId="78A66ED8" w:rsidR="001A530B" w:rsidRPr="009F500B" w:rsidRDefault="007E6056" w:rsidP="002837FB">
            <w:pPr>
              <w:rPr>
                <w:rFonts w:ascii="Noto Sans Display" w:hAnsi="Noto Sans Display"/>
              </w:rPr>
            </w:pPr>
            <w:r>
              <w:rPr>
                <w:rFonts w:ascii="Noto Sans Display" w:hAnsi="Noto Sans Display"/>
              </w:rPr>
              <w:t>Must have</w:t>
            </w:r>
          </w:p>
        </w:tc>
        <w:tc>
          <w:tcPr>
            <w:tcW w:w="1680" w:type="dxa"/>
          </w:tcPr>
          <w:p w14:paraId="62E963FB" w14:textId="23F75BDE" w:rsidR="001A530B" w:rsidRPr="009F500B" w:rsidRDefault="007E6056" w:rsidP="002837FB">
            <w:pPr>
              <w:rPr>
                <w:rFonts w:ascii="Noto Sans Display" w:hAnsi="Noto Sans Display"/>
              </w:rPr>
            </w:pPr>
            <w:r>
              <w:rPr>
                <w:rFonts w:ascii="Noto Sans Display" w:hAnsi="Noto Sans Display"/>
              </w:rPr>
              <w:t>7</w:t>
            </w:r>
          </w:p>
        </w:tc>
      </w:tr>
      <w:tr w:rsidR="001A530B" w:rsidRPr="009F500B" w14:paraId="4132A9D1" w14:textId="77777777" w:rsidTr="00045CCF">
        <w:trPr>
          <w:trHeight w:val="788"/>
        </w:trPr>
        <w:tc>
          <w:tcPr>
            <w:tcW w:w="1115" w:type="dxa"/>
          </w:tcPr>
          <w:p w14:paraId="7DC08FC2" w14:textId="6AA8CF31" w:rsidR="001A530B" w:rsidRPr="009F500B" w:rsidRDefault="001A530B" w:rsidP="002837FB">
            <w:pPr>
              <w:rPr>
                <w:rFonts w:ascii="Noto Sans Display" w:hAnsi="Noto Sans Display"/>
              </w:rPr>
            </w:pPr>
            <w:r w:rsidRPr="009F500B">
              <w:rPr>
                <w:rFonts w:ascii="Noto Sans Display" w:hAnsi="Noto Sans Display"/>
              </w:rPr>
              <w:t>9</w:t>
            </w:r>
          </w:p>
        </w:tc>
        <w:tc>
          <w:tcPr>
            <w:tcW w:w="4202" w:type="dxa"/>
          </w:tcPr>
          <w:p w14:paraId="5F580E85" w14:textId="7863C4EB" w:rsidR="001A530B" w:rsidRPr="009F500B" w:rsidRDefault="00045CCF" w:rsidP="002837FB">
            <w:pPr>
              <w:rPr>
                <w:rFonts w:ascii="Noto Sans Display" w:hAnsi="Noto Sans Display"/>
              </w:rPr>
            </w:pPr>
            <w:r w:rsidRPr="009F500B">
              <w:rPr>
                <w:rFonts w:ascii="Noto Sans Display" w:hAnsi="Noto Sans Display"/>
              </w:rPr>
              <w:t>Als Administratie wil ik me kunnen inloggen, zodat ik mijn taken kan uitvoeren.</w:t>
            </w:r>
          </w:p>
        </w:tc>
        <w:tc>
          <w:tcPr>
            <w:tcW w:w="1680" w:type="dxa"/>
          </w:tcPr>
          <w:p w14:paraId="5031E6B2" w14:textId="61DAAEC8" w:rsidR="001A530B" w:rsidRPr="009F500B" w:rsidRDefault="008833B7" w:rsidP="002837FB">
            <w:pPr>
              <w:rPr>
                <w:rFonts w:ascii="Noto Sans Display" w:hAnsi="Noto Sans Display"/>
              </w:rPr>
            </w:pPr>
            <w:r>
              <w:rPr>
                <w:rFonts w:ascii="Noto Sans Display" w:hAnsi="Noto Sans Display"/>
              </w:rPr>
              <w:t>Must have</w:t>
            </w:r>
          </w:p>
        </w:tc>
        <w:tc>
          <w:tcPr>
            <w:tcW w:w="1680" w:type="dxa"/>
          </w:tcPr>
          <w:p w14:paraId="256C2776" w14:textId="58B7AB34" w:rsidR="001A530B" w:rsidRPr="009F500B" w:rsidRDefault="008833B7" w:rsidP="002837FB">
            <w:pPr>
              <w:rPr>
                <w:rFonts w:ascii="Noto Sans Display" w:hAnsi="Noto Sans Display"/>
              </w:rPr>
            </w:pPr>
            <w:r>
              <w:rPr>
                <w:rFonts w:ascii="Noto Sans Display" w:hAnsi="Noto Sans Display"/>
              </w:rPr>
              <w:t>5</w:t>
            </w:r>
          </w:p>
        </w:tc>
      </w:tr>
      <w:tr w:rsidR="001A530B" w:rsidRPr="009F500B" w14:paraId="6EC51D5F" w14:textId="77777777" w:rsidTr="00045CCF">
        <w:trPr>
          <w:trHeight w:val="1030"/>
        </w:trPr>
        <w:tc>
          <w:tcPr>
            <w:tcW w:w="1115" w:type="dxa"/>
          </w:tcPr>
          <w:p w14:paraId="3A90BFEC" w14:textId="46883AEA" w:rsidR="001A530B" w:rsidRPr="009F500B" w:rsidRDefault="001A530B" w:rsidP="002837FB">
            <w:pPr>
              <w:rPr>
                <w:rFonts w:ascii="Noto Sans Display" w:hAnsi="Noto Sans Display"/>
              </w:rPr>
            </w:pPr>
            <w:r w:rsidRPr="009F500B">
              <w:rPr>
                <w:rFonts w:ascii="Noto Sans Display" w:hAnsi="Noto Sans Display"/>
              </w:rPr>
              <w:t>10</w:t>
            </w:r>
          </w:p>
        </w:tc>
        <w:tc>
          <w:tcPr>
            <w:tcW w:w="4202" w:type="dxa"/>
          </w:tcPr>
          <w:p w14:paraId="5E1F9088" w14:textId="2D45648A" w:rsidR="001A530B" w:rsidRPr="009F500B" w:rsidRDefault="00045CCF" w:rsidP="002837FB">
            <w:pPr>
              <w:rPr>
                <w:rFonts w:ascii="Noto Sans Display" w:hAnsi="Noto Sans Display"/>
              </w:rPr>
            </w:pPr>
            <w:r w:rsidRPr="009F500B">
              <w:rPr>
                <w:rFonts w:ascii="Noto Sans Display" w:hAnsi="Noto Sans Display"/>
              </w:rPr>
              <w:t>Als Administratie wil ik trainingsvormen kunnen toevoegen zodat wanneer er een nieuwe vorm gemaakt wordt deze erbij kan.</w:t>
            </w:r>
          </w:p>
        </w:tc>
        <w:tc>
          <w:tcPr>
            <w:tcW w:w="1680" w:type="dxa"/>
          </w:tcPr>
          <w:p w14:paraId="7BF89C67" w14:textId="2EAE5C8C" w:rsidR="001A530B" w:rsidRPr="009F500B" w:rsidRDefault="008E4931" w:rsidP="002837FB">
            <w:pPr>
              <w:rPr>
                <w:rFonts w:ascii="Noto Sans Display" w:hAnsi="Noto Sans Display"/>
              </w:rPr>
            </w:pPr>
            <w:r>
              <w:rPr>
                <w:rFonts w:ascii="Noto Sans Display" w:hAnsi="Noto Sans Display"/>
              </w:rPr>
              <w:t>Should have</w:t>
            </w:r>
          </w:p>
        </w:tc>
        <w:tc>
          <w:tcPr>
            <w:tcW w:w="1680" w:type="dxa"/>
          </w:tcPr>
          <w:p w14:paraId="0B9503F2" w14:textId="08769902" w:rsidR="001A530B" w:rsidRPr="009F500B" w:rsidRDefault="008E4931" w:rsidP="002837FB">
            <w:pPr>
              <w:rPr>
                <w:rFonts w:ascii="Noto Sans Display" w:hAnsi="Noto Sans Display"/>
              </w:rPr>
            </w:pPr>
            <w:r>
              <w:rPr>
                <w:rFonts w:ascii="Noto Sans Display" w:hAnsi="Noto Sans Display"/>
              </w:rPr>
              <w:t>5</w:t>
            </w:r>
          </w:p>
        </w:tc>
      </w:tr>
      <w:tr w:rsidR="001A530B" w:rsidRPr="009F500B" w14:paraId="0C0A942D" w14:textId="77777777" w:rsidTr="00045CCF">
        <w:trPr>
          <w:trHeight w:val="772"/>
        </w:trPr>
        <w:tc>
          <w:tcPr>
            <w:tcW w:w="1115" w:type="dxa"/>
          </w:tcPr>
          <w:p w14:paraId="62D09D46" w14:textId="534F5489" w:rsidR="001A530B" w:rsidRPr="009F500B" w:rsidRDefault="001A530B" w:rsidP="002837FB">
            <w:pPr>
              <w:rPr>
                <w:rFonts w:ascii="Noto Sans Display" w:hAnsi="Noto Sans Display"/>
              </w:rPr>
            </w:pPr>
            <w:r w:rsidRPr="009F500B">
              <w:rPr>
                <w:rFonts w:ascii="Noto Sans Display" w:hAnsi="Noto Sans Display"/>
              </w:rPr>
              <w:t>11</w:t>
            </w:r>
          </w:p>
        </w:tc>
        <w:tc>
          <w:tcPr>
            <w:tcW w:w="4202" w:type="dxa"/>
          </w:tcPr>
          <w:p w14:paraId="782E7DA3" w14:textId="7ACE6400" w:rsidR="001A530B" w:rsidRPr="009F500B" w:rsidRDefault="00045CCF" w:rsidP="002837FB">
            <w:pPr>
              <w:rPr>
                <w:rFonts w:ascii="Noto Sans Display" w:hAnsi="Noto Sans Display"/>
              </w:rPr>
            </w:pPr>
            <w:r w:rsidRPr="009F500B">
              <w:rPr>
                <w:rFonts w:ascii="Noto Sans Display" w:hAnsi="Noto Sans Display"/>
              </w:rPr>
              <w:t>Als Administratie wil ik trainingsvormen kunnen wijzigen zodat ik de gegevens van een vorm kan veranderen</w:t>
            </w:r>
          </w:p>
        </w:tc>
        <w:tc>
          <w:tcPr>
            <w:tcW w:w="1680" w:type="dxa"/>
          </w:tcPr>
          <w:p w14:paraId="2A96D60B" w14:textId="6FB07AA9" w:rsidR="001A530B" w:rsidRPr="009F500B" w:rsidRDefault="008E4931" w:rsidP="002837FB">
            <w:pPr>
              <w:rPr>
                <w:rFonts w:ascii="Noto Sans Display" w:hAnsi="Noto Sans Display"/>
              </w:rPr>
            </w:pPr>
            <w:r>
              <w:rPr>
                <w:rFonts w:ascii="Noto Sans Display" w:hAnsi="Noto Sans Display"/>
              </w:rPr>
              <w:t>Could have</w:t>
            </w:r>
          </w:p>
        </w:tc>
        <w:tc>
          <w:tcPr>
            <w:tcW w:w="1680" w:type="dxa"/>
          </w:tcPr>
          <w:p w14:paraId="779E3956" w14:textId="48D89CD8" w:rsidR="001A530B" w:rsidRPr="009F500B" w:rsidRDefault="008E4931" w:rsidP="002837FB">
            <w:pPr>
              <w:rPr>
                <w:rFonts w:ascii="Noto Sans Display" w:hAnsi="Noto Sans Display"/>
              </w:rPr>
            </w:pPr>
            <w:r>
              <w:rPr>
                <w:rFonts w:ascii="Noto Sans Display" w:hAnsi="Noto Sans Display"/>
              </w:rPr>
              <w:t>6</w:t>
            </w:r>
          </w:p>
        </w:tc>
      </w:tr>
      <w:tr w:rsidR="001A530B" w:rsidRPr="009F500B" w14:paraId="52FDB8D6" w14:textId="77777777" w:rsidTr="00045CCF">
        <w:trPr>
          <w:trHeight w:val="772"/>
        </w:trPr>
        <w:tc>
          <w:tcPr>
            <w:tcW w:w="1115" w:type="dxa"/>
          </w:tcPr>
          <w:p w14:paraId="4917979D" w14:textId="1336497B" w:rsidR="001A530B" w:rsidRPr="009F500B" w:rsidRDefault="001A530B" w:rsidP="002837FB">
            <w:pPr>
              <w:rPr>
                <w:rFonts w:ascii="Noto Sans Display" w:hAnsi="Noto Sans Display"/>
              </w:rPr>
            </w:pPr>
            <w:r w:rsidRPr="009F500B">
              <w:rPr>
                <w:rFonts w:ascii="Noto Sans Display" w:hAnsi="Noto Sans Display"/>
              </w:rPr>
              <w:t>12</w:t>
            </w:r>
          </w:p>
        </w:tc>
        <w:tc>
          <w:tcPr>
            <w:tcW w:w="4202" w:type="dxa"/>
          </w:tcPr>
          <w:p w14:paraId="29204864" w14:textId="38D3B75C" w:rsidR="001A530B" w:rsidRPr="009F500B" w:rsidRDefault="00045CCF" w:rsidP="002837FB">
            <w:pPr>
              <w:rPr>
                <w:rFonts w:ascii="Noto Sans Display" w:hAnsi="Noto Sans Display"/>
              </w:rPr>
            </w:pPr>
            <w:r w:rsidRPr="009F500B">
              <w:rPr>
                <w:rFonts w:ascii="Noto Sans Display" w:hAnsi="Noto Sans Display"/>
              </w:rPr>
              <w:t>Als Administratie wil ik trainingsvormen kunnen verwijderen zodat ik deze weg kan halen</w:t>
            </w:r>
          </w:p>
        </w:tc>
        <w:tc>
          <w:tcPr>
            <w:tcW w:w="1680" w:type="dxa"/>
          </w:tcPr>
          <w:p w14:paraId="5685DC73" w14:textId="3AFB281E" w:rsidR="001A530B" w:rsidRPr="009F500B" w:rsidRDefault="008E4931" w:rsidP="002837FB">
            <w:pPr>
              <w:rPr>
                <w:rFonts w:ascii="Noto Sans Display" w:hAnsi="Noto Sans Display"/>
              </w:rPr>
            </w:pPr>
            <w:r>
              <w:rPr>
                <w:rFonts w:ascii="Noto Sans Display" w:hAnsi="Noto Sans Display"/>
              </w:rPr>
              <w:t>Could have</w:t>
            </w:r>
          </w:p>
        </w:tc>
        <w:tc>
          <w:tcPr>
            <w:tcW w:w="1680" w:type="dxa"/>
          </w:tcPr>
          <w:p w14:paraId="6867037D" w14:textId="7A8CD93B" w:rsidR="001A530B" w:rsidRPr="009F500B" w:rsidRDefault="008E4931" w:rsidP="002837FB">
            <w:pPr>
              <w:rPr>
                <w:rFonts w:ascii="Noto Sans Display" w:hAnsi="Noto Sans Display"/>
              </w:rPr>
            </w:pPr>
            <w:r>
              <w:rPr>
                <w:rFonts w:ascii="Noto Sans Display" w:hAnsi="Noto Sans Display"/>
              </w:rPr>
              <w:t>4.5</w:t>
            </w:r>
          </w:p>
        </w:tc>
      </w:tr>
      <w:tr w:rsidR="001A530B" w:rsidRPr="009F500B" w14:paraId="29CA5339" w14:textId="77777777" w:rsidTr="00045CCF">
        <w:trPr>
          <w:trHeight w:val="530"/>
        </w:trPr>
        <w:tc>
          <w:tcPr>
            <w:tcW w:w="1115" w:type="dxa"/>
          </w:tcPr>
          <w:p w14:paraId="33852B8F" w14:textId="6C49F821" w:rsidR="001A530B" w:rsidRPr="009F500B" w:rsidRDefault="001A530B" w:rsidP="002837FB">
            <w:pPr>
              <w:rPr>
                <w:rFonts w:ascii="Noto Sans Display" w:hAnsi="Noto Sans Display"/>
              </w:rPr>
            </w:pPr>
            <w:r w:rsidRPr="009F500B">
              <w:rPr>
                <w:rFonts w:ascii="Noto Sans Display" w:hAnsi="Noto Sans Display"/>
              </w:rPr>
              <w:t>13</w:t>
            </w:r>
          </w:p>
        </w:tc>
        <w:tc>
          <w:tcPr>
            <w:tcW w:w="4202" w:type="dxa"/>
          </w:tcPr>
          <w:p w14:paraId="16E4E8E4" w14:textId="2E942942" w:rsidR="001A530B" w:rsidRPr="009F500B" w:rsidRDefault="00045CCF" w:rsidP="002837FB">
            <w:pPr>
              <w:rPr>
                <w:rFonts w:ascii="Noto Sans Display" w:hAnsi="Noto Sans Display"/>
              </w:rPr>
            </w:pPr>
            <w:r w:rsidRPr="009F500B">
              <w:rPr>
                <w:rFonts w:ascii="Noto Sans Display" w:hAnsi="Noto Sans Display"/>
              </w:rPr>
              <w:t>Als Administratie wil ik kunnen uitloggen, zodat ik weer op de homepagina kom</w:t>
            </w:r>
          </w:p>
        </w:tc>
        <w:tc>
          <w:tcPr>
            <w:tcW w:w="1680" w:type="dxa"/>
          </w:tcPr>
          <w:p w14:paraId="66C7216E" w14:textId="3A321549" w:rsidR="001A530B" w:rsidRPr="009F500B" w:rsidRDefault="007E6056" w:rsidP="002837FB">
            <w:pPr>
              <w:rPr>
                <w:rFonts w:ascii="Noto Sans Display" w:hAnsi="Noto Sans Display"/>
              </w:rPr>
            </w:pPr>
            <w:r>
              <w:rPr>
                <w:rFonts w:ascii="Noto Sans Display" w:hAnsi="Noto Sans Display"/>
              </w:rPr>
              <w:t>Should have</w:t>
            </w:r>
          </w:p>
        </w:tc>
        <w:tc>
          <w:tcPr>
            <w:tcW w:w="1680" w:type="dxa"/>
          </w:tcPr>
          <w:p w14:paraId="005A786B" w14:textId="33F25711" w:rsidR="001A530B" w:rsidRPr="009F500B" w:rsidRDefault="007E6056" w:rsidP="002837FB">
            <w:pPr>
              <w:rPr>
                <w:rFonts w:ascii="Noto Sans Display" w:hAnsi="Noto Sans Display"/>
              </w:rPr>
            </w:pPr>
            <w:r>
              <w:rPr>
                <w:rFonts w:ascii="Noto Sans Display" w:hAnsi="Noto Sans Display"/>
              </w:rPr>
              <w:t>4</w:t>
            </w:r>
          </w:p>
        </w:tc>
      </w:tr>
      <w:tr w:rsidR="001A530B" w:rsidRPr="009F500B" w14:paraId="4C59A2BC" w14:textId="77777777" w:rsidTr="00045CCF">
        <w:trPr>
          <w:trHeight w:val="500"/>
        </w:trPr>
        <w:tc>
          <w:tcPr>
            <w:tcW w:w="1115" w:type="dxa"/>
          </w:tcPr>
          <w:p w14:paraId="51E78DF2" w14:textId="4243E77B" w:rsidR="001A530B" w:rsidRPr="009F500B" w:rsidRDefault="001A530B" w:rsidP="002837FB">
            <w:pPr>
              <w:rPr>
                <w:rFonts w:ascii="Noto Sans Display" w:hAnsi="Noto Sans Display"/>
              </w:rPr>
            </w:pPr>
            <w:r w:rsidRPr="009F500B">
              <w:rPr>
                <w:rFonts w:ascii="Noto Sans Display" w:hAnsi="Noto Sans Display"/>
              </w:rPr>
              <w:t>14</w:t>
            </w:r>
          </w:p>
        </w:tc>
        <w:tc>
          <w:tcPr>
            <w:tcW w:w="4202" w:type="dxa"/>
          </w:tcPr>
          <w:p w14:paraId="3B3D55C8" w14:textId="2842E5B2" w:rsidR="001A530B" w:rsidRPr="009F500B" w:rsidRDefault="00045CCF" w:rsidP="002837FB">
            <w:pPr>
              <w:rPr>
                <w:rFonts w:ascii="Noto Sans Display" w:hAnsi="Noto Sans Display"/>
              </w:rPr>
            </w:pPr>
            <w:r w:rsidRPr="009F500B">
              <w:rPr>
                <w:rFonts w:ascii="Noto Sans Display" w:hAnsi="Noto Sans Display"/>
              </w:rPr>
              <w:t>Als Lid wil ik me kunnen inloggen, zodat ik op mijn persoonlijke pagina kom.</w:t>
            </w:r>
          </w:p>
        </w:tc>
        <w:tc>
          <w:tcPr>
            <w:tcW w:w="1680" w:type="dxa"/>
          </w:tcPr>
          <w:p w14:paraId="3B109D78" w14:textId="0720EA01" w:rsidR="001A530B" w:rsidRPr="009F500B" w:rsidRDefault="007E6056" w:rsidP="002837FB">
            <w:pPr>
              <w:rPr>
                <w:rFonts w:ascii="Noto Sans Display" w:hAnsi="Noto Sans Display"/>
              </w:rPr>
            </w:pPr>
            <w:r>
              <w:rPr>
                <w:rFonts w:ascii="Noto Sans Display" w:hAnsi="Noto Sans Display"/>
              </w:rPr>
              <w:t>Could ha</w:t>
            </w:r>
            <w:r w:rsidR="00A334FA">
              <w:rPr>
                <w:rFonts w:ascii="Noto Sans Display" w:hAnsi="Noto Sans Display"/>
              </w:rPr>
              <w:t>v</w:t>
            </w:r>
            <w:r>
              <w:rPr>
                <w:rFonts w:ascii="Noto Sans Display" w:hAnsi="Noto Sans Display"/>
              </w:rPr>
              <w:t>e</w:t>
            </w:r>
          </w:p>
        </w:tc>
        <w:tc>
          <w:tcPr>
            <w:tcW w:w="1680" w:type="dxa"/>
          </w:tcPr>
          <w:p w14:paraId="0775C6D6" w14:textId="5680C301" w:rsidR="001A530B" w:rsidRPr="009F500B" w:rsidRDefault="008833B7" w:rsidP="002837FB">
            <w:pPr>
              <w:rPr>
                <w:rFonts w:ascii="Noto Sans Display" w:hAnsi="Noto Sans Display"/>
              </w:rPr>
            </w:pPr>
            <w:r>
              <w:rPr>
                <w:rFonts w:ascii="Noto Sans Display" w:hAnsi="Noto Sans Display"/>
              </w:rPr>
              <w:t>5</w:t>
            </w:r>
          </w:p>
        </w:tc>
      </w:tr>
      <w:tr w:rsidR="001A530B" w:rsidRPr="009F500B" w14:paraId="3C32806F" w14:textId="77777777" w:rsidTr="00045CCF">
        <w:trPr>
          <w:trHeight w:val="772"/>
        </w:trPr>
        <w:tc>
          <w:tcPr>
            <w:tcW w:w="1115" w:type="dxa"/>
          </w:tcPr>
          <w:p w14:paraId="25C4D978" w14:textId="1E315486" w:rsidR="001A530B" w:rsidRPr="009F500B" w:rsidRDefault="001A530B" w:rsidP="002837FB">
            <w:pPr>
              <w:rPr>
                <w:rFonts w:ascii="Noto Sans Display" w:hAnsi="Noto Sans Display"/>
              </w:rPr>
            </w:pPr>
            <w:r w:rsidRPr="009F500B">
              <w:rPr>
                <w:rFonts w:ascii="Noto Sans Display" w:hAnsi="Noto Sans Display"/>
              </w:rPr>
              <w:lastRenderedPageBreak/>
              <w:t>15</w:t>
            </w:r>
          </w:p>
        </w:tc>
        <w:tc>
          <w:tcPr>
            <w:tcW w:w="4202" w:type="dxa"/>
          </w:tcPr>
          <w:p w14:paraId="0BD79BE6" w14:textId="2F770814" w:rsidR="001A530B" w:rsidRPr="009F500B" w:rsidRDefault="00045CCF" w:rsidP="002837FB">
            <w:pPr>
              <w:rPr>
                <w:rFonts w:ascii="Noto Sans Display" w:hAnsi="Noto Sans Display"/>
              </w:rPr>
            </w:pPr>
            <w:r w:rsidRPr="009F500B">
              <w:rPr>
                <w:rFonts w:ascii="Noto Sans Display" w:hAnsi="Noto Sans Display"/>
              </w:rPr>
              <w:t>Als lid wil ik zich voor lessen kunnen inschrijven  zodat ik naar de trainingen kan.</w:t>
            </w:r>
          </w:p>
        </w:tc>
        <w:tc>
          <w:tcPr>
            <w:tcW w:w="1680" w:type="dxa"/>
          </w:tcPr>
          <w:p w14:paraId="69848F15" w14:textId="1E248394" w:rsidR="001A530B" w:rsidRPr="009F500B" w:rsidRDefault="008E4931" w:rsidP="002837FB">
            <w:pPr>
              <w:rPr>
                <w:rFonts w:ascii="Noto Sans Display" w:hAnsi="Noto Sans Display"/>
              </w:rPr>
            </w:pPr>
            <w:r>
              <w:rPr>
                <w:rFonts w:ascii="Noto Sans Display" w:hAnsi="Noto Sans Display"/>
              </w:rPr>
              <w:t>Must have</w:t>
            </w:r>
          </w:p>
        </w:tc>
        <w:tc>
          <w:tcPr>
            <w:tcW w:w="1680" w:type="dxa"/>
          </w:tcPr>
          <w:p w14:paraId="1D72123D" w14:textId="257AB808" w:rsidR="001A530B" w:rsidRPr="009F500B" w:rsidRDefault="008E4931" w:rsidP="002837FB">
            <w:pPr>
              <w:rPr>
                <w:rFonts w:ascii="Noto Sans Display" w:hAnsi="Noto Sans Display"/>
              </w:rPr>
            </w:pPr>
            <w:r>
              <w:rPr>
                <w:rFonts w:ascii="Noto Sans Display" w:hAnsi="Noto Sans Display"/>
              </w:rPr>
              <w:t>7</w:t>
            </w:r>
          </w:p>
        </w:tc>
      </w:tr>
      <w:tr w:rsidR="001A530B" w:rsidRPr="009F500B" w14:paraId="13AB7775" w14:textId="77777777" w:rsidTr="00045CCF">
        <w:trPr>
          <w:trHeight w:val="788"/>
        </w:trPr>
        <w:tc>
          <w:tcPr>
            <w:tcW w:w="1115" w:type="dxa"/>
          </w:tcPr>
          <w:p w14:paraId="7875E6BB" w14:textId="21811427" w:rsidR="001A530B" w:rsidRPr="009F500B" w:rsidRDefault="001A530B" w:rsidP="002837FB">
            <w:pPr>
              <w:rPr>
                <w:rFonts w:ascii="Noto Sans Display" w:hAnsi="Noto Sans Display"/>
              </w:rPr>
            </w:pPr>
            <w:r w:rsidRPr="009F500B">
              <w:rPr>
                <w:rFonts w:ascii="Noto Sans Display" w:hAnsi="Noto Sans Display"/>
              </w:rPr>
              <w:t>16</w:t>
            </w:r>
          </w:p>
        </w:tc>
        <w:tc>
          <w:tcPr>
            <w:tcW w:w="4202" w:type="dxa"/>
          </w:tcPr>
          <w:p w14:paraId="5E218DEA" w14:textId="003AEAC9" w:rsidR="001A530B" w:rsidRPr="009F500B" w:rsidRDefault="00045CCF" w:rsidP="002837FB">
            <w:pPr>
              <w:rPr>
                <w:rFonts w:ascii="Noto Sans Display" w:hAnsi="Noto Sans Display"/>
              </w:rPr>
            </w:pPr>
            <w:r w:rsidRPr="009F500B">
              <w:rPr>
                <w:rFonts w:ascii="Noto Sans Display" w:hAnsi="Noto Sans Display"/>
              </w:rPr>
              <w:t>Als Lid wil ik zich voor lessen kunnen uitschrijven zodat ik niet naar de training hoef.</w:t>
            </w:r>
          </w:p>
        </w:tc>
        <w:tc>
          <w:tcPr>
            <w:tcW w:w="1680" w:type="dxa"/>
          </w:tcPr>
          <w:p w14:paraId="484E3F1F" w14:textId="67677AD1" w:rsidR="001A530B" w:rsidRPr="009F500B" w:rsidRDefault="008E4931" w:rsidP="002837FB">
            <w:pPr>
              <w:rPr>
                <w:rFonts w:ascii="Noto Sans Display" w:hAnsi="Noto Sans Display"/>
              </w:rPr>
            </w:pPr>
            <w:r>
              <w:rPr>
                <w:rFonts w:ascii="Noto Sans Display" w:hAnsi="Noto Sans Display"/>
              </w:rPr>
              <w:t>Must have</w:t>
            </w:r>
          </w:p>
        </w:tc>
        <w:tc>
          <w:tcPr>
            <w:tcW w:w="1680" w:type="dxa"/>
          </w:tcPr>
          <w:p w14:paraId="7CD85E6D" w14:textId="07DF97EB" w:rsidR="001A530B" w:rsidRPr="009F500B" w:rsidRDefault="008E4931" w:rsidP="002837FB">
            <w:pPr>
              <w:rPr>
                <w:rFonts w:ascii="Noto Sans Display" w:hAnsi="Noto Sans Display"/>
              </w:rPr>
            </w:pPr>
            <w:r>
              <w:rPr>
                <w:rFonts w:ascii="Noto Sans Display" w:hAnsi="Noto Sans Display"/>
              </w:rPr>
              <w:t>7</w:t>
            </w:r>
          </w:p>
        </w:tc>
      </w:tr>
      <w:tr w:rsidR="001A530B" w:rsidRPr="009F500B" w14:paraId="53D3CC96" w14:textId="77777777" w:rsidTr="00045CCF">
        <w:trPr>
          <w:trHeight w:val="772"/>
        </w:trPr>
        <w:tc>
          <w:tcPr>
            <w:tcW w:w="1115" w:type="dxa"/>
          </w:tcPr>
          <w:p w14:paraId="341280B9" w14:textId="37AC3E19" w:rsidR="001A530B" w:rsidRPr="009F500B" w:rsidRDefault="001A530B" w:rsidP="002837FB">
            <w:pPr>
              <w:rPr>
                <w:rFonts w:ascii="Noto Sans Display" w:hAnsi="Noto Sans Display"/>
              </w:rPr>
            </w:pPr>
            <w:r w:rsidRPr="009F500B">
              <w:rPr>
                <w:rFonts w:ascii="Noto Sans Display" w:hAnsi="Noto Sans Display"/>
              </w:rPr>
              <w:t>17</w:t>
            </w:r>
          </w:p>
        </w:tc>
        <w:tc>
          <w:tcPr>
            <w:tcW w:w="4202" w:type="dxa"/>
          </w:tcPr>
          <w:p w14:paraId="44E0FC0B" w14:textId="279D4BEB" w:rsidR="001A530B" w:rsidRPr="009F500B" w:rsidRDefault="00045CCF" w:rsidP="002837FB">
            <w:pPr>
              <w:rPr>
                <w:rFonts w:ascii="Noto Sans Display" w:hAnsi="Noto Sans Display"/>
              </w:rPr>
            </w:pPr>
            <w:r w:rsidRPr="009F500B">
              <w:rPr>
                <w:rFonts w:ascii="Noto Sans Display" w:hAnsi="Noto Sans Display"/>
              </w:rPr>
              <w:t>Als Lid wil ik hun profiel kunnen aanpassen zodat ik mijn gegevens kan wijzigen.</w:t>
            </w:r>
          </w:p>
        </w:tc>
        <w:tc>
          <w:tcPr>
            <w:tcW w:w="1680" w:type="dxa"/>
          </w:tcPr>
          <w:p w14:paraId="06320CBD" w14:textId="0AA278AF" w:rsidR="001A530B" w:rsidRPr="009F500B" w:rsidRDefault="007E6056" w:rsidP="002837FB">
            <w:pPr>
              <w:rPr>
                <w:rFonts w:ascii="Noto Sans Display" w:hAnsi="Noto Sans Display"/>
              </w:rPr>
            </w:pPr>
            <w:r>
              <w:rPr>
                <w:rFonts w:ascii="Noto Sans Display" w:hAnsi="Noto Sans Display"/>
              </w:rPr>
              <w:t>Could have</w:t>
            </w:r>
          </w:p>
        </w:tc>
        <w:tc>
          <w:tcPr>
            <w:tcW w:w="1680" w:type="dxa"/>
          </w:tcPr>
          <w:p w14:paraId="491F60DD" w14:textId="27D3CCBE" w:rsidR="001A530B" w:rsidRPr="009F500B" w:rsidRDefault="008E4931" w:rsidP="002837FB">
            <w:pPr>
              <w:rPr>
                <w:rFonts w:ascii="Noto Sans Display" w:hAnsi="Noto Sans Display"/>
              </w:rPr>
            </w:pPr>
            <w:r>
              <w:rPr>
                <w:rFonts w:ascii="Noto Sans Display" w:hAnsi="Noto Sans Display"/>
              </w:rPr>
              <w:t>6</w:t>
            </w:r>
          </w:p>
        </w:tc>
      </w:tr>
      <w:tr w:rsidR="001A530B" w:rsidRPr="009F500B" w14:paraId="71B4B4ED" w14:textId="77777777" w:rsidTr="00045CCF">
        <w:trPr>
          <w:trHeight w:val="515"/>
        </w:trPr>
        <w:tc>
          <w:tcPr>
            <w:tcW w:w="1115" w:type="dxa"/>
          </w:tcPr>
          <w:p w14:paraId="7F5C6936" w14:textId="06463261" w:rsidR="001A530B" w:rsidRPr="009F500B" w:rsidRDefault="001A530B" w:rsidP="002837FB">
            <w:pPr>
              <w:rPr>
                <w:rFonts w:ascii="Noto Sans Display" w:hAnsi="Noto Sans Display"/>
              </w:rPr>
            </w:pPr>
            <w:r w:rsidRPr="009F500B">
              <w:rPr>
                <w:rFonts w:ascii="Noto Sans Display" w:hAnsi="Noto Sans Display"/>
              </w:rPr>
              <w:t>18</w:t>
            </w:r>
          </w:p>
        </w:tc>
        <w:tc>
          <w:tcPr>
            <w:tcW w:w="4202" w:type="dxa"/>
          </w:tcPr>
          <w:p w14:paraId="173D2AD7" w14:textId="65052357" w:rsidR="001A530B" w:rsidRPr="009F500B" w:rsidRDefault="00045CCF" w:rsidP="002837FB">
            <w:pPr>
              <w:rPr>
                <w:rFonts w:ascii="Noto Sans Display" w:hAnsi="Noto Sans Display"/>
              </w:rPr>
            </w:pPr>
            <w:r w:rsidRPr="009F500B">
              <w:rPr>
                <w:rFonts w:ascii="Noto Sans Display" w:hAnsi="Noto Sans Display"/>
              </w:rPr>
              <w:t>Als Lid wil ik kunnen uitloggen, zodat ik weer op de homepagina kom.</w:t>
            </w:r>
          </w:p>
        </w:tc>
        <w:tc>
          <w:tcPr>
            <w:tcW w:w="1680" w:type="dxa"/>
          </w:tcPr>
          <w:p w14:paraId="20A13514" w14:textId="111A617A" w:rsidR="001A530B" w:rsidRPr="009F500B" w:rsidRDefault="007E6056" w:rsidP="002837FB">
            <w:pPr>
              <w:rPr>
                <w:rFonts w:ascii="Noto Sans Display" w:hAnsi="Noto Sans Display"/>
              </w:rPr>
            </w:pPr>
            <w:r>
              <w:rPr>
                <w:rFonts w:ascii="Noto Sans Display" w:hAnsi="Noto Sans Display"/>
              </w:rPr>
              <w:t>Should have</w:t>
            </w:r>
          </w:p>
        </w:tc>
        <w:tc>
          <w:tcPr>
            <w:tcW w:w="1680" w:type="dxa"/>
          </w:tcPr>
          <w:p w14:paraId="637DF1DE" w14:textId="03625B9C" w:rsidR="001A530B" w:rsidRPr="009F500B" w:rsidRDefault="007E6056" w:rsidP="002837FB">
            <w:pPr>
              <w:rPr>
                <w:rFonts w:ascii="Noto Sans Display" w:hAnsi="Noto Sans Display"/>
              </w:rPr>
            </w:pPr>
            <w:r>
              <w:rPr>
                <w:rFonts w:ascii="Noto Sans Display" w:hAnsi="Noto Sans Display"/>
              </w:rPr>
              <w:t>4</w:t>
            </w:r>
          </w:p>
        </w:tc>
      </w:tr>
      <w:tr w:rsidR="001A530B" w:rsidRPr="009F500B" w14:paraId="3DD971F0" w14:textId="77777777" w:rsidTr="00045CCF">
        <w:trPr>
          <w:trHeight w:val="515"/>
        </w:trPr>
        <w:tc>
          <w:tcPr>
            <w:tcW w:w="1115" w:type="dxa"/>
          </w:tcPr>
          <w:p w14:paraId="3C8DDBCA" w14:textId="0D4708CB" w:rsidR="001A530B" w:rsidRPr="009F500B" w:rsidRDefault="001A530B" w:rsidP="002837FB">
            <w:pPr>
              <w:rPr>
                <w:rFonts w:ascii="Noto Sans Display" w:hAnsi="Noto Sans Display"/>
              </w:rPr>
            </w:pPr>
            <w:r w:rsidRPr="009F500B">
              <w:rPr>
                <w:rFonts w:ascii="Noto Sans Display" w:hAnsi="Noto Sans Display"/>
              </w:rPr>
              <w:t>19</w:t>
            </w:r>
          </w:p>
        </w:tc>
        <w:tc>
          <w:tcPr>
            <w:tcW w:w="4202" w:type="dxa"/>
          </w:tcPr>
          <w:p w14:paraId="2935993E" w14:textId="0F1DC6D8" w:rsidR="001A530B" w:rsidRPr="009F500B" w:rsidRDefault="00045CCF" w:rsidP="002837FB">
            <w:pPr>
              <w:rPr>
                <w:rFonts w:ascii="Noto Sans Display" w:hAnsi="Noto Sans Display"/>
              </w:rPr>
            </w:pPr>
            <w:r w:rsidRPr="009F500B">
              <w:rPr>
                <w:rFonts w:ascii="Noto Sans Display" w:hAnsi="Noto Sans Display"/>
              </w:rPr>
              <w:t>Als Instructeur wil ik me kunnen inloggen, zodat ik op mijn taken kan uitvoeren</w:t>
            </w:r>
          </w:p>
        </w:tc>
        <w:tc>
          <w:tcPr>
            <w:tcW w:w="1680" w:type="dxa"/>
          </w:tcPr>
          <w:p w14:paraId="0844B698" w14:textId="775BE90C" w:rsidR="001A530B" w:rsidRPr="009F500B" w:rsidRDefault="008833B7" w:rsidP="002837FB">
            <w:pPr>
              <w:rPr>
                <w:rFonts w:ascii="Noto Sans Display" w:hAnsi="Noto Sans Display"/>
              </w:rPr>
            </w:pPr>
            <w:r>
              <w:rPr>
                <w:rFonts w:ascii="Noto Sans Display" w:hAnsi="Noto Sans Display"/>
              </w:rPr>
              <w:t>Must have</w:t>
            </w:r>
          </w:p>
        </w:tc>
        <w:tc>
          <w:tcPr>
            <w:tcW w:w="1680" w:type="dxa"/>
          </w:tcPr>
          <w:p w14:paraId="4F1D9B3E" w14:textId="192FC934" w:rsidR="001A530B" w:rsidRPr="009F500B" w:rsidRDefault="008833B7" w:rsidP="002837FB">
            <w:pPr>
              <w:rPr>
                <w:rFonts w:ascii="Noto Sans Display" w:hAnsi="Noto Sans Display"/>
              </w:rPr>
            </w:pPr>
            <w:r>
              <w:rPr>
                <w:rFonts w:ascii="Noto Sans Display" w:hAnsi="Noto Sans Display"/>
              </w:rPr>
              <w:t>5</w:t>
            </w:r>
          </w:p>
        </w:tc>
      </w:tr>
      <w:tr w:rsidR="001A530B" w:rsidRPr="009F500B" w14:paraId="770316E0" w14:textId="77777777" w:rsidTr="00045CCF">
        <w:trPr>
          <w:trHeight w:val="772"/>
        </w:trPr>
        <w:tc>
          <w:tcPr>
            <w:tcW w:w="1115" w:type="dxa"/>
          </w:tcPr>
          <w:p w14:paraId="59F4EAEA" w14:textId="37265A72" w:rsidR="001A530B" w:rsidRPr="009F500B" w:rsidRDefault="001A530B" w:rsidP="002837FB">
            <w:pPr>
              <w:rPr>
                <w:rFonts w:ascii="Noto Sans Display" w:hAnsi="Noto Sans Display"/>
              </w:rPr>
            </w:pPr>
            <w:r w:rsidRPr="009F500B">
              <w:rPr>
                <w:rFonts w:ascii="Noto Sans Display" w:hAnsi="Noto Sans Display"/>
              </w:rPr>
              <w:t>20</w:t>
            </w:r>
          </w:p>
        </w:tc>
        <w:tc>
          <w:tcPr>
            <w:tcW w:w="4202" w:type="dxa"/>
          </w:tcPr>
          <w:p w14:paraId="23E4EDF9" w14:textId="73A7AC1A" w:rsidR="001A530B" w:rsidRPr="009F500B" w:rsidRDefault="00045CCF" w:rsidP="002837FB">
            <w:pPr>
              <w:rPr>
                <w:rFonts w:ascii="Noto Sans Display" w:hAnsi="Noto Sans Display"/>
              </w:rPr>
            </w:pPr>
            <w:r w:rsidRPr="009F500B">
              <w:rPr>
                <w:rFonts w:ascii="Noto Sans Display" w:hAnsi="Noto Sans Display"/>
              </w:rPr>
              <w:t>Als Instructeur wil ik lessen kunnen plannen zodat ik deze kan koppelen aan een tijd en datum.</w:t>
            </w:r>
          </w:p>
        </w:tc>
        <w:tc>
          <w:tcPr>
            <w:tcW w:w="1680" w:type="dxa"/>
          </w:tcPr>
          <w:p w14:paraId="208A3091" w14:textId="1E01D001" w:rsidR="001A530B" w:rsidRPr="009F500B" w:rsidRDefault="008E4931" w:rsidP="002837FB">
            <w:pPr>
              <w:rPr>
                <w:rFonts w:ascii="Noto Sans Display" w:hAnsi="Noto Sans Display"/>
              </w:rPr>
            </w:pPr>
            <w:r>
              <w:rPr>
                <w:rFonts w:ascii="Noto Sans Display" w:hAnsi="Noto Sans Display"/>
              </w:rPr>
              <w:t>Could have</w:t>
            </w:r>
          </w:p>
        </w:tc>
        <w:tc>
          <w:tcPr>
            <w:tcW w:w="1680" w:type="dxa"/>
          </w:tcPr>
          <w:p w14:paraId="7075EC9C" w14:textId="5827A9C9" w:rsidR="001A530B" w:rsidRPr="009F500B" w:rsidRDefault="00A334FA" w:rsidP="002837FB">
            <w:pPr>
              <w:rPr>
                <w:rFonts w:ascii="Noto Sans Display" w:hAnsi="Noto Sans Display"/>
              </w:rPr>
            </w:pPr>
            <w:r>
              <w:rPr>
                <w:rFonts w:ascii="Noto Sans Display" w:hAnsi="Noto Sans Display"/>
              </w:rPr>
              <w:t>4</w:t>
            </w:r>
          </w:p>
        </w:tc>
      </w:tr>
      <w:tr w:rsidR="001A530B" w:rsidRPr="009F500B" w14:paraId="3EAA6F70" w14:textId="77777777" w:rsidTr="00045CCF">
        <w:trPr>
          <w:trHeight w:val="772"/>
        </w:trPr>
        <w:tc>
          <w:tcPr>
            <w:tcW w:w="1115" w:type="dxa"/>
          </w:tcPr>
          <w:p w14:paraId="4C919978" w14:textId="2B6EFBBC" w:rsidR="001A530B" w:rsidRPr="009F500B" w:rsidRDefault="001A530B" w:rsidP="002837FB">
            <w:pPr>
              <w:rPr>
                <w:rFonts w:ascii="Noto Sans Display" w:hAnsi="Noto Sans Display"/>
              </w:rPr>
            </w:pPr>
            <w:r w:rsidRPr="009F500B">
              <w:rPr>
                <w:rFonts w:ascii="Noto Sans Display" w:hAnsi="Noto Sans Display"/>
              </w:rPr>
              <w:t>21</w:t>
            </w:r>
          </w:p>
        </w:tc>
        <w:tc>
          <w:tcPr>
            <w:tcW w:w="4202" w:type="dxa"/>
          </w:tcPr>
          <w:p w14:paraId="08B96172" w14:textId="61E04BFF" w:rsidR="001A530B" w:rsidRPr="009F500B" w:rsidRDefault="00045CCF" w:rsidP="002837FB">
            <w:pPr>
              <w:rPr>
                <w:rFonts w:ascii="Noto Sans Display" w:hAnsi="Noto Sans Display"/>
              </w:rPr>
            </w:pPr>
            <w:r w:rsidRPr="009F500B">
              <w:rPr>
                <w:rFonts w:ascii="Noto Sans Display" w:hAnsi="Noto Sans Display"/>
              </w:rPr>
              <w:t>Als Instructeur wil ik deelnemerslijsten kunnen bekijken zodat ik weet wie ik les geef.</w:t>
            </w:r>
          </w:p>
        </w:tc>
        <w:tc>
          <w:tcPr>
            <w:tcW w:w="1680" w:type="dxa"/>
          </w:tcPr>
          <w:p w14:paraId="4ADC0584" w14:textId="7685A017" w:rsidR="001A530B" w:rsidRPr="009F500B" w:rsidRDefault="008E4931" w:rsidP="002837FB">
            <w:pPr>
              <w:rPr>
                <w:rFonts w:ascii="Noto Sans Display" w:hAnsi="Noto Sans Display"/>
              </w:rPr>
            </w:pPr>
            <w:r>
              <w:rPr>
                <w:rFonts w:ascii="Noto Sans Display" w:hAnsi="Noto Sans Display"/>
              </w:rPr>
              <w:t>Should have</w:t>
            </w:r>
          </w:p>
        </w:tc>
        <w:tc>
          <w:tcPr>
            <w:tcW w:w="1680" w:type="dxa"/>
          </w:tcPr>
          <w:p w14:paraId="75CC6E25" w14:textId="42354FB6" w:rsidR="001A530B" w:rsidRPr="009F500B" w:rsidRDefault="00A334FA" w:rsidP="002837FB">
            <w:pPr>
              <w:rPr>
                <w:rFonts w:ascii="Noto Sans Display" w:hAnsi="Noto Sans Display"/>
              </w:rPr>
            </w:pPr>
            <w:r>
              <w:rPr>
                <w:rFonts w:ascii="Noto Sans Display" w:hAnsi="Noto Sans Display"/>
              </w:rPr>
              <w:t>4</w:t>
            </w:r>
          </w:p>
        </w:tc>
      </w:tr>
      <w:tr w:rsidR="001A530B" w:rsidRPr="009F500B" w14:paraId="627FA47E" w14:textId="77777777" w:rsidTr="00045CCF">
        <w:trPr>
          <w:trHeight w:val="788"/>
        </w:trPr>
        <w:tc>
          <w:tcPr>
            <w:tcW w:w="1115" w:type="dxa"/>
          </w:tcPr>
          <w:p w14:paraId="2B81E80A" w14:textId="59EE43D3" w:rsidR="001A530B" w:rsidRPr="009F500B" w:rsidRDefault="001A530B" w:rsidP="002837FB">
            <w:pPr>
              <w:rPr>
                <w:rFonts w:ascii="Noto Sans Display" w:hAnsi="Noto Sans Display"/>
              </w:rPr>
            </w:pPr>
            <w:r w:rsidRPr="009F500B">
              <w:rPr>
                <w:rFonts w:ascii="Noto Sans Display" w:hAnsi="Noto Sans Display"/>
              </w:rPr>
              <w:t>22</w:t>
            </w:r>
          </w:p>
        </w:tc>
        <w:tc>
          <w:tcPr>
            <w:tcW w:w="4202" w:type="dxa"/>
          </w:tcPr>
          <w:p w14:paraId="31AFA4FF" w14:textId="77CA0E17" w:rsidR="001A530B" w:rsidRPr="009F500B" w:rsidRDefault="00045CCF" w:rsidP="002837FB">
            <w:pPr>
              <w:rPr>
                <w:rFonts w:ascii="Noto Sans Display" w:hAnsi="Noto Sans Display"/>
              </w:rPr>
            </w:pPr>
            <w:r w:rsidRPr="009F500B">
              <w:rPr>
                <w:rFonts w:ascii="Noto Sans Display" w:hAnsi="Noto Sans Display"/>
              </w:rPr>
              <w:t>Als Instructeur wil ik lessen kunnen wijzigen zodat ik datum en tijd kan aanpassen</w:t>
            </w:r>
          </w:p>
        </w:tc>
        <w:tc>
          <w:tcPr>
            <w:tcW w:w="1680" w:type="dxa"/>
          </w:tcPr>
          <w:p w14:paraId="3A598A8D" w14:textId="2A5C4E1B" w:rsidR="001A530B" w:rsidRPr="009F500B" w:rsidRDefault="00A334FA" w:rsidP="002837FB">
            <w:pPr>
              <w:rPr>
                <w:rFonts w:ascii="Noto Sans Display" w:hAnsi="Noto Sans Display"/>
              </w:rPr>
            </w:pPr>
            <w:r>
              <w:rPr>
                <w:rFonts w:ascii="Noto Sans Display" w:hAnsi="Noto Sans Display"/>
              </w:rPr>
              <w:t>Should have</w:t>
            </w:r>
          </w:p>
        </w:tc>
        <w:tc>
          <w:tcPr>
            <w:tcW w:w="1680" w:type="dxa"/>
          </w:tcPr>
          <w:p w14:paraId="18251ABE" w14:textId="123FE085" w:rsidR="001A530B" w:rsidRPr="009F500B" w:rsidRDefault="00A334FA" w:rsidP="002837FB">
            <w:pPr>
              <w:rPr>
                <w:rFonts w:ascii="Noto Sans Display" w:hAnsi="Noto Sans Display"/>
              </w:rPr>
            </w:pPr>
            <w:r>
              <w:rPr>
                <w:rFonts w:ascii="Noto Sans Display" w:hAnsi="Noto Sans Display"/>
              </w:rPr>
              <w:t>5</w:t>
            </w:r>
          </w:p>
        </w:tc>
      </w:tr>
      <w:tr w:rsidR="001A530B" w:rsidRPr="009F500B" w14:paraId="20DC9A06" w14:textId="77777777" w:rsidTr="00045CCF">
        <w:trPr>
          <w:trHeight w:val="772"/>
        </w:trPr>
        <w:tc>
          <w:tcPr>
            <w:tcW w:w="1115" w:type="dxa"/>
          </w:tcPr>
          <w:p w14:paraId="55D65BD3" w14:textId="13F46E35" w:rsidR="001A530B" w:rsidRPr="009F500B" w:rsidRDefault="001A530B" w:rsidP="002837FB">
            <w:pPr>
              <w:rPr>
                <w:rFonts w:ascii="Noto Sans Display" w:hAnsi="Noto Sans Display"/>
              </w:rPr>
            </w:pPr>
            <w:r w:rsidRPr="009F500B">
              <w:rPr>
                <w:rFonts w:ascii="Noto Sans Display" w:hAnsi="Noto Sans Display"/>
              </w:rPr>
              <w:t>23</w:t>
            </w:r>
          </w:p>
        </w:tc>
        <w:tc>
          <w:tcPr>
            <w:tcW w:w="4202" w:type="dxa"/>
          </w:tcPr>
          <w:p w14:paraId="1B8D96A1" w14:textId="36641C60" w:rsidR="001A530B" w:rsidRPr="009F500B" w:rsidRDefault="00045CCF" w:rsidP="002837FB">
            <w:pPr>
              <w:rPr>
                <w:rFonts w:ascii="Noto Sans Display" w:hAnsi="Noto Sans Display"/>
              </w:rPr>
            </w:pPr>
            <w:r w:rsidRPr="009F500B">
              <w:rPr>
                <w:rFonts w:ascii="Noto Sans Display" w:hAnsi="Noto Sans Display"/>
              </w:rPr>
              <w:t>Als instructeur wil ik mezelf aan een les kunnen toegevoegen zodat ik een les kan plannen.</w:t>
            </w:r>
          </w:p>
        </w:tc>
        <w:tc>
          <w:tcPr>
            <w:tcW w:w="1680" w:type="dxa"/>
          </w:tcPr>
          <w:p w14:paraId="21D86453" w14:textId="34EABB96" w:rsidR="001A530B" w:rsidRPr="009F500B" w:rsidRDefault="00A334FA" w:rsidP="002837FB">
            <w:pPr>
              <w:rPr>
                <w:rFonts w:ascii="Noto Sans Display" w:hAnsi="Noto Sans Display"/>
              </w:rPr>
            </w:pPr>
            <w:r>
              <w:rPr>
                <w:rFonts w:ascii="Noto Sans Display" w:hAnsi="Noto Sans Display"/>
              </w:rPr>
              <w:t>Should have</w:t>
            </w:r>
          </w:p>
        </w:tc>
        <w:tc>
          <w:tcPr>
            <w:tcW w:w="1680" w:type="dxa"/>
          </w:tcPr>
          <w:p w14:paraId="058D82B9" w14:textId="3F1F7716" w:rsidR="001A530B" w:rsidRPr="009F500B" w:rsidRDefault="00A334FA" w:rsidP="002837FB">
            <w:pPr>
              <w:rPr>
                <w:rFonts w:ascii="Noto Sans Display" w:hAnsi="Noto Sans Display"/>
              </w:rPr>
            </w:pPr>
            <w:r>
              <w:rPr>
                <w:rFonts w:ascii="Noto Sans Display" w:hAnsi="Noto Sans Display"/>
              </w:rPr>
              <w:t>5</w:t>
            </w:r>
          </w:p>
        </w:tc>
      </w:tr>
      <w:tr w:rsidR="001A530B" w:rsidRPr="009F500B" w14:paraId="427A9DD4" w14:textId="77777777" w:rsidTr="00045CCF">
        <w:trPr>
          <w:trHeight w:val="772"/>
        </w:trPr>
        <w:tc>
          <w:tcPr>
            <w:tcW w:w="1115" w:type="dxa"/>
          </w:tcPr>
          <w:p w14:paraId="4A0D8F1A" w14:textId="369EECE5" w:rsidR="001A530B" w:rsidRPr="009F500B" w:rsidRDefault="001A530B" w:rsidP="002837FB">
            <w:pPr>
              <w:rPr>
                <w:rFonts w:ascii="Noto Sans Display" w:hAnsi="Noto Sans Display"/>
              </w:rPr>
            </w:pPr>
            <w:r w:rsidRPr="009F500B">
              <w:rPr>
                <w:rFonts w:ascii="Noto Sans Display" w:hAnsi="Noto Sans Display"/>
              </w:rPr>
              <w:t>24</w:t>
            </w:r>
          </w:p>
        </w:tc>
        <w:tc>
          <w:tcPr>
            <w:tcW w:w="4202" w:type="dxa"/>
          </w:tcPr>
          <w:p w14:paraId="0537B7C2" w14:textId="5780BCCD" w:rsidR="001A530B" w:rsidRPr="009F500B" w:rsidRDefault="00045CCF" w:rsidP="002837FB">
            <w:pPr>
              <w:rPr>
                <w:rFonts w:ascii="Noto Sans Display" w:hAnsi="Noto Sans Display"/>
              </w:rPr>
            </w:pPr>
            <w:r w:rsidRPr="009F500B">
              <w:rPr>
                <w:rFonts w:ascii="Noto Sans Display" w:hAnsi="Noto Sans Display"/>
              </w:rPr>
              <w:t>Als instructeur wil ik mijn persoonlijke gegevens kunnen wijzigen zodat ik dit kan veranderen wanneer nodig.</w:t>
            </w:r>
          </w:p>
        </w:tc>
        <w:tc>
          <w:tcPr>
            <w:tcW w:w="1680" w:type="dxa"/>
          </w:tcPr>
          <w:p w14:paraId="459142C0" w14:textId="2D78BC33" w:rsidR="001A530B" w:rsidRPr="009F500B" w:rsidRDefault="00A334FA" w:rsidP="002837FB">
            <w:pPr>
              <w:rPr>
                <w:rFonts w:ascii="Noto Sans Display" w:hAnsi="Noto Sans Display"/>
              </w:rPr>
            </w:pPr>
            <w:r>
              <w:rPr>
                <w:rFonts w:ascii="Noto Sans Display" w:hAnsi="Noto Sans Display"/>
              </w:rPr>
              <w:t>Could have</w:t>
            </w:r>
          </w:p>
        </w:tc>
        <w:tc>
          <w:tcPr>
            <w:tcW w:w="1680" w:type="dxa"/>
          </w:tcPr>
          <w:p w14:paraId="70BA9F35" w14:textId="35286195" w:rsidR="001A530B" w:rsidRPr="009F500B" w:rsidRDefault="00A334FA" w:rsidP="002837FB">
            <w:pPr>
              <w:rPr>
                <w:rFonts w:ascii="Noto Sans Display" w:hAnsi="Noto Sans Display"/>
              </w:rPr>
            </w:pPr>
            <w:r>
              <w:rPr>
                <w:rFonts w:ascii="Noto Sans Display" w:hAnsi="Noto Sans Display"/>
              </w:rPr>
              <w:t>5</w:t>
            </w:r>
          </w:p>
        </w:tc>
      </w:tr>
      <w:tr w:rsidR="001A530B" w:rsidRPr="009F500B" w14:paraId="0001BAD2" w14:textId="77777777" w:rsidTr="00045CCF">
        <w:trPr>
          <w:trHeight w:val="515"/>
        </w:trPr>
        <w:tc>
          <w:tcPr>
            <w:tcW w:w="1115" w:type="dxa"/>
          </w:tcPr>
          <w:p w14:paraId="7505A54E" w14:textId="0896FB45" w:rsidR="001A530B" w:rsidRPr="009F500B" w:rsidRDefault="001A530B" w:rsidP="002837FB">
            <w:pPr>
              <w:rPr>
                <w:rFonts w:ascii="Noto Sans Display" w:hAnsi="Noto Sans Display"/>
              </w:rPr>
            </w:pPr>
            <w:r w:rsidRPr="009F500B">
              <w:rPr>
                <w:rFonts w:ascii="Noto Sans Display" w:hAnsi="Noto Sans Display"/>
              </w:rPr>
              <w:t>25</w:t>
            </w:r>
          </w:p>
        </w:tc>
        <w:tc>
          <w:tcPr>
            <w:tcW w:w="4202" w:type="dxa"/>
          </w:tcPr>
          <w:p w14:paraId="74A392A0" w14:textId="744796EE" w:rsidR="001A530B" w:rsidRPr="009F500B" w:rsidRDefault="00045CCF" w:rsidP="002837FB">
            <w:pPr>
              <w:rPr>
                <w:rFonts w:ascii="Noto Sans Display" w:hAnsi="Noto Sans Display"/>
              </w:rPr>
            </w:pPr>
            <w:r w:rsidRPr="009F500B">
              <w:rPr>
                <w:rFonts w:ascii="Noto Sans Display" w:hAnsi="Noto Sans Display"/>
              </w:rPr>
              <w:t>Als instructeur wil ik kunnen uitloggen, zodat ik weer op de homepagina kom</w:t>
            </w:r>
          </w:p>
        </w:tc>
        <w:tc>
          <w:tcPr>
            <w:tcW w:w="1680" w:type="dxa"/>
          </w:tcPr>
          <w:p w14:paraId="423CF68A" w14:textId="58370E6F" w:rsidR="001A530B" w:rsidRPr="009F500B" w:rsidRDefault="007E6056" w:rsidP="002837FB">
            <w:pPr>
              <w:rPr>
                <w:rFonts w:ascii="Noto Sans Display" w:hAnsi="Noto Sans Display"/>
              </w:rPr>
            </w:pPr>
            <w:r>
              <w:rPr>
                <w:rFonts w:ascii="Noto Sans Display" w:hAnsi="Noto Sans Display"/>
              </w:rPr>
              <w:t>Should have</w:t>
            </w:r>
          </w:p>
        </w:tc>
        <w:tc>
          <w:tcPr>
            <w:tcW w:w="1680" w:type="dxa"/>
          </w:tcPr>
          <w:p w14:paraId="37CAF40F" w14:textId="53319E3A" w:rsidR="001A530B" w:rsidRPr="009F500B" w:rsidRDefault="007E6056" w:rsidP="002837FB">
            <w:pPr>
              <w:rPr>
                <w:rFonts w:ascii="Noto Sans Display" w:hAnsi="Noto Sans Display"/>
              </w:rPr>
            </w:pPr>
            <w:r>
              <w:rPr>
                <w:rFonts w:ascii="Noto Sans Display" w:hAnsi="Noto Sans Display"/>
              </w:rPr>
              <w:t>4</w:t>
            </w:r>
          </w:p>
        </w:tc>
      </w:tr>
    </w:tbl>
    <w:p w14:paraId="22C1F389" w14:textId="378FCBE0" w:rsidR="002615C4" w:rsidRPr="009F500B" w:rsidRDefault="002615C4" w:rsidP="00056AB7">
      <w:pPr>
        <w:rPr>
          <w:rFonts w:ascii="Noto Sans Display" w:hAnsi="Noto Sans Display"/>
        </w:rPr>
      </w:pPr>
    </w:p>
    <w:sectPr w:rsidR="002615C4" w:rsidRPr="009F500B"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B0EC8" w14:textId="77777777" w:rsidR="00CE6CA1" w:rsidRDefault="00CE6CA1" w:rsidP="00A257DF">
      <w:pPr>
        <w:spacing w:after="0" w:line="240" w:lineRule="auto"/>
      </w:pPr>
      <w:r>
        <w:separator/>
      </w:r>
    </w:p>
  </w:endnote>
  <w:endnote w:type="continuationSeparator" w:id="0">
    <w:p w14:paraId="4FB701CF" w14:textId="77777777" w:rsidR="00CE6CA1" w:rsidRDefault="00CE6CA1"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Display">
    <w:altName w:val="Cambria"/>
    <w:panose1 w:val="00000000000000000000"/>
    <w:charset w:val="00"/>
    <w:family w:val="roman"/>
    <w:notTrueType/>
    <w:pitch w:val="default"/>
  </w:font>
  <w:font w:name="Noto SSans Display">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7563" w14:textId="36710271" w:rsidR="00222411" w:rsidRDefault="009427AF" w:rsidP="00222411">
    <w:pPr>
      <w:pStyle w:val="Footer"/>
    </w:pPr>
    <w:bookmarkStart w:id="13" w:name="_Hlk45091963"/>
    <w:r>
      <w:t>K</w:t>
    </w:r>
    <w:r w:rsidR="00F70932">
      <w:t>lant:</w:t>
    </w:r>
    <w:bookmarkEnd w:id="13"/>
    <w:r w:rsidR="00F575C9">
      <w:t xml:space="preserve"> J. Maipauw</w:t>
    </w:r>
    <w:r w:rsidR="00222411">
      <w:tab/>
    </w:r>
    <w:r w:rsidR="00F70932">
      <w:t>ROC Mondriaan</w:t>
    </w:r>
    <w:r w:rsidR="00222411">
      <w:tab/>
    </w:r>
    <w:sdt>
      <w:sdtPr>
        <w:id w:val="-871072171"/>
        <w:docPartObj>
          <w:docPartGallery w:val="Page Numbers (Bottom of Page)"/>
          <w:docPartUnique/>
        </w:docPartObj>
      </w:sdtPr>
      <w:sdtContent>
        <w:sdt>
          <w:sdtPr>
            <w:id w:val="-1769616900"/>
            <w:docPartObj>
              <w:docPartGallery w:val="Page Numbers (Top of Page)"/>
              <w:docPartUnique/>
            </w:docPartObj>
          </w:sdt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BB72F" w14:textId="77777777" w:rsidR="00CE6CA1" w:rsidRDefault="00CE6CA1" w:rsidP="00A257DF">
      <w:pPr>
        <w:spacing w:after="0" w:line="240" w:lineRule="auto"/>
      </w:pPr>
      <w:r>
        <w:separator/>
      </w:r>
    </w:p>
  </w:footnote>
  <w:footnote w:type="continuationSeparator" w:id="0">
    <w:p w14:paraId="48DCF7C9" w14:textId="77777777" w:rsidR="00CE6CA1" w:rsidRDefault="00CE6CA1"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C0B2" w14:textId="77777777" w:rsidR="007A68DD" w:rsidRDefault="007A68DD">
    <w:pPr>
      <w:pStyle w:val="Header"/>
    </w:pPr>
    <w:bookmarkStart w:id="11" w:name="_Hlk45091329"/>
    <w:bookmarkStart w:id="12" w:name="_Hlk45091330"/>
    <w:r>
      <w:t>Behoefteanalyse</w:t>
    </w:r>
    <w:r>
      <w:tab/>
    </w:r>
    <w:r w:rsidR="00222411">
      <w:t xml:space="preserve">Team </w:t>
    </w:r>
    <w:r w:rsidR="00953455">
      <w:t>Awesome</w:t>
    </w:r>
    <w:r>
      <w:tab/>
      <w:t xml:space="preserve">Project </w:t>
    </w:r>
    <w:r w:rsidR="00953455">
      <w:t>Javascript Quiz</w:t>
    </w:r>
    <w:r>
      <w:tab/>
    </w:r>
    <w:bookmarkEnd w:id="11"/>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6718"/>
    <w:multiLevelType w:val="multilevel"/>
    <w:tmpl w:val="78D896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TOCHeading"/>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3E1B458D"/>
    <w:multiLevelType w:val="hybridMultilevel"/>
    <w:tmpl w:val="08E48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EE161F7"/>
    <w:multiLevelType w:val="hybridMultilevel"/>
    <w:tmpl w:val="38BC1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306917"/>
    <w:multiLevelType w:val="hybridMultilevel"/>
    <w:tmpl w:val="B31E3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CC1754"/>
    <w:multiLevelType w:val="hybridMultilevel"/>
    <w:tmpl w:val="5F387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8D5B62"/>
    <w:multiLevelType w:val="hybridMultilevel"/>
    <w:tmpl w:val="04B02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B836C6"/>
    <w:multiLevelType w:val="hybridMultilevel"/>
    <w:tmpl w:val="F6EA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9841283">
    <w:abstractNumId w:val="5"/>
  </w:num>
  <w:num w:numId="2" w16cid:durableId="83845712">
    <w:abstractNumId w:val="1"/>
  </w:num>
  <w:num w:numId="3" w16cid:durableId="1009064757">
    <w:abstractNumId w:val="0"/>
  </w:num>
  <w:num w:numId="4" w16cid:durableId="304631603">
    <w:abstractNumId w:val="3"/>
  </w:num>
  <w:num w:numId="5" w16cid:durableId="1432512314">
    <w:abstractNumId w:val="7"/>
  </w:num>
  <w:num w:numId="6" w16cid:durableId="812605177">
    <w:abstractNumId w:val="2"/>
  </w:num>
  <w:num w:numId="7" w16cid:durableId="982084440">
    <w:abstractNumId w:val="6"/>
  </w:num>
  <w:num w:numId="8" w16cid:durableId="217398145">
    <w:abstractNumId w:val="8"/>
  </w:num>
  <w:num w:numId="9" w16cid:durableId="1470904042">
    <w:abstractNumId w:val="9"/>
  </w:num>
  <w:num w:numId="10" w16cid:durableId="18255130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31E70"/>
    <w:rsid w:val="00045CCF"/>
    <w:rsid w:val="000502ED"/>
    <w:rsid w:val="00051653"/>
    <w:rsid w:val="00056AB7"/>
    <w:rsid w:val="000A70D3"/>
    <w:rsid w:val="000B19DB"/>
    <w:rsid w:val="000B4D5C"/>
    <w:rsid w:val="000C1179"/>
    <w:rsid w:val="000D02FF"/>
    <w:rsid w:val="00126F70"/>
    <w:rsid w:val="0014223B"/>
    <w:rsid w:val="00164851"/>
    <w:rsid w:val="0017377D"/>
    <w:rsid w:val="00195E40"/>
    <w:rsid w:val="001A530B"/>
    <w:rsid w:val="001D6F23"/>
    <w:rsid w:val="00222411"/>
    <w:rsid w:val="002615C4"/>
    <w:rsid w:val="00267FD4"/>
    <w:rsid w:val="002E48C3"/>
    <w:rsid w:val="0031115F"/>
    <w:rsid w:val="00313209"/>
    <w:rsid w:val="003258CA"/>
    <w:rsid w:val="0033319D"/>
    <w:rsid w:val="003767BA"/>
    <w:rsid w:val="003C0C5F"/>
    <w:rsid w:val="003C20F8"/>
    <w:rsid w:val="003E3D38"/>
    <w:rsid w:val="00401287"/>
    <w:rsid w:val="004148AE"/>
    <w:rsid w:val="00484E31"/>
    <w:rsid w:val="004C1777"/>
    <w:rsid w:val="004C1F7C"/>
    <w:rsid w:val="004E3368"/>
    <w:rsid w:val="004E3D01"/>
    <w:rsid w:val="004F2C7F"/>
    <w:rsid w:val="0056778B"/>
    <w:rsid w:val="00577FCB"/>
    <w:rsid w:val="0058514C"/>
    <w:rsid w:val="005B1733"/>
    <w:rsid w:val="005B2E2A"/>
    <w:rsid w:val="005B6DDA"/>
    <w:rsid w:val="005C191F"/>
    <w:rsid w:val="005C685B"/>
    <w:rsid w:val="00622ED2"/>
    <w:rsid w:val="00623222"/>
    <w:rsid w:val="00623445"/>
    <w:rsid w:val="00651EE3"/>
    <w:rsid w:val="00660992"/>
    <w:rsid w:val="006729E8"/>
    <w:rsid w:val="006A0152"/>
    <w:rsid w:val="006A26DC"/>
    <w:rsid w:val="006A3780"/>
    <w:rsid w:val="006A4200"/>
    <w:rsid w:val="006B24B3"/>
    <w:rsid w:val="006E7A3F"/>
    <w:rsid w:val="006F503C"/>
    <w:rsid w:val="00703A12"/>
    <w:rsid w:val="007275D7"/>
    <w:rsid w:val="0075353F"/>
    <w:rsid w:val="00755598"/>
    <w:rsid w:val="007A68DD"/>
    <w:rsid w:val="007C4A89"/>
    <w:rsid w:val="007D62ED"/>
    <w:rsid w:val="007E6056"/>
    <w:rsid w:val="007F694C"/>
    <w:rsid w:val="007F7679"/>
    <w:rsid w:val="00802D6C"/>
    <w:rsid w:val="00820376"/>
    <w:rsid w:val="00872CD0"/>
    <w:rsid w:val="008833B7"/>
    <w:rsid w:val="008C037C"/>
    <w:rsid w:val="008E4931"/>
    <w:rsid w:val="009427AF"/>
    <w:rsid w:val="009437D6"/>
    <w:rsid w:val="00953455"/>
    <w:rsid w:val="009A329B"/>
    <w:rsid w:val="009E57A4"/>
    <w:rsid w:val="009F500B"/>
    <w:rsid w:val="00A257DF"/>
    <w:rsid w:val="00A334FA"/>
    <w:rsid w:val="00A50CF4"/>
    <w:rsid w:val="00A522AD"/>
    <w:rsid w:val="00A52CB3"/>
    <w:rsid w:val="00A54DF7"/>
    <w:rsid w:val="00A84097"/>
    <w:rsid w:val="00AB3F38"/>
    <w:rsid w:val="00AD41A2"/>
    <w:rsid w:val="00AD78C6"/>
    <w:rsid w:val="00AF08B5"/>
    <w:rsid w:val="00B46868"/>
    <w:rsid w:val="00B54FB0"/>
    <w:rsid w:val="00BB388D"/>
    <w:rsid w:val="00BC25E6"/>
    <w:rsid w:val="00BC3D1E"/>
    <w:rsid w:val="00C1754E"/>
    <w:rsid w:val="00C40C90"/>
    <w:rsid w:val="00C5745F"/>
    <w:rsid w:val="00C80CC1"/>
    <w:rsid w:val="00C83E6F"/>
    <w:rsid w:val="00C90C8F"/>
    <w:rsid w:val="00CA7FD9"/>
    <w:rsid w:val="00CB0D3E"/>
    <w:rsid w:val="00CB6B3A"/>
    <w:rsid w:val="00CD1AF8"/>
    <w:rsid w:val="00CE6CA1"/>
    <w:rsid w:val="00D021D3"/>
    <w:rsid w:val="00D928B1"/>
    <w:rsid w:val="00DC3490"/>
    <w:rsid w:val="00DC7E50"/>
    <w:rsid w:val="00DE2F76"/>
    <w:rsid w:val="00DE5AC7"/>
    <w:rsid w:val="00E258FB"/>
    <w:rsid w:val="00E5762C"/>
    <w:rsid w:val="00E81A9F"/>
    <w:rsid w:val="00EA229D"/>
    <w:rsid w:val="00EB06B3"/>
    <w:rsid w:val="00EB4C81"/>
    <w:rsid w:val="00F20B3B"/>
    <w:rsid w:val="00F45B3B"/>
    <w:rsid w:val="00F54C8A"/>
    <w:rsid w:val="00F575C9"/>
    <w:rsid w:val="00F70932"/>
    <w:rsid w:val="00FD3CB1"/>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7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7DF"/>
    <w:rPr>
      <w:rFonts w:eastAsiaTheme="minorEastAsia"/>
      <w:lang w:val="en-US"/>
    </w:rPr>
  </w:style>
  <w:style w:type="paragraph" w:styleId="Header">
    <w:name w:val="header"/>
    <w:basedOn w:val="Normal"/>
    <w:link w:val="HeaderChar"/>
    <w:uiPriority w:val="99"/>
    <w:unhideWhenUsed/>
    <w:rsid w:val="00A2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7DF"/>
  </w:style>
  <w:style w:type="paragraph" w:styleId="Footer">
    <w:name w:val="footer"/>
    <w:basedOn w:val="Normal"/>
    <w:link w:val="FooterChar"/>
    <w:uiPriority w:val="99"/>
    <w:unhideWhenUsed/>
    <w:rsid w:val="00A2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7DF"/>
  </w:style>
  <w:style w:type="character" w:customStyle="1" w:styleId="Heading1Char">
    <w:name w:val="Heading 1 Char"/>
    <w:basedOn w:val="DefaultParagraphFont"/>
    <w:link w:val="Heading1"/>
    <w:uiPriority w:val="9"/>
    <w:rsid w:val="00222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4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4C8A"/>
    <w:pPr>
      <w:numPr>
        <w:numId w:val="2"/>
      </w:numPr>
      <w:outlineLvl w:val="9"/>
    </w:pPr>
    <w:rPr>
      <w:lang w:eastAsia="nl-NL"/>
    </w:rPr>
  </w:style>
  <w:style w:type="paragraph" w:styleId="TOC1">
    <w:name w:val="toc 1"/>
    <w:basedOn w:val="Normal"/>
    <w:next w:val="Normal"/>
    <w:autoRedefine/>
    <w:uiPriority w:val="39"/>
    <w:unhideWhenUsed/>
    <w:rsid w:val="00F54C8A"/>
    <w:pPr>
      <w:spacing w:after="100"/>
    </w:pPr>
  </w:style>
  <w:style w:type="paragraph" w:styleId="TOC2">
    <w:name w:val="toc 2"/>
    <w:basedOn w:val="Normal"/>
    <w:next w:val="Normal"/>
    <w:autoRedefine/>
    <w:uiPriority w:val="39"/>
    <w:unhideWhenUsed/>
    <w:rsid w:val="00F54C8A"/>
    <w:pPr>
      <w:spacing w:after="100"/>
      <w:ind w:left="220"/>
    </w:pPr>
  </w:style>
  <w:style w:type="character" w:styleId="Hyperlink">
    <w:name w:val="Hyperlink"/>
    <w:basedOn w:val="DefaultParagraphFont"/>
    <w:uiPriority w:val="99"/>
    <w:unhideWhenUsed/>
    <w:rsid w:val="00F54C8A"/>
    <w:rPr>
      <w:color w:val="0563C1" w:themeColor="hyperlink"/>
      <w:u w:val="single"/>
    </w:rPr>
  </w:style>
  <w:style w:type="character" w:styleId="SubtleEmphasis">
    <w:name w:val="Subtle Emphasis"/>
    <w:basedOn w:val="DefaultParagraphFont"/>
    <w:uiPriority w:val="19"/>
    <w:qFormat/>
    <w:rsid w:val="00F54C8A"/>
    <w:rPr>
      <w:i/>
      <w:iCs/>
      <w:color w:val="404040" w:themeColor="text1" w:themeTint="BF"/>
    </w:rPr>
  </w:style>
  <w:style w:type="paragraph" w:styleId="ListParagraph">
    <w:name w:val="List Paragraph"/>
    <w:basedOn w:val="Normal"/>
    <w:uiPriority w:val="34"/>
    <w:qFormat/>
    <w:rsid w:val="00F54C8A"/>
    <w:pPr>
      <w:ind w:left="720"/>
      <w:contextualSpacing/>
    </w:pPr>
  </w:style>
  <w:style w:type="paragraph" w:styleId="BalloonText">
    <w:name w:val="Balloon Text"/>
    <w:basedOn w:val="Normal"/>
    <w:link w:val="BalloonTextChar"/>
    <w:uiPriority w:val="99"/>
    <w:semiHidden/>
    <w:unhideWhenUsed/>
    <w:rsid w:val="000B4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5C"/>
    <w:rPr>
      <w:rFonts w:ascii="Segoe UI" w:hAnsi="Segoe UI" w:cs="Segoe UI"/>
      <w:sz w:val="18"/>
      <w:szCs w:val="18"/>
    </w:rPr>
  </w:style>
  <w:style w:type="character" w:customStyle="1" w:styleId="Heading3Char">
    <w:name w:val="Heading 3 Char"/>
    <w:basedOn w:val="DefaultParagraphFont"/>
    <w:link w:val="Heading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24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224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24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24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41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6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5130">
      <w:bodyDiv w:val="1"/>
      <w:marLeft w:val="0"/>
      <w:marRight w:val="0"/>
      <w:marTop w:val="0"/>
      <w:marBottom w:val="0"/>
      <w:divBdr>
        <w:top w:val="none" w:sz="0" w:space="0" w:color="auto"/>
        <w:left w:val="none" w:sz="0" w:space="0" w:color="auto"/>
        <w:bottom w:val="none" w:sz="0" w:space="0" w:color="auto"/>
        <w:right w:val="none" w:sz="0" w:space="0" w:color="auto"/>
      </w:divBdr>
    </w:div>
    <w:div w:id="445151468">
      <w:bodyDiv w:val="1"/>
      <w:marLeft w:val="0"/>
      <w:marRight w:val="0"/>
      <w:marTop w:val="0"/>
      <w:marBottom w:val="0"/>
      <w:divBdr>
        <w:top w:val="none" w:sz="0" w:space="0" w:color="auto"/>
        <w:left w:val="none" w:sz="0" w:space="0" w:color="auto"/>
        <w:bottom w:val="none" w:sz="0" w:space="0" w:color="auto"/>
        <w:right w:val="none" w:sz="0" w:space="0" w:color="auto"/>
      </w:divBdr>
    </w:div>
    <w:div w:id="663434176">
      <w:bodyDiv w:val="1"/>
      <w:marLeft w:val="0"/>
      <w:marRight w:val="0"/>
      <w:marTop w:val="0"/>
      <w:marBottom w:val="0"/>
      <w:divBdr>
        <w:top w:val="none" w:sz="0" w:space="0" w:color="auto"/>
        <w:left w:val="none" w:sz="0" w:space="0" w:color="auto"/>
        <w:bottom w:val="none" w:sz="0" w:space="0" w:color="auto"/>
        <w:right w:val="none" w:sz="0" w:space="0" w:color="auto"/>
      </w:divBdr>
    </w:div>
    <w:div w:id="1678923420">
      <w:bodyDiv w:val="1"/>
      <w:marLeft w:val="0"/>
      <w:marRight w:val="0"/>
      <w:marTop w:val="0"/>
      <w:marBottom w:val="0"/>
      <w:divBdr>
        <w:top w:val="none" w:sz="0" w:space="0" w:color="auto"/>
        <w:left w:val="none" w:sz="0" w:space="0" w:color="auto"/>
        <w:bottom w:val="none" w:sz="0" w:space="0" w:color="auto"/>
        <w:right w:val="none" w:sz="0" w:space="0" w:color="auto"/>
      </w:divBdr>
    </w:div>
    <w:div w:id="176981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De productvision van de Klant </Abstract>
  <CompanyAddress>Den Haag</CompanyAddress>
  <CompanyPhone/>
  <CompanyFax/>
  <CompanyEmail>1K</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3c82a79-5c83-4c58-9974-38044a4d4d58" xsi:nil="true"/>
    <lcf76f155ced4ddcb4097134ff3c332f xmlns="ca32855c-b929-475a-88ab-9e831e67d5a2">
      <Terms xmlns="http://schemas.microsoft.com/office/infopath/2007/PartnerControls"/>
    </lcf76f155ced4ddcb4097134ff3c332f>
    <ReferenceId xmlns="ca32855c-b929-475a-88ab-9e831e67d5a2" xsi:nil="true"/>
    <MediaLengthInSeconds xmlns="ca32855c-b929-475a-88ab-9e831e67d5a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0060487055474897088BAD46C8DE65" ma:contentTypeVersion="14" ma:contentTypeDescription="Create a new document." ma:contentTypeScope="" ma:versionID="9dcdcdbad99be9ba7ace6c3bf79fe07d">
  <xsd:schema xmlns:xsd="http://www.w3.org/2001/XMLSchema" xmlns:xs="http://www.w3.org/2001/XMLSchema" xmlns:p="http://schemas.microsoft.com/office/2006/metadata/properties" xmlns:ns2="ca32855c-b929-475a-88ab-9e831e67d5a2" xmlns:ns3="d3c82a79-5c83-4c58-9974-38044a4d4d58" targetNamespace="http://schemas.microsoft.com/office/2006/metadata/properties" ma:root="true" ma:fieldsID="e5040a81620612bd18961943c1dc67a6" ns2:_="" ns3:_="">
    <xsd:import namespace="ca32855c-b929-475a-88ab-9e831e67d5a2"/>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32855c-b929-475a-88ab-9e831e67d5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45a82a8-c3a0-4b29-b829-aac1bc89d4c8}"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 ds:uri="d3c82a79-5c83-4c58-9974-38044a4d4d58"/>
    <ds:schemaRef ds:uri="ca32855c-b929-475a-88ab-9e831e67d5a2"/>
  </ds:schemaRefs>
</ds:datastoreItem>
</file>

<file path=customXml/itemProps3.xml><?xml version="1.0" encoding="utf-8"?>
<ds:datastoreItem xmlns:ds="http://schemas.openxmlformats.org/officeDocument/2006/customXml" ds:itemID="{7F9E7744-2DC8-4563-A152-A0199E317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32855c-b929-475a-88ab-9e831e67d5a2"/>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5.xml><?xml version="1.0" encoding="utf-8"?>
<ds:datastoreItem xmlns:ds="http://schemas.openxmlformats.org/officeDocument/2006/customXml" ds:itemID="{EAB4D5AD-841C-4B99-B8FF-879B95B18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191</TotalTime>
  <Pages>6</Pages>
  <Words>812</Words>
  <Characters>4629</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Behoefteanalyse</vt:lpstr>
      <vt:lpstr>Behoefteanalyse</vt:lpstr>
    </vt:vector>
  </TitlesOfParts>
  <Company>ROC Mondriaan</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dc:subject>
  <dc:creator>Roy Springer</dc:creator>
  <cp:keywords/>
  <dc:description/>
  <cp:lastModifiedBy>Zeenath Soekha</cp:lastModifiedBy>
  <cp:revision>11</cp:revision>
  <cp:lastPrinted>2019-10-02T10:33:00Z</cp:lastPrinted>
  <dcterms:created xsi:type="dcterms:W3CDTF">2022-09-30T08:54:00Z</dcterms:created>
  <dcterms:modified xsi:type="dcterms:W3CDTF">2023-06-17T22:51:00Z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0x010100E70060487055474897088BAD46C8DE65</vt:lpwstr>
  </property>
  <property fmtid="{D5CDD505-2E9C-101B-9397-08002B2CF9AE}" pid="3" name="Order">
    <vt:r8>19700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