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F765" w14:textId="7E02AF5C" w:rsidR="00425990" w:rsidRDefault="00425990">
      <w:r>
        <w:t>,</w:t>
      </w:r>
    </w:p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633CDEE6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B6C6C9" w14:textId="22534329" w:rsidR="003A0579" w:rsidRPr="00F54C8A" w:rsidRDefault="00D970AE" w:rsidP="003A05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7EF4AD16" w14:textId="7F42193F" w:rsidR="003A0579" w:rsidRPr="006C0102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</w:p>
                              <w:p w14:paraId="0BA11B4F" w14:textId="7A498AEF" w:rsidR="003A0579" w:rsidRPr="005A1013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408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A15D85" w14:textId="77777777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4F8D9D85" w14:textId="77777777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06E0C7DE" w14:textId="3347498F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8F408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w14:paraId="78604D3D" w14:textId="50DDD135" w:rsidR="003A0579" w:rsidRPr="002132BE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oe+3v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B6C6C9" w14:textId="22534329" w:rsidR="003A0579" w:rsidRPr="00F54C8A" w:rsidRDefault="00D970AE" w:rsidP="003A05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7EF4AD16" w14:textId="7F42193F" w:rsidR="003A0579" w:rsidRPr="006C0102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</w:p>
                        <w:p w14:paraId="0BA11B4F" w14:textId="7A498AEF" w:rsidR="003A0579" w:rsidRPr="005A1013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408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A15D85" w14:textId="77777777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4F8D9D85" w14:textId="77777777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06E0C7DE" w14:textId="3347498F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8F408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14:paraId="78604D3D" w14:textId="50DDD135" w:rsidR="003A0579" w:rsidRPr="002132BE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F8A276" w14:textId="258C3875" w:rsidR="007A68DD" w:rsidRDefault="00F54C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8F408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8A276" w14:textId="258C3875" w:rsidR="007A68DD" w:rsidRDefault="00F54C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8F408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379951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5EF8ACF7" w14:textId="2C820571" w:rsidR="0068184F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95195" w:history="1">
            <w:r w:rsidR="0068184F" w:rsidRPr="00033DF8">
              <w:rPr>
                <w:rStyle w:val="Hyperlink"/>
                <w:noProof/>
              </w:rPr>
              <w:t>Inhoud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_Toc137995195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1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051069FC" w14:textId="0E8C277D" w:rsidR="0068184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196" w:history="1">
            <w:r w:rsidR="0068184F" w:rsidRPr="00033DF8">
              <w:rPr>
                <w:rStyle w:val="Hyperlink"/>
                <w:noProof/>
              </w:rPr>
              <w:t>1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Inleiding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_Toc137995196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2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61BE8B63" w14:textId="112521A1" w:rsidR="0068184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197" w:history="1">
            <w:r w:rsidR="0068184F" w:rsidRPr="00033DF8">
              <w:rPr>
                <w:rStyle w:val="Hyperlink"/>
                <w:noProof/>
              </w:rPr>
              <w:t>2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User Story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_Toc137995197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2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65F6408F" w14:textId="057611C9" w:rsidR="0068184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198" w:history="1">
            <w:r w:rsidR="0068184F" w:rsidRPr="00033DF8">
              <w:rPr>
                <w:rStyle w:val="Hyperlink"/>
                <w:noProof/>
              </w:rPr>
              <w:t>3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Wireframe/mockups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_Toc137995198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3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3317A7DC" w14:textId="5886577B" w:rsidR="0068184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199" w:history="1">
            <w:r w:rsidR="0068184F" w:rsidRPr="00033DF8">
              <w:rPr>
                <w:rStyle w:val="Hyperlink"/>
                <w:noProof/>
              </w:rPr>
              <w:t>3.1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Home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_Toc137995199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3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2D8F6AB4" w14:textId="56E92578" w:rsidR="0068184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200" w:history="1">
            <w:r w:rsidR="0068184F" w:rsidRPr="00033DF8">
              <w:rPr>
                <w:rStyle w:val="Hyperlink"/>
                <w:noProof/>
              </w:rPr>
              <w:t>3.1.1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Admin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_Toc137995200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3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71FD55AD" w14:textId="3321C8A7" w:rsidR="0068184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201" w:history="1">
            <w:r w:rsidR="0068184F" w:rsidRPr="00033DF8">
              <w:rPr>
                <w:rStyle w:val="Hyperlink"/>
                <w:noProof/>
              </w:rPr>
              <w:t>3.1.2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Member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_Toc137995201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3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1ECCC955" w14:textId="1F765267" w:rsidR="0068184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202" w:history="1">
            <w:r w:rsidR="0068184F" w:rsidRPr="00033DF8">
              <w:rPr>
                <w:rStyle w:val="Hyperlink"/>
                <w:noProof/>
              </w:rPr>
              <w:t>3.1.3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Instructor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_Toc137995202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4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3154828B" w14:textId="24E9B404" w:rsidR="0068184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203" w:history="1">
            <w:r w:rsidR="0068184F" w:rsidRPr="00033DF8">
              <w:rPr>
                <w:rStyle w:val="Hyperlink"/>
                <w:noProof/>
              </w:rPr>
              <w:t>3.1.4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Guest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_Toc137995203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4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1220DEF9" w14:textId="2A1397F0" w:rsidR="0068184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204" w:history="1">
            <w:r w:rsidR="0068184F" w:rsidRPr="00033DF8">
              <w:rPr>
                <w:rStyle w:val="Hyperlink"/>
                <w:noProof/>
              </w:rPr>
              <w:t>3.2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Lessen/categorien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_Toc137995204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5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1216AD15" w14:textId="140B9DC7" w:rsidR="0068184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205" w:history="1">
            <w:r w:rsidR="0068184F" w:rsidRPr="00033DF8">
              <w:rPr>
                <w:rStyle w:val="Hyperlink"/>
                <w:noProof/>
              </w:rPr>
              <w:t>3.3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Management instructors/admin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_Toc137995205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6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0AFAC211" w14:textId="396B976C" w:rsidR="0068184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206" w:history="1">
            <w:r w:rsidR="0068184F" w:rsidRPr="00033DF8">
              <w:rPr>
                <w:rStyle w:val="Hyperlink"/>
                <w:noProof/>
              </w:rPr>
              <w:t>3.3.1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Admin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_Toc137995206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6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50F3CBEF" w14:textId="10B35C0B" w:rsidR="0068184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207" w:history="1">
            <w:r w:rsidR="0068184F" w:rsidRPr="00033DF8">
              <w:rPr>
                <w:rStyle w:val="Hyperlink"/>
                <w:noProof/>
              </w:rPr>
              <w:t>3.3.2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Instructor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_Toc137995207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6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33E36DC9" w14:textId="338E0064" w:rsidR="0068184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7995208" w:history="1">
            <w:r w:rsidR="0068184F" w:rsidRPr="00033DF8">
              <w:rPr>
                <w:rStyle w:val="Hyperlink"/>
                <w:noProof/>
              </w:rPr>
              <w:t>4</w:t>
            </w:r>
            <w:r w:rsidR="0068184F">
              <w:rPr>
                <w:rFonts w:eastAsiaTheme="minorEastAsia"/>
                <w:noProof/>
                <w:lang w:val="en-GB" w:eastAsia="en-GB"/>
              </w:rPr>
              <w:tab/>
            </w:r>
            <w:r w:rsidR="0068184F" w:rsidRPr="00033DF8">
              <w:rPr>
                <w:rStyle w:val="Hyperlink"/>
                <w:noProof/>
              </w:rPr>
              <w:t>Sitemap</w:t>
            </w:r>
            <w:r w:rsidR="0068184F">
              <w:rPr>
                <w:noProof/>
                <w:webHidden/>
              </w:rPr>
              <w:tab/>
            </w:r>
            <w:r w:rsidR="0068184F">
              <w:rPr>
                <w:noProof/>
                <w:webHidden/>
              </w:rPr>
              <w:fldChar w:fldCharType="begin"/>
            </w:r>
            <w:r w:rsidR="0068184F">
              <w:rPr>
                <w:noProof/>
                <w:webHidden/>
              </w:rPr>
              <w:instrText xml:space="preserve"> PAGEREF _Toc137995208 \h </w:instrText>
            </w:r>
            <w:r w:rsidR="0068184F">
              <w:rPr>
                <w:noProof/>
                <w:webHidden/>
              </w:rPr>
            </w:r>
            <w:r w:rsidR="0068184F">
              <w:rPr>
                <w:noProof/>
                <w:webHidden/>
              </w:rPr>
              <w:fldChar w:fldCharType="separate"/>
            </w:r>
            <w:r w:rsidR="0068184F">
              <w:rPr>
                <w:noProof/>
                <w:webHidden/>
              </w:rPr>
              <w:t>7</w:t>
            </w:r>
            <w:r w:rsidR="0068184F">
              <w:rPr>
                <w:noProof/>
                <w:webHidden/>
              </w:rPr>
              <w:fldChar w:fldCharType="end"/>
            </w:r>
          </w:hyperlink>
        </w:p>
        <w:p w14:paraId="19DB1F6A" w14:textId="36F78951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Heading1"/>
      </w:pPr>
      <w:bookmarkStart w:id="1" w:name="_Toc137995196"/>
      <w:r>
        <w:lastRenderedPageBreak/>
        <w:t>Inleiding</w:t>
      </w:r>
      <w:bookmarkEnd w:id="1"/>
    </w:p>
    <w:p w14:paraId="17FFF8B8" w14:textId="77777777" w:rsidR="000A6C16" w:rsidRDefault="00F205B8" w:rsidP="002F11DC">
      <w:pPr>
        <w:pStyle w:val="Heading1"/>
      </w:pPr>
      <w:bookmarkStart w:id="2" w:name="_Toc137995197"/>
      <w:r w:rsidRPr="00F205B8">
        <w:t>User Story</w:t>
      </w:r>
      <w:bookmarkEnd w:id="2"/>
    </w:p>
    <w:p w14:paraId="1442656C" w14:textId="50BCC6A9" w:rsidR="0002660E" w:rsidRDefault="006E3563" w:rsidP="000A6C16">
      <w:r>
        <w:t>Geef hier aan welke user story er gedaan gaat worden, in welke sprint en wie het gaat doen</w:t>
      </w:r>
    </w:p>
    <w:p w14:paraId="6D8B218C" w14:textId="77777777" w:rsidR="00C254E7" w:rsidRDefault="00C254E7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3724"/>
        <w:gridCol w:w="2269"/>
        <w:gridCol w:w="1094"/>
      </w:tblGrid>
      <w:tr w:rsidR="00163E5A" w14:paraId="6880A6F3" w14:textId="77777777" w:rsidTr="00FC60C8">
        <w:tc>
          <w:tcPr>
            <w:tcW w:w="1980" w:type="dxa"/>
          </w:tcPr>
          <w:p w14:paraId="4CA7AD8A" w14:textId="0B75FAE6" w:rsidR="006E3563" w:rsidRDefault="006E3563">
            <w:r>
              <w:t xml:space="preserve">Sprint nummer </w:t>
            </w:r>
          </w:p>
        </w:tc>
        <w:tc>
          <w:tcPr>
            <w:tcW w:w="3724" w:type="dxa"/>
          </w:tcPr>
          <w:p w14:paraId="4B71206F" w14:textId="6BC1467E" w:rsidR="006E3563" w:rsidRDefault="006E3563">
            <w:r>
              <w:t>US nummer</w:t>
            </w:r>
          </w:p>
        </w:tc>
        <w:tc>
          <w:tcPr>
            <w:tcW w:w="2269" w:type="dxa"/>
          </w:tcPr>
          <w:p w14:paraId="57B96C36" w14:textId="3C8B6A13" w:rsidR="006E3563" w:rsidRDefault="006E3563">
            <w:r>
              <w:t>User Story</w:t>
            </w:r>
          </w:p>
        </w:tc>
        <w:tc>
          <w:tcPr>
            <w:tcW w:w="1094" w:type="dxa"/>
          </w:tcPr>
          <w:p w14:paraId="7F792EBA" w14:textId="76E730D4" w:rsidR="006E3563" w:rsidRDefault="006E3563">
            <w:r>
              <w:t>Wie</w:t>
            </w:r>
          </w:p>
        </w:tc>
      </w:tr>
      <w:tr w:rsidR="00163E5A" w14:paraId="6FD8C19A" w14:textId="77777777" w:rsidTr="00FC60C8">
        <w:tc>
          <w:tcPr>
            <w:tcW w:w="1980" w:type="dxa"/>
          </w:tcPr>
          <w:p w14:paraId="2A91BA34" w14:textId="42E8A738" w:rsidR="006E3563" w:rsidRDefault="00163E5A">
            <w:r>
              <w:t>1</w:t>
            </w:r>
            <w:r w:rsidR="00FC60C8">
              <w:t>. 29 mei – 4 juni</w:t>
            </w:r>
          </w:p>
        </w:tc>
        <w:tc>
          <w:tcPr>
            <w:tcW w:w="3724" w:type="dxa"/>
          </w:tcPr>
          <w:p w14:paraId="78DF23AE" w14:textId="00C74E8C" w:rsidR="006E3563" w:rsidRDefault="00163E5A">
            <w:r>
              <w:t>1,2,3,4,5,9,10,11,12,13,14,15,20,21,22,25</w:t>
            </w:r>
          </w:p>
        </w:tc>
        <w:tc>
          <w:tcPr>
            <w:tcW w:w="2269" w:type="dxa"/>
          </w:tcPr>
          <w:p w14:paraId="33A13562" w14:textId="5A7A7341" w:rsidR="006E3563" w:rsidRDefault="006E3563"/>
        </w:tc>
        <w:tc>
          <w:tcPr>
            <w:tcW w:w="1094" w:type="dxa"/>
          </w:tcPr>
          <w:p w14:paraId="4A89B7EF" w14:textId="33C15BBD" w:rsidR="006E3563" w:rsidRDefault="006E3563"/>
        </w:tc>
      </w:tr>
      <w:tr w:rsidR="00163E5A" w14:paraId="65631FF2" w14:textId="77777777" w:rsidTr="00FC60C8">
        <w:tc>
          <w:tcPr>
            <w:tcW w:w="1980" w:type="dxa"/>
          </w:tcPr>
          <w:p w14:paraId="698815B9" w14:textId="20D5ECC6" w:rsidR="006E3563" w:rsidRDefault="000E7A7C">
            <w:r>
              <w:t>2</w:t>
            </w:r>
            <w:r w:rsidR="00FC60C8">
              <w:t>. 5 juni – 11 juni</w:t>
            </w:r>
          </w:p>
        </w:tc>
        <w:tc>
          <w:tcPr>
            <w:tcW w:w="3724" w:type="dxa"/>
          </w:tcPr>
          <w:p w14:paraId="0674D2E5" w14:textId="71DD8F03" w:rsidR="006E3563" w:rsidRDefault="00FC60C8">
            <w:r>
              <w:t xml:space="preserve">Documenten, </w:t>
            </w:r>
            <w:r w:rsidR="000E7A7C">
              <w:t>6,7,</w:t>
            </w:r>
            <w:r>
              <w:t>16, 17, 18, 19</w:t>
            </w:r>
            <w:r w:rsidR="00DC0AD2">
              <w:t>, 23</w:t>
            </w:r>
          </w:p>
        </w:tc>
        <w:tc>
          <w:tcPr>
            <w:tcW w:w="2269" w:type="dxa"/>
          </w:tcPr>
          <w:p w14:paraId="24B63FE3" w14:textId="2368CC5D" w:rsidR="006E3563" w:rsidRDefault="006E3563"/>
        </w:tc>
        <w:tc>
          <w:tcPr>
            <w:tcW w:w="1094" w:type="dxa"/>
          </w:tcPr>
          <w:p w14:paraId="7EBDAD98" w14:textId="77777777" w:rsidR="006E3563" w:rsidRDefault="006E3563"/>
        </w:tc>
      </w:tr>
      <w:tr w:rsidR="00163E5A" w14:paraId="1E73B6F0" w14:textId="77777777" w:rsidTr="00FC60C8">
        <w:tc>
          <w:tcPr>
            <w:tcW w:w="1980" w:type="dxa"/>
          </w:tcPr>
          <w:p w14:paraId="26CD6CAB" w14:textId="4861BA1F" w:rsidR="006E3563" w:rsidRDefault="001D3D71">
            <w:r>
              <w:t>3</w:t>
            </w:r>
            <w:r w:rsidR="00FC60C8">
              <w:t>. 12 juni – 19 juni</w:t>
            </w:r>
          </w:p>
        </w:tc>
        <w:tc>
          <w:tcPr>
            <w:tcW w:w="3724" w:type="dxa"/>
          </w:tcPr>
          <w:p w14:paraId="76C08ED4" w14:textId="20594A31" w:rsidR="006E3563" w:rsidRDefault="00FC60C8">
            <w:r>
              <w:t>Documenten</w:t>
            </w:r>
            <w:r w:rsidR="00DC0AD2">
              <w:t>, 24, 8</w:t>
            </w:r>
          </w:p>
        </w:tc>
        <w:tc>
          <w:tcPr>
            <w:tcW w:w="2269" w:type="dxa"/>
          </w:tcPr>
          <w:p w14:paraId="31CEA939" w14:textId="4ACB5D21" w:rsidR="006E3563" w:rsidRDefault="006E3563"/>
        </w:tc>
        <w:tc>
          <w:tcPr>
            <w:tcW w:w="1094" w:type="dxa"/>
          </w:tcPr>
          <w:p w14:paraId="603EC606" w14:textId="77777777" w:rsidR="006E3563" w:rsidRDefault="006E3563"/>
        </w:tc>
      </w:tr>
      <w:tr w:rsidR="00163E5A" w14:paraId="09682A82" w14:textId="77777777" w:rsidTr="00FC60C8">
        <w:tc>
          <w:tcPr>
            <w:tcW w:w="1980" w:type="dxa"/>
          </w:tcPr>
          <w:p w14:paraId="583DD1CE" w14:textId="3AB123E5" w:rsidR="006E3563" w:rsidRDefault="006E3563"/>
        </w:tc>
        <w:tc>
          <w:tcPr>
            <w:tcW w:w="3724" w:type="dxa"/>
          </w:tcPr>
          <w:p w14:paraId="7914D438" w14:textId="77777777" w:rsidR="006E3563" w:rsidRDefault="006E3563"/>
        </w:tc>
        <w:tc>
          <w:tcPr>
            <w:tcW w:w="2269" w:type="dxa"/>
          </w:tcPr>
          <w:p w14:paraId="56A6A3A7" w14:textId="54346508" w:rsidR="006E3563" w:rsidRDefault="006E3563"/>
        </w:tc>
        <w:tc>
          <w:tcPr>
            <w:tcW w:w="1094" w:type="dxa"/>
          </w:tcPr>
          <w:p w14:paraId="51E11303" w14:textId="77777777" w:rsidR="006E3563" w:rsidRDefault="006E3563"/>
        </w:tc>
      </w:tr>
      <w:tr w:rsidR="00163E5A" w14:paraId="71421BB9" w14:textId="77777777" w:rsidTr="00FC60C8">
        <w:tc>
          <w:tcPr>
            <w:tcW w:w="1980" w:type="dxa"/>
          </w:tcPr>
          <w:p w14:paraId="7C3374F8" w14:textId="77777777" w:rsidR="006E3563" w:rsidRDefault="006E3563"/>
        </w:tc>
        <w:tc>
          <w:tcPr>
            <w:tcW w:w="3724" w:type="dxa"/>
          </w:tcPr>
          <w:p w14:paraId="3E38A230" w14:textId="77777777" w:rsidR="006E3563" w:rsidRDefault="006E3563"/>
        </w:tc>
        <w:tc>
          <w:tcPr>
            <w:tcW w:w="2269" w:type="dxa"/>
          </w:tcPr>
          <w:p w14:paraId="5D1B53B0" w14:textId="2F1E7343" w:rsidR="006E3563" w:rsidRDefault="006E3563"/>
        </w:tc>
        <w:tc>
          <w:tcPr>
            <w:tcW w:w="1094" w:type="dxa"/>
          </w:tcPr>
          <w:p w14:paraId="7C66820B" w14:textId="77777777" w:rsidR="006E3563" w:rsidRDefault="006E3563"/>
        </w:tc>
      </w:tr>
      <w:tr w:rsidR="00163E5A" w14:paraId="2F4896CF" w14:textId="77777777" w:rsidTr="00FC60C8">
        <w:tc>
          <w:tcPr>
            <w:tcW w:w="1980" w:type="dxa"/>
          </w:tcPr>
          <w:p w14:paraId="102E7142" w14:textId="77777777" w:rsidR="006E3563" w:rsidRDefault="006E3563"/>
        </w:tc>
        <w:tc>
          <w:tcPr>
            <w:tcW w:w="3724" w:type="dxa"/>
          </w:tcPr>
          <w:p w14:paraId="7304471C" w14:textId="77777777" w:rsidR="006E3563" w:rsidRDefault="006E3563"/>
        </w:tc>
        <w:tc>
          <w:tcPr>
            <w:tcW w:w="2269" w:type="dxa"/>
          </w:tcPr>
          <w:p w14:paraId="60BBBDED" w14:textId="1DB2E4E8" w:rsidR="006E3563" w:rsidRDefault="006E3563"/>
        </w:tc>
        <w:tc>
          <w:tcPr>
            <w:tcW w:w="1094" w:type="dxa"/>
          </w:tcPr>
          <w:p w14:paraId="1D721BD8" w14:textId="77777777" w:rsidR="006E3563" w:rsidRDefault="006E3563"/>
        </w:tc>
      </w:tr>
      <w:tr w:rsidR="00163E5A" w14:paraId="2A8444A4" w14:textId="77777777" w:rsidTr="00FC60C8">
        <w:tc>
          <w:tcPr>
            <w:tcW w:w="1980" w:type="dxa"/>
          </w:tcPr>
          <w:p w14:paraId="0ECE46DD" w14:textId="77777777" w:rsidR="006E3563" w:rsidRDefault="006E3563"/>
        </w:tc>
        <w:tc>
          <w:tcPr>
            <w:tcW w:w="3724" w:type="dxa"/>
          </w:tcPr>
          <w:p w14:paraId="6AD29CF9" w14:textId="77777777" w:rsidR="006E3563" w:rsidRDefault="006E3563"/>
        </w:tc>
        <w:tc>
          <w:tcPr>
            <w:tcW w:w="2269" w:type="dxa"/>
          </w:tcPr>
          <w:p w14:paraId="1A814096" w14:textId="0628EB2C" w:rsidR="006E3563" w:rsidRDefault="006E3563"/>
        </w:tc>
        <w:tc>
          <w:tcPr>
            <w:tcW w:w="1094" w:type="dxa"/>
          </w:tcPr>
          <w:p w14:paraId="6B978C16" w14:textId="77777777" w:rsidR="006E3563" w:rsidRDefault="006E3563"/>
        </w:tc>
      </w:tr>
    </w:tbl>
    <w:p w14:paraId="4144EE73" w14:textId="77777777" w:rsidR="000E7A7C" w:rsidRPr="00DC0AD2" w:rsidRDefault="000E7A7C" w:rsidP="000E7A7C">
      <w:pPr>
        <w:spacing w:after="0" w:line="240" w:lineRule="auto"/>
      </w:pPr>
      <w:r w:rsidRPr="00DC0AD2">
        <w:t>US 1: Als Bezoeker wil ik drukken op de homepagina knop in de navigatiebalk zodat ik de homepagina van TrainingFactory zie.</w:t>
      </w:r>
    </w:p>
    <w:p w14:paraId="0C7C8480" w14:textId="77777777" w:rsidR="000E7A7C" w:rsidRPr="00DC0AD2" w:rsidRDefault="000E7A7C" w:rsidP="000E7A7C">
      <w:pPr>
        <w:spacing w:after="0" w:line="240" w:lineRule="auto"/>
      </w:pPr>
      <w:r w:rsidRPr="00DC0AD2">
        <w:t>US 2: Als Bezoeker wil ik les aanbod bekijken zodat ik me kan oriënteren.</w:t>
      </w:r>
    </w:p>
    <w:p w14:paraId="1FF3EA5C" w14:textId="7DDD22AF" w:rsidR="000E7A7C" w:rsidRDefault="000E7A7C" w:rsidP="000E7A7C">
      <w:pPr>
        <w:spacing w:after="0" w:line="240" w:lineRule="auto"/>
      </w:pPr>
      <w:r w:rsidRPr="00DC0AD2">
        <w:t>US 3</w:t>
      </w:r>
      <w:r w:rsidR="00FC60C8" w:rsidRPr="00DC0AD2">
        <w:t>:</w:t>
      </w:r>
      <w:r>
        <w:t xml:space="preserve"> Als Bezoeker wil ik gedragsregels kunnen bekijken zodat ik weet hoe ik moet gedragen.</w:t>
      </w:r>
    </w:p>
    <w:p w14:paraId="6B728650" w14:textId="77777777" w:rsidR="000E7A7C" w:rsidRDefault="000E7A7C" w:rsidP="000E7A7C">
      <w:pPr>
        <w:spacing w:after="0" w:line="240" w:lineRule="auto"/>
      </w:pPr>
      <w:r w:rsidRPr="00DC0AD2">
        <w:t>US 4:</w:t>
      </w:r>
      <w:r>
        <w:t xml:space="preserve"> Als Bezoeker wil ik locatie en contact gegevens kunnen bekijken zodat weet waar ik heen moet.</w:t>
      </w:r>
    </w:p>
    <w:p w14:paraId="2397A26D" w14:textId="77777777" w:rsidR="000E7A7C" w:rsidRDefault="000E7A7C" w:rsidP="000E7A7C">
      <w:pPr>
        <w:spacing w:after="0" w:line="240" w:lineRule="auto"/>
      </w:pPr>
      <w:r w:rsidRPr="00DC0AD2">
        <w:t>US 5:</w:t>
      </w:r>
      <w:r>
        <w:t xml:space="preserve"> Als Bezoeker wil ik zich kunnen registreren zodat ik kan inloggen</w:t>
      </w:r>
    </w:p>
    <w:p w14:paraId="0B3EF0B7" w14:textId="77777777" w:rsidR="000E7A7C" w:rsidRDefault="000E7A7C" w:rsidP="000E7A7C">
      <w:pPr>
        <w:spacing w:after="0" w:line="240" w:lineRule="auto"/>
      </w:pPr>
      <w:r w:rsidRPr="00DC0AD2">
        <w:t>US 6:</w:t>
      </w:r>
      <w:r>
        <w:t xml:space="preserve"> Als Administratie wil ik de leden kunnen wijzigen zodat ik de gegevens van een lid kan veranderen. </w:t>
      </w:r>
    </w:p>
    <w:p w14:paraId="08A54A0A" w14:textId="77777777" w:rsidR="000E7A7C" w:rsidRPr="00DC0AD2" w:rsidRDefault="000E7A7C" w:rsidP="000E7A7C">
      <w:pPr>
        <w:spacing w:after="0" w:line="240" w:lineRule="auto"/>
      </w:pPr>
      <w:r w:rsidRPr="00DC0AD2">
        <w:t xml:space="preserve">US 7: Als Administratie wil ik de leden kunnen verwijderen zodat ik een lid kan uitschrijven. </w:t>
      </w:r>
    </w:p>
    <w:p w14:paraId="481625E4" w14:textId="77777777" w:rsidR="000E7A7C" w:rsidRPr="00DC0AD2" w:rsidRDefault="000E7A7C" w:rsidP="000E7A7C">
      <w:pPr>
        <w:spacing w:after="0" w:line="240" w:lineRule="auto"/>
      </w:pPr>
      <w:r w:rsidRPr="00DC0AD2">
        <w:t>US 8: Als Administratie wil ik de instructeurs kunnen beheren zodat ik ze verwijderen en toevoegen.</w:t>
      </w:r>
    </w:p>
    <w:p w14:paraId="14B887E1" w14:textId="77777777" w:rsidR="000E7A7C" w:rsidRPr="00DC0AD2" w:rsidRDefault="000E7A7C" w:rsidP="000E7A7C">
      <w:pPr>
        <w:spacing w:after="0" w:line="240" w:lineRule="auto"/>
      </w:pPr>
      <w:r w:rsidRPr="00DC0AD2">
        <w:t>US 9: Als Administratie wil ik me kunnen inloggen, zodat ik mijn taken kan uitvoeren.</w:t>
      </w:r>
    </w:p>
    <w:p w14:paraId="0641735F" w14:textId="77777777" w:rsidR="000E7A7C" w:rsidRDefault="000E7A7C" w:rsidP="000E7A7C">
      <w:pPr>
        <w:spacing w:after="0" w:line="240" w:lineRule="auto"/>
      </w:pPr>
      <w:r w:rsidRPr="00DC0AD2">
        <w:t>US 10: Als</w:t>
      </w:r>
      <w:r>
        <w:t xml:space="preserve"> Administratie wil ik trainingsvormen kunnen toevoegen zodat wanneer er een nieuwe vorm gemaakt wordt deze erbij kan.</w:t>
      </w:r>
    </w:p>
    <w:p w14:paraId="17F3B292" w14:textId="77777777" w:rsidR="000E7A7C" w:rsidRPr="00DC0AD2" w:rsidRDefault="000E7A7C" w:rsidP="000E7A7C">
      <w:pPr>
        <w:spacing w:after="0" w:line="240" w:lineRule="auto"/>
      </w:pPr>
      <w:r w:rsidRPr="00DC0AD2">
        <w:t>US 11: Als Administratie wil ik trainingsvormen kunnen wijzigen zodat ik de gegevens van een vorm kan veranderen</w:t>
      </w:r>
    </w:p>
    <w:p w14:paraId="7B164135" w14:textId="77777777" w:rsidR="000E7A7C" w:rsidRPr="00DC0AD2" w:rsidRDefault="000E7A7C" w:rsidP="000E7A7C">
      <w:pPr>
        <w:spacing w:after="0" w:line="240" w:lineRule="auto"/>
      </w:pPr>
      <w:r w:rsidRPr="00DC0AD2">
        <w:t>US12: Als Administratie wil ik trainingsvormen kunnen verwijderen zodat ik deze weg kan halen</w:t>
      </w:r>
    </w:p>
    <w:p w14:paraId="1FD09AF9" w14:textId="730765E6" w:rsidR="000E7A7C" w:rsidRPr="00DC0AD2" w:rsidRDefault="000E7A7C" w:rsidP="000E7A7C">
      <w:pPr>
        <w:spacing w:after="0" w:line="240" w:lineRule="auto"/>
      </w:pPr>
      <w:r w:rsidRPr="00DC0AD2">
        <w:t>US 13</w:t>
      </w:r>
      <w:r w:rsidR="00FC60C8" w:rsidRPr="00DC0AD2">
        <w:t>:</w:t>
      </w:r>
      <w:r w:rsidRPr="00DC0AD2">
        <w:t xml:space="preserve"> Als Administratie wil ik kunnen uitloggen, zodat ik weer op de homepagina kom</w:t>
      </w:r>
    </w:p>
    <w:p w14:paraId="20D5FABB" w14:textId="77777777" w:rsidR="000E7A7C" w:rsidRPr="00DC0AD2" w:rsidRDefault="000E7A7C" w:rsidP="000E7A7C">
      <w:pPr>
        <w:spacing w:after="0" w:line="240" w:lineRule="auto"/>
      </w:pPr>
      <w:r w:rsidRPr="00DC0AD2">
        <w:t>US 14: Als Lid wil ik me kunnen inloggen, zodat ik op mijn persoonlijke pagina kom.</w:t>
      </w:r>
    </w:p>
    <w:p w14:paraId="4C009B38" w14:textId="77777777" w:rsidR="000E7A7C" w:rsidRPr="00DC0AD2" w:rsidRDefault="000E7A7C" w:rsidP="000E7A7C">
      <w:pPr>
        <w:spacing w:after="0" w:line="240" w:lineRule="auto"/>
      </w:pPr>
      <w:r w:rsidRPr="00DC0AD2">
        <w:t>US 15: Als lid wil ik zich voor lessen kunnen inschrijven  zodat ik naar de trainingen kan.</w:t>
      </w:r>
    </w:p>
    <w:p w14:paraId="4E4F9187" w14:textId="77777777" w:rsidR="000E7A7C" w:rsidRPr="00DC0AD2" w:rsidRDefault="000E7A7C" w:rsidP="000E7A7C">
      <w:pPr>
        <w:spacing w:after="0" w:line="240" w:lineRule="auto"/>
      </w:pPr>
      <w:r w:rsidRPr="00DC0AD2">
        <w:t>US 16: Als Lid wil ik zich voor lessen kunnen uitschrijven zodat ik niet naar de training hoef.</w:t>
      </w:r>
    </w:p>
    <w:p w14:paraId="5D8ECE3E" w14:textId="77777777" w:rsidR="000E7A7C" w:rsidRPr="00DC0AD2" w:rsidRDefault="000E7A7C" w:rsidP="000E7A7C">
      <w:pPr>
        <w:spacing w:after="0" w:line="240" w:lineRule="auto"/>
      </w:pPr>
      <w:r w:rsidRPr="00DC0AD2">
        <w:t>US 17: Als Lid wil ik hun profiel kunnen aanpassen zodat ik mijn gegevens kan wijzigen.</w:t>
      </w:r>
    </w:p>
    <w:p w14:paraId="4A8B176F" w14:textId="77777777" w:rsidR="000E7A7C" w:rsidRPr="00DC0AD2" w:rsidRDefault="000E7A7C" w:rsidP="000E7A7C">
      <w:pPr>
        <w:spacing w:after="0" w:line="240" w:lineRule="auto"/>
      </w:pPr>
      <w:r w:rsidRPr="00DC0AD2">
        <w:t>US 18: Als Lid wil ik kunnen uitloggen, zodat ik weer op de homepagina kom.</w:t>
      </w:r>
    </w:p>
    <w:p w14:paraId="550EE147" w14:textId="77777777" w:rsidR="000E7A7C" w:rsidRPr="00DC0AD2" w:rsidRDefault="000E7A7C" w:rsidP="000E7A7C">
      <w:pPr>
        <w:spacing w:after="0" w:line="240" w:lineRule="auto"/>
      </w:pPr>
      <w:r w:rsidRPr="00DC0AD2">
        <w:t>US 19: Als Instructeur wil ik me kunnen inloggen, zodat ik op mijn taken kan uitvoeren</w:t>
      </w:r>
    </w:p>
    <w:p w14:paraId="36E54679" w14:textId="77777777" w:rsidR="000E7A7C" w:rsidRPr="00DC0AD2" w:rsidRDefault="000E7A7C" w:rsidP="000E7A7C">
      <w:pPr>
        <w:spacing w:after="0" w:line="240" w:lineRule="auto"/>
      </w:pPr>
      <w:r w:rsidRPr="00DC0AD2">
        <w:t xml:space="preserve">US 20: Als Instructeur wil ik lessen kunnen plannen zodat ik deze kan koppelen aan een tijd en datum. </w:t>
      </w:r>
    </w:p>
    <w:p w14:paraId="14CD5618" w14:textId="77777777" w:rsidR="000E7A7C" w:rsidRPr="00DC0AD2" w:rsidRDefault="000E7A7C" w:rsidP="000E7A7C">
      <w:pPr>
        <w:spacing w:after="0" w:line="240" w:lineRule="auto"/>
      </w:pPr>
      <w:r w:rsidRPr="00DC0AD2">
        <w:t>US: 21: Als Instructeur wil ik deelnemerslijsten kunnen bekijken zodat ik weet wie ik les geef.</w:t>
      </w:r>
    </w:p>
    <w:p w14:paraId="246C8ACC" w14:textId="77777777" w:rsidR="000E7A7C" w:rsidRPr="00DC0AD2" w:rsidRDefault="000E7A7C" w:rsidP="000E7A7C">
      <w:pPr>
        <w:spacing w:after="0" w:line="240" w:lineRule="auto"/>
      </w:pPr>
      <w:r w:rsidRPr="00DC0AD2">
        <w:t>US 22: Als Instructeur wil ik lessen kunnen wijzigen zodat ik datum en tijd kan aanpassen</w:t>
      </w:r>
    </w:p>
    <w:p w14:paraId="731570CC" w14:textId="77777777" w:rsidR="000E7A7C" w:rsidRPr="00DC0AD2" w:rsidRDefault="000E7A7C" w:rsidP="000E7A7C">
      <w:pPr>
        <w:spacing w:after="0" w:line="240" w:lineRule="auto"/>
      </w:pPr>
      <w:r w:rsidRPr="00DC0AD2">
        <w:t>US 23: Als instructeur wil ik mezelf aan een les kunnen toegevoegen zodat ik een les kan plannen.</w:t>
      </w:r>
    </w:p>
    <w:p w14:paraId="18954742" w14:textId="77777777" w:rsidR="000E7A7C" w:rsidRPr="00DC0AD2" w:rsidRDefault="000E7A7C" w:rsidP="000E7A7C">
      <w:pPr>
        <w:spacing w:after="0" w:line="240" w:lineRule="auto"/>
      </w:pPr>
      <w:r w:rsidRPr="00DC0AD2">
        <w:t>US 24: Als instructeur wil ik mijn persoonlijke gegevens kunnen wijzigen zodat ik dit kan veranderen wanneer nodig.</w:t>
      </w:r>
    </w:p>
    <w:p w14:paraId="667E8EC5" w14:textId="31DB8046" w:rsidR="00C254E7" w:rsidRDefault="000E7A7C" w:rsidP="000E7A7C">
      <w:pPr>
        <w:spacing w:after="0" w:line="240" w:lineRule="auto"/>
      </w:pPr>
      <w:r w:rsidRPr="00DC0AD2">
        <w:t>US 25: Als</w:t>
      </w:r>
      <w:r>
        <w:t xml:space="preserve"> instructeur wil ik kunnen uitloggen, zodat ik weer op de homepagina kom</w:t>
      </w:r>
      <w:r w:rsidR="00C254E7">
        <w:br w:type="page"/>
      </w:r>
    </w:p>
    <w:p w14:paraId="2038000C" w14:textId="3796BF64" w:rsidR="00A257DF" w:rsidRDefault="00F205B8" w:rsidP="002F11DC">
      <w:pPr>
        <w:pStyle w:val="Heading1"/>
      </w:pPr>
      <w:bookmarkStart w:id="3" w:name="_Toc137995198"/>
      <w:r>
        <w:lastRenderedPageBreak/>
        <w:t>Wireframe</w:t>
      </w:r>
      <w:r w:rsidR="0068184F">
        <w:t>/mockups</w:t>
      </w:r>
      <w:bookmarkEnd w:id="3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wireframes. De wireframes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User-stories in dit hoofdstuk aan de wireframes en </w:t>
      </w:r>
      <w:r w:rsidR="00A85652">
        <w:t>dit zal ook de user-stories verduidelijken.</w:t>
      </w:r>
    </w:p>
    <w:p w14:paraId="0FC15A34" w14:textId="3EF4C51E" w:rsidR="00C2320C" w:rsidRDefault="00D012B4" w:rsidP="006E3FF1">
      <w:pPr>
        <w:pStyle w:val="Heading2"/>
      </w:pPr>
      <w:bookmarkStart w:id="4" w:name="_Toc137995199"/>
      <w:r>
        <w:t>Home</w:t>
      </w:r>
      <w:bookmarkEnd w:id="4"/>
    </w:p>
    <w:p w14:paraId="7643960A" w14:textId="3E445444" w:rsidR="00D012B4" w:rsidRPr="00D012B4" w:rsidRDefault="00D012B4" w:rsidP="00D012B4">
      <w:pPr>
        <w:pStyle w:val="Heading3"/>
      </w:pPr>
      <w:bookmarkStart w:id="5" w:name="_Toc137995200"/>
      <w:r>
        <w:t>Admin</w:t>
      </w:r>
      <w:bookmarkEnd w:id="5"/>
    </w:p>
    <w:p w14:paraId="1AD947F3" w14:textId="04929DC3" w:rsidR="006D198D" w:rsidRDefault="00D012B4" w:rsidP="006D198D">
      <w:pPr>
        <w:rPr>
          <w:noProof/>
        </w:rPr>
      </w:pPr>
      <w:r>
        <w:t xml:space="preserve">De admin home. </w:t>
      </w:r>
    </w:p>
    <w:p w14:paraId="4F8E4A7B" w14:textId="22DCAC22" w:rsidR="0044017E" w:rsidRDefault="0044017E" w:rsidP="006D198D">
      <w:pPr>
        <w:rPr>
          <w:noProof/>
        </w:rPr>
      </w:pPr>
      <w:r w:rsidRPr="0044017E">
        <w:rPr>
          <w:noProof/>
        </w:rPr>
        <w:drawing>
          <wp:inline distT="0" distB="0" distL="0" distR="0" wp14:anchorId="06C45B76" wp14:editId="2C95A974">
            <wp:extent cx="5731510" cy="2850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D653" w14:textId="17F00050" w:rsidR="009C3118" w:rsidRDefault="009C3118" w:rsidP="009C3118">
      <w:pPr>
        <w:pStyle w:val="Heading3"/>
      </w:pPr>
      <w:bookmarkStart w:id="6" w:name="_Toc137995201"/>
      <w:r>
        <w:t>Member</w:t>
      </w:r>
      <w:bookmarkEnd w:id="6"/>
      <w:r>
        <w:t xml:space="preserve"> </w:t>
      </w:r>
    </w:p>
    <w:p w14:paraId="11661B3D" w14:textId="56D90A74" w:rsidR="00594A0D" w:rsidRPr="00594A0D" w:rsidRDefault="00594A0D" w:rsidP="00594A0D">
      <w:r>
        <w:t>Member home</w:t>
      </w:r>
      <w:r w:rsidR="00DC0AD2">
        <w:t xml:space="preserve"> pagina</w:t>
      </w:r>
      <w:r>
        <w:t xml:space="preserve">. </w:t>
      </w:r>
    </w:p>
    <w:p w14:paraId="062F5AFD" w14:textId="7CFCF885" w:rsidR="0030707D" w:rsidRDefault="0044017E" w:rsidP="0030707D">
      <w:r w:rsidRPr="0044017E">
        <w:rPr>
          <w:noProof/>
        </w:rPr>
        <w:drawing>
          <wp:inline distT="0" distB="0" distL="0" distR="0" wp14:anchorId="37DDA023" wp14:editId="581B91AC">
            <wp:extent cx="5731510" cy="2823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0459" w14:textId="46CE91E3" w:rsidR="00223091" w:rsidRDefault="00223091" w:rsidP="0030707D"/>
    <w:p w14:paraId="7DBF9D35" w14:textId="2737E93B" w:rsidR="00223091" w:rsidRDefault="00223091" w:rsidP="00223091">
      <w:pPr>
        <w:pStyle w:val="Heading3"/>
      </w:pPr>
      <w:bookmarkStart w:id="7" w:name="_Toc137995202"/>
      <w:r>
        <w:lastRenderedPageBreak/>
        <w:t>Instructor</w:t>
      </w:r>
      <w:bookmarkEnd w:id="7"/>
    </w:p>
    <w:p w14:paraId="26FB372E" w14:textId="676BD90F" w:rsidR="00223091" w:rsidRPr="00223091" w:rsidRDefault="00223091" w:rsidP="00223091">
      <w:r w:rsidRPr="00223091">
        <w:rPr>
          <w:noProof/>
        </w:rPr>
        <w:drawing>
          <wp:inline distT="0" distB="0" distL="0" distR="0" wp14:anchorId="2F72F7E1" wp14:editId="49B44E58">
            <wp:extent cx="5731510" cy="2835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144E" w14:textId="07B5EB67" w:rsidR="00594A0D" w:rsidRDefault="00594A0D" w:rsidP="0030707D"/>
    <w:p w14:paraId="691473A8" w14:textId="5F72DCDB" w:rsidR="00594A0D" w:rsidRDefault="00DC0AD2" w:rsidP="00594A0D">
      <w:pPr>
        <w:pStyle w:val="Heading3"/>
      </w:pPr>
      <w:bookmarkStart w:id="8" w:name="_Toc137995203"/>
      <w:r>
        <w:t>Guest</w:t>
      </w:r>
      <w:bookmarkEnd w:id="8"/>
    </w:p>
    <w:p w14:paraId="548F99CB" w14:textId="780E7854" w:rsidR="00DC0AD2" w:rsidRPr="00DC0AD2" w:rsidRDefault="00DC0AD2" w:rsidP="00DC0AD2">
      <w:r>
        <w:t>Guest home pagina</w:t>
      </w:r>
    </w:p>
    <w:p w14:paraId="10552D8B" w14:textId="6F770709" w:rsidR="00F15F84" w:rsidRDefault="00163E5A" w:rsidP="00F15F84">
      <w:r w:rsidRPr="00163E5A">
        <w:rPr>
          <w:noProof/>
        </w:rPr>
        <w:drawing>
          <wp:inline distT="0" distB="0" distL="0" distR="0" wp14:anchorId="0F604DAA" wp14:editId="39FB0EE4">
            <wp:extent cx="4813402" cy="23471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731" cy="23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754A" w14:textId="72C2F6EB" w:rsidR="001A7DFA" w:rsidRDefault="001A7DFA" w:rsidP="00F15F84"/>
    <w:p w14:paraId="3C8781B8" w14:textId="35883C7F" w:rsidR="00E4194A" w:rsidRDefault="00E4194A" w:rsidP="00F15F84"/>
    <w:p w14:paraId="4685A702" w14:textId="1064CD86" w:rsidR="00E4194A" w:rsidRDefault="00E4194A" w:rsidP="00F15F84"/>
    <w:p w14:paraId="062D4056" w14:textId="1109CEA1" w:rsidR="00E4194A" w:rsidRDefault="00E4194A" w:rsidP="00F15F84"/>
    <w:p w14:paraId="4048B07C" w14:textId="3FA74F27" w:rsidR="00E4194A" w:rsidRDefault="00E4194A" w:rsidP="00F15F84"/>
    <w:p w14:paraId="1094574C" w14:textId="25E5C711" w:rsidR="00E4194A" w:rsidRDefault="00E4194A" w:rsidP="00F15F84"/>
    <w:p w14:paraId="7B12A373" w14:textId="15156F89" w:rsidR="00E4194A" w:rsidRDefault="00E4194A" w:rsidP="00F15F84"/>
    <w:p w14:paraId="72649EE0" w14:textId="77777777" w:rsidR="00E4194A" w:rsidRPr="00FF762C" w:rsidRDefault="00E4194A" w:rsidP="00F15F84"/>
    <w:p w14:paraId="1D3344B3" w14:textId="76ADA36E" w:rsidR="001A7DFA" w:rsidRDefault="0044017E" w:rsidP="001A7DFA">
      <w:pPr>
        <w:pStyle w:val="Heading2"/>
      </w:pPr>
      <w:bookmarkStart w:id="9" w:name="_Toc137995204"/>
      <w:r>
        <w:lastRenderedPageBreak/>
        <w:t>Lessen/categorien</w:t>
      </w:r>
      <w:bookmarkEnd w:id="9"/>
      <w:r>
        <w:t xml:space="preserve"> </w:t>
      </w:r>
    </w:p>
    <w:p w14:paraId="59023677" w14:textId="41DC5F7E" w:rsidR="001A7DFA" w:rsidRDefault="0044017E" w:rsidP="001A7DFA">
      <w:r>
        <w:t xml:space="preserve">Hier zijn de </w:t>
      </w:r>
      <w:r w:rsidRPr="0044017E">
        <w:t>beschikba</w:t>
      </w:r>
      <w:r>
        <w:t>re lessen en categorien:</w:t>
      </w:r>
    </w:p>
    <w:p w14:paraId="3E48358C" w14:textId="4CC91195" w:rsidR="0044017E" w:rsidRDefault="0044017E" w:rsidP="001A7DFA">
      <w:r w:rsidRPr="0044017E">
        <w:rPr>
          <w:noProof/>
        </w:rPr>
        <w:drawing>
          <wp:inline distT="0" distB="0" distL="0" distR="0" wp14:anchorId="7DE06A1D" wp14:editId="69B7D73C">
            <wp:extent cx="5731510" cy="2850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5379" w14:textId="7DC2FF25" w:rsidR="0044017E" w:rsidRPr="0044017E" w:rsidRDefault="0044017E" w:rsidP="001A7DFA">
      <w:r w:rsidRPr="0044017E">
        <w:rPr>
          <w:noProof/>
        </w:rPr>
        <w:drawing>
          <wp:inline distT="0" distB="0" distL="0" distR="0" wp14:anchorId="3CC33A7C" wp14:editId="7D2302E8">
            <wp:extent cx="5731510" cy="2841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1E2A" w14:textId="3D74039B" w:rsidR="00F15F84" w:rsidRDefault="00223091" w:rsidP="00FB4734">
      <w:pPr>
        <w:pStyle w:val="Heading2"/>
      </w:pPr>
      <w:bookmarkStart w:id="10" w:name="_Toc137995205"/>
      <w:r>
        <w:lastRenderedPageBreak/>
        <w:t>Management</w:t>
      </w:r>
      <w:r w:rsidR="00FB4734">
        <w:t xml:space="preserve"> instructors/</w:t>
      </w:r>
      <w:r>
        <w:t>admin</w:t>
      </w:r>
      <w:bookmarkEnd w:id="10"/>
    </w:p>
    <w:p w14:paraId="187B8692" w14:textId="4D721953" w:rsidR="00223091" w:rsidRDefault="00223091" w:rsidP="00223091">
      <w:pPr>
        <w:pStyle w:val="Heading3"/>
      </w:pPr>
      <w:bookmarkStart w:id="11" w:name="_Toc137995206"/>
      <w:r>
        <w:t>Admin</w:t>
      </w:r>
      <w:bookmarkEnd w:id="11"/>
    </w:p>
    <w:p w14:paraId="2D4273BF" w14:textId="5E2EA655" w:rsidR="00223091" w:rsidRPr="00223091" w:rsidRDefault="00223091" w:rsidP="00223091">
      <w:r w:rsidRPr="00223091">
        <w:rPr>
          <w:noProof/>
        </w:rPr>
        <w:drawing>
          <wp:inline distT="0" distB="0" distL="0" distR="0" wp14:anchorId="3EAFF37B" wp14:editId="5FBF8C5A">
            <wp:extent cx="5731510" cy="283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813D" w14:textId="482D299F" w:rsidR="00223091" w:rsidRDefault="00223091" w:rsidP="00223091">
      <w:pPr>
        <w:pStyle w:val="Heading3"/>
      </w:pPr>
      <w:bookmarkStart w:id="12" w:name="_Toc137995207"/>
      <w:r>
        <w:t>Instructor</w:t>
      </w:r>
      <w:bookmarkEnd w:id="12"/>
    </w:p>
    <w:p w14:paraId="07A28258" w14:textId="59770377" w:rsidR="00223091" w:rsidRPr="00223091" w:rsidRDefault="00223091" w:rsidP="00223091">
      <w:r w:rsidRPr="00223091">
        <w:rPr>
          <w:noProof/>
        </w:rPr>
        <w:drawing>
          <wp:inline distT="0" distB="0" distL="0" distR="0" wp14:anchorId="45CCDF2C" wp14:editId="27ED1602">
            <wp:extent cx="5731510" cy="2835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Heading1"/>
      </w:pPr>
      <w:bookmarkStart w:id="13" w:name="_Toc137995208"/>
      <w:r>
        <w:lastRenderedPageBreak/>
        <w:t>Sitemap</w:t>
      </w:r>
      <w:bookmarkEnd w:id="13"/>
    </w:p>
    <w:p w14:paraId="26CBA301" w14:textId="5C2C8A3D" w:rsidR="00A257DF" w:rsidRPr="0068184F" w:rsidRDefault="0068184F" w:rsidP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DD6D46" wp14:editId="431A34D7">
                <wp:simplePos x="0" y="0"/>
                <wp:positionH relativeFrom="column">
                  <wp:posOffset>-521713</wp:posOffset>
                </wp:positionH>
                <wp:positionV relativeFrom="paragraph">
                  <wp:posOffset>1437414</wp:posOffset>
                </wp:positionV>
                <wp:extent cx="252442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1D9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-41.1pt;margin-top:113.2pt;width:19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D06A6" wp14:editId="69BA8B8F">
                <wp:simplePos x="0" y="0"/>
                <wp:positionH relativeFrom="column">
                  <wp:posOffset>-549762</wp:posOffset>
                </wp:positionH>
                <wp:positionV relativeFrom="paragraph">
                  <wp:posOffset>1112045</wp:posOffset>
                </wp:positionV>
                <wp:extent cx="134636" cy="0"/>
                <wp:effectExtent l="0" t="76200" r="1778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31D9" id="Straight Arrow Connector 52" o:spid="_x0000_s1026" type="#_x0000_t32" style="position:absolute;margin-left:-43.3pt;margin-top:87.55pt;width:10.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B90F10" wp14:editId="79668A48">
                <wp:simplePos x="0" y="0"/>
                <wp:positionH relativeFrom="column">
                  <wp:posOffset>-549762</wp:posOffset>
                </wp:positionH>
                <wp:positionV relativeFrom="paragraph">
                  <wp:posOffset>861056</wp:posOffset>
                </wp:positionV>
                <wp:extent cx="370248" cy="896118"/>
                <wp:effectExtent l="0" t="0" r="48895" b="9461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48" cy="896118"/>
                        </a:xfrm>
                        <a:prstGeom prst="bentConnector3">
                          <a:avLst>
                            <a:gd name="adj1" fmla="val 3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7679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1" o:spid="_x0000_s1026" type="#_x0000_t34" style="position:absolute;margin-left:-43.3pt;margin-top:67.8pt;width:29.15pt;height:70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" adj="65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0C3F7F" wp14:editId="1C69D42C">
                <wp:simplePos x="0" y="0"/>
                <wp:positionH relativeFrom="column">
                  <wp:posOffset>-415126</wp:posOffset>
                </wp:positionH>
                <wp:positionV relativeFrom="paragraph">
                  <wp:posOffset>943750</wp:posOffset>
                </wp:positionV>
                <wp:extent cx="1165957" cy="248285"/>
                <wp:effectExtent l="0" t="0" r="1524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957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60F65" w14:textId="060EBF84" w:rsidR="00E4194A" w:rsidRDefault="0068184F" w:rsidP="00E4194A">
                            <w:pPr>
                              <w:jc w:val="center"/>
                            </w:pPr>
                            <w:r>
                              <w:t>user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3F7F" id="Text Box 36" o:spid="_x0000_s1032" type="#_x0000_t202" style="position:absolute;margin-left:-32.7pt;margin-top:74.3pt;width:91.8pt;height:1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fdlPAIAAIMEAAAOAAAAZHJzL2Uyb0RvYy54bWysVE1vGjEQvVfqf7B8LwsUC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" fillcolor="white [3201]" strokeweight=".5pt">
                <v:textbox>
                  <w:txbxContent>
                    <w:p w14:paraId="29860F65" w14:textId="060EBF84" w:rsidR="00E4194A" w:rsidRDefault="0068184F" w:rsidP="00E4194A">
                      <w:pPr>
                        <w:jc w:val="center"/>
                      </w:pPr>
                      <w:r>
                        <w:t>user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B31508" wp14:editId="7CEC4346">
                <wp:simplePos x="0" y="0"/>
                <wp:positionH relativeFrom="column">
                  <wp:posOffset>-235612</wp:posOffset>
                </wp:positionH>
                <wp:positionV relativeFrom="paragraph">
                  <wp:posOffset>1263510</wp:posOffset>
                </wp:positionV>
                <wp:extent cx="1189008" cy="248285"/>
                <wp:effectExtent l="0" t="0" r="11430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008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BC705" w14:textId="69076A8D" w:rsidR="00E4194A" w:rsidRDefault="0068184F" w:rsidP="00E4194A">
                            <w:pPr>
                              <w:jc w:val="center"/>
                            </w:pPr>
                            <w:r>
                              <w:t>Training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1508" id="Text Box 37" o:spid="_x0000_s1033" type="#_x0000_t202" style="position:absolute;margin-left:-18.55pt;margin-top:99.5pt;width:93.6pt;height:19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" fillcolor="white [3201]" strokeweight=".5pt">
                <v:textbox>
                  <w:txbxContent>
                    <w:p w14:paraId="317BC705" w14:textId="69076A8D" w:rsidR="00E4194A" w:rsidRDefault="0068184F" w:rsidP="00E4194A">
                      <w:pPr>
                        <w:jc w:val="center"/>
                      </w:pPr>
                      <w:r>
                        <w:t>Training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DFDB8" wp14:editId="74EF3149">
                <wp:simplePos x="0" y="0"/>
                <wp:positionH relativeFrom="column">
                  <wp:posOffset>-179514</wp:posOffset>
                </wp:positionH>
                <wp:positionV relativeFrom="paragraph">
                  <wp:posOffset>1616928</wp:posOffset>
                </wp:positionV>
                <wp:extent cx="1124655" cy="248285"/>
                <wp:effectExtent l="0" t="0" r="18415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5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A6FEB" w14:textId="25978B6E" w:rsidR="00E4194A" w:rsidRDefault="0068184F" w:rsidP="00E4194A">
                            <w:pPr>
                              <w:jc w:val="center"/>
                            </w:pPr>
                            <w:r>
                              <w:t xml:space="preserve">Lesson 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FDB8" id="Text Box 38" o:spid="_x0000_s1034" type="#_x0000_t202" style="position:absolute;margin-left:-14.15pt;margin-top:127.3pt;width:88.55pt;height:19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" fillcolor="white [3201]" strokeweight=".5pt">
                <v:textbox>
                  <w:txbxContent>
                    <w:p w14:paraId="7E2A6FEB" w14:textId="25978B6E" w:rsidR="00E4194A" w:rsidRDefault="0068184F" w:rsidP="00E4194A">
                      <w:pPr>
                        <w:jc w:val="center"/>
                      </w:pPr>
                      <w:r>
                        <w:t xml:space="preserve">Lesson manager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DAB049" wp14:editId="7BA50615">
                <wp:simplePos x="0" y="0"/>
                <wp:positionH relativeFrom="column">
                  <wp:posOffset>925620</wp:posOffset>
                </wp:positionH>
                <wp:positionV relativeFrom="paragraph">
                  <wp:posOffset>877886</wp:posOffset>
                </wp:positionV>
                <wp:extent cx="123416" cy="201852"/>
                <wp:effectExtent l="0" t="0" r="29210" b="10350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16" cy="201852"/>
                        </a:xfrm>
                        <a:prstGeom prst="bentConnector3">
                          <a:avLst>
                            <a:gd name="adj1" fmla="val 4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9F03" id="Connector: Elbow 50" o:spid="_x0000_s1026" type="#_x0000_t34" style="position:absolute;margin-left:72.9pt;margin-top:69.1pt;width:9.7pt;height:1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" adj="96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FF0FE" wp14:editId="3FF37041">
                <wp:simplePos x="0" y="0"/>
                <wp:positionH relativeFrom="column">
                  <wp:posOffset>1048798</wp:posOffset>
                </wp:positionH>
                <wp:positionV relativeFrom="paragraph">
                  <wp:posOffset>943173</wp:posOffset>
                </wp:positionV>
                <wp:extent cx="875131" cy="248717"/>
                <wp:effectExtent l="0" t="0" r="20320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7BBB2" w14:textId="0596EC70" w:rsidR="00E4194A" w:rsidRDefault="0068184F" w:rsidP="00E4194A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F0FE" id="Text Box 35" o:spid="_x0000_s1035" type="#_x0000_t202" style="position:absolute;margin-left:82.6pt;margin-top:74.25pt;width:68.9pt;height:1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" fillcolor="white [3201]" strokeweight=".5pt">
                <v:textbox>
                  <w:txbxContent>
                    <w:p w14:paraId="01E7BBB2" w14:textId="0596EC70" w:rsidR="00E4194A" w:rsidRDefault="0068184F" w:rsidP="00E4194A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5B4B08" wp14:editId="29905034">
                <wp:simplePos x="0" y="0"/>
                <wp:positionH relativeFrom="column">
                  <wp:posOffset>2619784</wp:posOffset>
                </wp:positionH>
                <wp:positionV relativeFrom="paragraph">
                  <wp:posOffset>870823</wp:posOffset>
                </wp:positionV>
                <wp:extent cx="89757" cy="206375"/>
                <wp:effectExtent l="38100" t="0" r="0" b="9842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57" cy="206375"/>
                        </a:xfrm>
                        <a:prstGeom prst="bentConnector3">
                          <a:avLst>
                            <a:gd name="adj1" fmla="val -25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7BBE" id="Connector: Elbow 49" o:spid="_x0000_s1026" type="#_x0000_t34" style="position:absolute;margin-left:206.3pt;margin-top:68.55pt;width:7.05pt;height:1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" adj="-542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49C23" wp14:editId="5B898E4B">
                <wp:simplePos x="0" y="0"/>
                <wp:positionH relativeFrom="column">
                  <wp:posOffset>2708084</wp:posOffset>
                </wp:positionH>
                <wp:positionV relativeFrom="paragraph">
                  <wp:posOffset>941716</wp:posOffset>
                </wp:positionV>
                <wp:extent cx="631528" cy="248717"/>
                <wp:effectExtent l="0" t="0" r="16510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2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4415A" w14:textId="5CAFFB9F" w:rsidR="00E4194A" w:rsidRDefault="0068184F" w:rsidP="00E4194A">
                            <w:pPr>
                              <w:jc w:val="center"/>
                            </w:pPr>
                            <w:r>
                              <w:t>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9C23" id="Text Box 34" o:spid="_x0000_s1036" type="#_x0000_t202" style="position:absolute;margin-left:213.25pt;margin-top:74.15pt;width:49.7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" fillcolor="white [3201]" strokeweight=".5pt">
                <v:textbox>
                  <w:txbxContent>
                    <w:p w14:paraId="03C4415A" w14:textId="5CAFFB9F" w:rsidR="00E4194A" w:rsidRDefault="0068184F" w:rsidP="00E4194A">
                      <w:pPr>
                        <w:jc w:val="center"/>
                      </w:pPr>
                      <w:r>
                        <w:t>Lesson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1D5C74" wp14:editId="7EA132E2">
                <wp:simplePos x="0" y="0"/>
                <wp:positionH relativeFrom="column">
                  <wp:posOffset>4879689</wp:posOffset>
                </wp:positionH>
                <wp:positionV relativeFrom="paragraph">
                  <wp:posOffset>868713</wp:posOffset>
                </wp:positionV>
                <wp:extent cx="43337" cy="209442"/>
                <wp:effectExtent l="57150" t="0" r="13970" b="9588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7" cy="209442"/>
                        </a:xfrm>
                        <a:prstGeom prst="bentConnector3">
                          <a:avLst>
                            <a:gd name="adj1" fmla="val -99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FE31" id="Connector: Elbow 48" o:spid="_x0000_s1026" type="#_x0000_t34" style="position:absolute;margin-left:384.25pt;margin-top:68.4pt;width:3.4pt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" adj="-215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F48C4" wp14:editId="4F408E09">
                <wp:simplePos x="0" y="0"/>
                <wp:positionH relativeFrom="column">
                  <wp:posOffset>4923025</wp:posOffset>
                </wp:positionH>
                <wp:positionV relativeFrom="paragraph">
                  <wp:posOffset>945452</wp:posOffset>
                </wp:positionV>
                <wp:extent cx="690765" cy="248717"/>
                <wp:effectExtent l="0" t="0" r="14605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65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CB8E2" w14:textId="7DA6D41E" w:rsidR="00E4194A" w:rsidRDefault="0068184F" w:rsidP="00E4194A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48C4" id="Text Box 33" o:spid="_x0000_s1037" type="#_x0000_t202" style="position:absolute;margin-left:387.65pt;margin-top:74.45pt;width:54.4pt;height:1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" fillcolor="white [3201]" strokeweight=".5pt">
                <v:textbox>
                  <w:txbxContent>
                    <w:p w14:paraId="024CB8E2" w14:textId="7DA6D41E" w:rsidR="00E4194A" w:rsidRDefault="0068184F" w:rsidP="00E4194A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38D522" wp14:editId="09FB5535">
                <wp:simplePos x="0" y="0"/>
                <wp:positionH relativeFrom="column">
                  <wp:posOffset>5616409</wp:posOffset>
                </wp:positionH>
                <wp:positionV relativeFrom="paragraph">
                  <wp:posOffset>873047</wp:posOffset>
                </wp:positionV>
                <wp:extent cx="99674" cy="206748"/>
                <wp:effectExtent l="19050" t="0" r="15240" b="984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74" cy="206748"/>
                        </a:xfrm>
                        <a:prstGeom prst="bentConnector3">
                          <a:avLst>
                            <a:gd name="adj1" fmla="val -6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383DE" id="Connector: Elbow 47" o:spid="_x0000_s1026" type="#_x0000_t34" style="position:absolute;margin-left:442.25pt;margin-top:68.75pt;width:7.85pt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" adj="-147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AF10C" wp14:editId="48D83B2A">
                <wp:simplePos x="0" y="0"/>
                <wp:positionH relativeFrom="column">
                  <wp:posOffset>5716484</wp:posOffset>
                </wp:positionH>
                <wp:positionV relativeFrom="paragraph">
                  <wp:posOffset>943610</wp:posOffset>
                </wp:positionV>
                <wp:extent cx="631528" cy="248717"/>
                <wp:effectExtent l="0" t="0" r="1651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2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04C68" w14:textId="7CB0C261" w:rsidR="00E4194A" w:rsidRDefault="0068184F" w:rsidP="00E4194A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F10C" id="Text Box 32" o:spid="_x0000_s1038" type="#_x0000_t202" style="position:absolute;margin-left:450.1pt;margin-top:74.3pt;width:49.75pt;height: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" fillcolor="white [3201]" strokeweight=".5pt">
                <v:textbox>
                  <w:txbxContent>
                    <w:p w14:paraId="11004C68" w14:textId="7CB0C261" w:rsidR="00E4194A" w:rsidRDefault="0068184F" w:rsidP="00E4194A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3351FE" wp14:editId="0E424E75">
                <wp:simplePos x="0" y="0"/>
                <wp:positionH relativeFrom="column">
                  <wp:posOffset>1291427</wp:posOffset>
                </wp:positionH>
                <wp:positionV relativeFrom="paragraph">
                  <wp:posOffset>487352</wp:posOffset>
                </wp:positionV>
                <wp:extent cx="0" cy="122558"/>
                <wp:effectExtent l="76200" t="0" r="57150" b="488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A9461" id="Straight Arrow Connector 46" o:spid="_x0000_s1026" type="#_x0000_t32" style="position:absolute;margin-left:101.7pt;margin-top:38.35pt;width:0;height:9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yz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2DB86" wp14:editId="6EC19BB4">
                <wp:simplePos x="0" y="0"/>
                <wp:positionH relativeFrom="column">
                  <wp:posOffset>2127822</wp:posOffset>
                </wp:positionH>
                <wp:positionV relativeFrom="paragraph">
                  <wp:posOffset>486085</wp:posOffset>
                </wp:positionV>
                <wp:extent cx="0" cy="1238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D190" id="Straight Arrow Connector 45" o:spid="_x0000_s1026" type="#_x0000_t32" style="position:absolute;margin-left:167.55pt;margin-top:38.25pt;width:0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Xd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C23734" wp14:editId="0399459E">
                <wp:simplePos x="0" y="0"/>
                <wp:positionH relativeFrom="column">
                  <wp:posOffset>3960955</wp:posOffset>
                </wp:positionH>
                <wp:positionV relativeFrom="paragraph">
                  <wp:posOffset>487352</wp:posOffset>
                </wp:positionV>
                <wp:extent cx="21669" cy="133076"/>
                <wp:effectExtent l="38100" t="0" r="54610" b="577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9" cy="133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FE6B9" id="Straight Arrow Connector 44" o:spid="_x0000_s1026" type="#_x0000_t32" style="position:absolute;margin-left:311.9pt;margin-top:38.35pt;width:1.7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2E157" wp14:editId="0675A5AE">
                <wp:simplePos x="0" y="0"/>
                <wp:positionH relativeFrom="column">
                  <wp:posOffset>5159854</wp:posOffset>
                </wp:positionH>
                <wp:positionV relativeFrom="paragraph">
                  <wp:posOffset>487352</wp:posOffset>
                </wp:positionV>
                <wp:extent cx="0" cy="141743"/>
                <wp:effectExtent l="76200" t="0" r="5715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5CF0" id="Straight Arrow Connector 43" o:spid="_x0000_s1026" type="#_x0000_t32" style="position:absolute;margin-left:406.3pt;margin-top:38.35pt;width:0;height:11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C67488" wp14:editId="7F36107E">
                <wp:simplePos x="0" y="0"/>
                <wp:positionH relativeFrom="column">
                  <wp:posOffset>2866690</wp:posOffset>
                </wp:positionH>
                <wp:positionV relativeFrom="paragraph">
                  <wp:posOffset>486085</wp:posOffset>
                </wp:positionV>
                <wp:extent cx="3040073" cy="134343"/>
                <wp:effectExtent l="0" t="0" r="84455" b="5651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073" cy="134343"/>
                        </a:xfrm>
                        <a:prstGeom prst="bentConnector3">
                          <a:avLst>
                            <a:gd name="adj1" fmla="val 100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6DF51" id="Connector: Elbow 42" o:spid="_x0000_s1026" type="#_x0000_t34" style="position:absolute;margin-left:225.7pt;margin-top:38.25pt;width:239.4pt;height:1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" adj="2160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AD41A" wp14:editId="1588E582">
                <wp:simplePos x="0" y="0"/>
                <wp:positionH relativeFrom="column">
                  <wp:posOffset>2866691</wp:posOffset>
                </wp:positionH>
                <wp:positionV relativeFrom="paragraph">
                  <wp:posOffset>486085</wp:posOffset>
                </wp:positionV>
                <wp:extent cx="0" cy="138677"/>
                <wp:effectExtent l="76200" t="0" r="57150" b="5207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6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8F202" id="Connector: Elbow 41" o:spid="_x0000_s1026" type="#_x0000_t34" style="position:absolute;margin-left:225.7pt;margin-top:38.25pt;width:0;height:1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B1DF0D" wp14:editId="7F1A82F8">
                <wp:simplePos x="0" y="0"/>
                <wp:positionH relativeFrom="column">
                  <wp:posOffset>91007</wp:posOffset>
                </wp:positionH>
                <wp:positionV relativeFrom="paragraph">
                  <wp:posOffset>487352</wp:posOffset>
                </wp:positionV>
                <wp:extent cx="2777869" cy="124409"/>
                <wp:effectExtent l="76200" t="0" r="22860" b="4762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7869" cy="124409"/>
                        </a:xfrm>
                        <a:prstGeom prst="bentConnector3">
                          <a:avLst>
                            <a:gd name="adj1" fmla="val 999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7218" id="Connector: Elbow 40" o:spid="_x0000_s1026" type="#_x0000_t34" style="position:absolute;margin-left:7.15pt;margin-top:38.35pt;width:218.75pt;height:9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" adj="2158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9ADCE" wp14:editId="70EA4EDE">
                <wp:simplePos x="0" y="0"/>
                <wp:positionH relativeFrom="column">
                  <wp:posOffset>5551404</wp:posOffset>
                </wp:positionH>
                <wp:positionV relativeFrom="paragraph">
                  <wp:posOffset>620428</wp:posOffset>
                </wp:positionV>
                <wp:extent cx="723719" cy="248717"/>
                <wp:effectExtent l="0" t="0" r="1968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19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AB39C" w14:textId="41F198FD" w:rsidR="00E4194A" w:rsidRDefault="0068184F" w:rsidP="00E4194A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ADCE" id="Text Box 31" o:spid="_x0000_s1039" type="#_x0000_t202" style="position:absolute;margin-left:437.1pt;margin-top:48.85pt;width:57pt;height:1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" fillcolor="white [3201]" strokeweight=".5pt">
                <v:textbox>
                  <w:txbxContent>
                    <w:p w14:paraId="4C1AB39C" w14:textId="41F198FD" w:rsidR="00E4194A" w:rsidRDefault="0068184F" w:rsidP="00E4194A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5EEBB" wp14:editId="3D80FBA0">
                <wp:simplePos x="0" y="0"/>
                <wp:positionH relativeFrom="column">
                  <wp:posOffset>4835513</wp:posOffset>
                </wp:positionH>
                <wp:positionV relativeFrom="paragraph">
                  <wp:posOffset>630521</wp:posOffset>
                </wp:positionV>
                <wp:extent cx="631528" cy="248717"/>
                <wp:effectExtent l="0" t="0" r="1651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2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F8741" w14:textId="5BCD5C79" w:rsidR="00E4194A" w:rsidRDefault="0068184F" w:rsidP="00E4194A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EEBB" id="Text Box 30" o:spid="_x0000_s1040" type="#_x0000_t202" style="position:absolute;margin-left:380.75pt;margin-top:49.65pt;width:49.75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" fillcolor="white [3201]" strokeweight=".5pt">
                <v:textbox>
                  <w:txbxContent>
                    <w:p w14:paraId="1A3F8741" w14:textId="5BCD5C79" w:rsidR="00E4194A" w:rsidRDefault="0068184F" w:rsidP="00E4194A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A4443" wp14:editId="7093CE37">
                <wp:simplePos x="0" y="0"/>
                <wp:positionH relativeFrom="column">
                  <wp:posOffset>3316308</wp:posOffset>
                </wp:positionH>
                <wp:positionV relativeFrom="paragraph">
                  <wp:posOffset>629399</wp:posOffset>
                </wp:positionV>
                <wp:extent cx="1389840" cy="248285"/>
                <wp:effectExtent l="0" t="0" r="20320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4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604A0" w14:textId="5D099F88" w:rsidR="00E4194A" w:rsidRDefault="0068184F" w:rsidP="00E4194A">
                            <w:pPr>
                              <w:jc w:val="center"/>
                            </w:pPr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4443" id="Text Box 29" o:spid="_x0000_s1041" type="#_x0000_t202" style="position:absolute;margin-left:261.15pt;margin-top:49.55pt;width:109.45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" fillcolor="white [3201]" strokeweight=".5pt">
                <v:textbox>
                  <w:txbxContent>
                    <w:p w14:paraId="66B604A0" w14:textId="5D099F88" w:rsidR="00E4194A" w:rsidRDefault="0068184F" w:rsidP="00E4194A">
                      <w:pPr>
                        <w:jc w:val="center"/>
                      </w:pPr>
                      <w: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F383E6" wp14:editId="3BD3F78C">
                <wp:simplePos x="0" y="0"/>
                <wp:positionH relativeFrom="column">
                  <wp:posOffset>2520849</wp:posOffset>
                </wp:positionH>
                <wp:positionV relativeFrom="paragraph">
                  <wp:posOffset>625475</wp:posOffset>
                </wp:positionV>
                <wp:extent cx="668215" cy="248285"/>
                <wp:effectExtent l="0" t="0" r="17780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F9452" w14:textId="4C6ED672" w:rsidR="00E4194A" w:rsidRDefault="0068184F" w:rsidP="00E4194A">
                            <w:pPr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83E6" id="Text Box 28" o:spid="_x0000_s1042" type="#_x0000_t202" style="position:absolute;margin-left:198.5pt;margin-top:49.25pt;width:52.6pt;height: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" fillcolor="white [3201]" strokeweight=".5pt">
                <v:textbox>
                  <w:txbxContent>
                    <w:p w14:paraId="1C2F9452" w14:textId="4C6ED672" w:rsidR="00E4194A" w:rsidRDefault="0068184F" w:rsidP="00E4194A">
                      <w:pPr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CE184" wp14:editId="5E2451BC">
                <wp:simplePos x="0" y="0"/>
                <wp:positionH relativeFrom="column">
                  <wp:posOffset>1806575</wp:posOffset>
                </wp:positionH>
                <wp:positionV relativeFrom="paragraph">
                  <wp:posOffset>610934</wp:posOffset>
                </wp:positionV>
                <wp:extent cx="631528" cy="248717"/>
                <wp:effectExtent l="0" t="0" r="1651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2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50ACE" w14:textId="236A45EA" w:rsidR="00E4194A" w:rsidRDefault="00E4194A" w:rsidP="00E4194A">
                            <w:pPr>
                              <w:jc w:val="center"/>
                            </w:pPr>
                            <w:r>
                              <w:t>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E184" id="Text Box 27" o:spid="_x0000_s1043" type="#_x0000_t202" style="position:absolute;margin-left:142.25pt;margin-top:48.1pt;width:49.75pt;height: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" fillcolor="white [3201]" strokeweight=".5pt">
                <v:textbox>
                  <w:txbxContent>
                    <w:p w14:paraId="57B50ACE" w14:textId="236A45EA" w:rsidR="00E4194A" w:rsidRDefault="00E4194A" w:rsidP="00E4194A">
                      <w:pPr>
                        <w:jc w:val="center"/>
                      </w:pPr>
                      <w:r>
                        <w:t>Rules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ADBFE" wp14:editId="7C095425">
                <wp:simplePos x="0" y="0"/>
                <wp:positionH relativeFrom="column">
                  <wp:posOffset>834390</wp:posOffset>
                </wp:positionH>
                <wp:positionV relativeFrom="paragraph">
                  <wp:posOffset>612318</wp:posOffset>
                </wp:positionV>
                <wp:extent cx="898525" cy="248285"/>
                <wp:effectExtent l="0" t="0" r="15875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E3572" w14:textId="48FA4DE6" w:rsidR="00E4194A" w:rsidRDefault="00E4194A" w:rsidP="00E4194A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DBFE" id="Text Box 26" o:spid="_x0000_s1044" type="#_x0000_t202" style="position:absolute;margin-left:65.7pt;margin-top:48.2pt;width:70.75pt;height:1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" fillcolor="white [3201]" strokeweight=".5pt">
                <v:textbox>
                  <w:txbxContent>
                    <w:p w14:paraId="48BE3572" w14:textId="48FA4DE6" w:rsidR="00E4194A" w:rsidRDefault="00E4194A" w:rsidP="00E4194A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17717" wp14:editId="07B87212">
                <wp:simplePos x="0" y="0"/>
                <wp:positionH relativeFrom="column">
                  <wp:posOffset>-612949</wp:posOffset>
                </wp:positionH>
                <wp:positionV relativeFrom="paragraph">
                  <wp:posOffset>621309</wp:posOffset>
                </wp:positionV>
                <wp:extent cx="1411793" cy="248285"/>
                <wp:effectExtent l="0" t="0" r="1714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9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5190D" w14:textId="5A44F254" w:rsidR="00E4194A" w:rsidRDefault="0068184F" w:rsidP="00E4194A">
                            <w:pPr>
                              <w:jc w:val="center"/>
                            </w:pPr>
                            <w:r>
                              <w:t>(something)</w:t>
                            </w:r>
                            <w:r w:rsidR="00E4194A"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7717" id="Text Box 25" o:spid="_x0000_s1045" type="#_x0000_t202" style="position:absolute;margin-left:-48.25pt;margin-top:48.9pt;width:111.15pt;height:1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" fillcolor="white [3201]" strokeweight=".5pt">
                <v:textbox>
                  <w:txbxContent>
                    <w:p w14:paraId="7F45190D" w14:textId="5A44F254" w:rsidR="00E4194A" w:rsidRDefault="0068184F" w:rsidP="00E4194A">
                      <w:pPr>
                        <w:jc w:val="center"/>
                      </w:pPr>
                      <w:r>
                        <w:t>(something)</w:t>
                      </w:r>
                      <w:r w:rsidR="00E4194A">
                        <w:t xml:space="preserve"> manager</w:t>
                      </w:r>
                    </w:p>
                  </w:txbxContent>
                </v:textbox>
              </v:shape>
            </w:pict>
          </mc:Fallback>
        </mc:AlternateContent>
      </w:r>
      <w:r w:rsidR="00E419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FC7D9" wp14:editId="554747F9">
                <wp:simplePos x="0" y="0"/>
                <wp:positionH relativeFrom="column">
                  <wp:posOffset>2558862</wp:posOffset>
                </wp:positionH>
                <wp:positionV relativeFrom="paragraph">
                  <wp:posOffset>238317</wp:posOffset>
                </wp:positionV>
                <wp:extent cx="631528" cy="248717"/>
                <wp:effectExtent l="0" t="0" r="1651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2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1BEB0" w14:textId="4012300E" w:rsidR="00E4194A" w:rsidRDefault="00E4194A" w:rsidP="00E4194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C7D9" id="Text Box 11" o:spid="_x0000_s1046" type="#_x0000_t202" style="position:absolute;margin-left:201.5pt;margin-top:18.75pt;width:49.75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" fillcolor="white [3201]" strokeweight=".5pt">
                <v:textbox>
                  <w:txbxContent>
                    <w:p w14:paraId="61F1BEB0" w14:textId="4012300E" w:rsidR="00E4194A" w:rsidRDefault="00E4194A" w:rsidP="00E4194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257DF">
        <w:br w:type="page"/>
      </w:r>
    </w:p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8724" w14:textId="77777777" w:rsidR="00AF0158" w:rsidRDefault="00AF0158" w:rsidP="00A257DF">
      <w:pPr>
        <w:spacing w:after="0" w:line="240" w:lineRule="auto"/>
      </w:pPr>
      <w:r>
        <w:separator/>
      </w:r>
    </w:p>
  </w:endnote>
  <w:endnote w:type="continuationSeparator" w:id="0">
    <w:p w14:paraId="433A72F9" w14:textId="77777777" w:rsidR="00AF0158" w:rsidRDefault="00AF0158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46A" w14:textId="77777777" w:rsidR="00222411" w:rsidRDefault="003A0579" w:rsidP="00222411">
    <w:pPr>
      <w:pStyle w:val="Footer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2DBB" w14:textId="77777777" w:rsidR="00AF0158" w:rsidRDefault="00AF0158" w:rsidP="00A257DF">
      <w:pPr>
        <w:spacing w:after="0" w:line="240" w:lineRule="auto"/>
      </w:pPr>
      <w:r>
        <w:separator/>
      </w:r>
    </w:p>
  </w:footnote>
  <w:footnote w:type="continuationSeparator" w:id="0">
    <w:p w14:paraId="72CC289F" w14:textId="77777777" w:rsidR="00AF0158" w:rsidRDefault="00AF0158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60D6" w14:textId="77777777" w:rsidR="007A68DD" w:rsidRPr="003A0579" w:rsidRDefault="003A0579" w:rsidP="003A0579">
    <w:pPr>
      <w:pStyle w:val="Header"/>
    </w:pPr>
    <w:r>
      <w:t>Functioneel Ontwerp</w:t>
    </w:r>
    <w:r>
      <w:tab/>
      <w:t xml:space="preserve">Team </w:t>
    </w:r>
    <w:r w:rsidR="005A1013">
      <w:t>Awesome</w:t>
    </w:r>
    <w:r>
      <w:tab/>
      <w:t xml:space="preserve">Project </w:t>
    </w:r>
    <w:r w:rsidR="005A1013">
      <w:t>Javascript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4087">
    <w:abstractNumId w:val="3"/>
  </w:num>
  <w:num w:numId="2" w16cid:durableId="1681470259">
    <w:abstractNumId w:val="1"/>
  </w:num>
  <w:num w:numId="3" w16cid:durableId="1589996290">
    <w:abstractNumId w:val="0"/>
  </w:num>
  <w:num w:numId="4" w16cid:durableId="75903357">
    <w:abstractNumId w:val="0"/>
  </w:num>
  <w:num w:numId="5" w16cid:durableId="87288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62F92"/>
    <w:rsid w:val="000A3194"/>
    <w:rsid w:val="000A6C16"/>
    <w:rsid w:val="000B4D5C"/>
    <w:rsid w:val="000C1A0B"/>
    <w:rsid w:val="000E7A7C"/>
    <w:rsid w:val="00116F81"/>
    <w:rsid w:val="00126F70"/>
    <w:rsid w:val="00134182"/>
    <w:rsid w:val="0014223B"/>
    <w:rsid w:val="00153DA3"/>
    <w:rsid w:val="001548B9"/>
    <w:rsid w:val="00163E5A"/>
    <w:rsid w:val="001A7DFA"/>
    <w:rsid w:val="001D3D71"/>
    <w:rsid w:val="001D4C53"/>
    <w:rsid w:val="001F0FF4"/>
    <w:rsid w:val="001F1B54"/>
    <w:rsid w:val="002204D0"/>
    <w:rsid w:val="00222411"/>
    <w:rsid w:val="0022309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2073B"/>
    <w:rsid w:val="00425990"/>
    <w:rsid w:val="0044017E"/>
    <w:rsid w:val="004D414A"/>
    <w:rsid w:val="004F6206"/>
    <w:rsid w:val="00503B63"/>
    <w:rsid w:val="00515969"/>
    <w:rsid w:val="00546CBA"/>
    <w:rsid w:val="0056778B"/>
    <w:rsid w:val="00590E40"/>
    <w:rsid w:val="00594A0D"/>
    <w:rsid w:val="00594BF5"/>
    <w:rsid w:val="005A1013"/>
    <w:rsid w:val="005A28CC"/>
    <w:rsid w:val="005A3E46"/>
    <w:rsid w:val="005B4DC6"/>
    <w:rsid w:val="005E666B"/>
    <w:rsid w:val="00611579"/>
    <w:rsid w:val="00622548"/>
    <w:rsid w:val="00654075"/>
    <w:rsid w:val="00661185"/>
    <w:rsid w:val="00681129"/>
    <w:rsid w:val="0068184F"/>
    <w:rsid w:val="00682B91"/>
    <w:rsid w:val="006843C1"/>
    <w:rsid w:val="006A3780"/>
    <w:rsid w:val="006B55A1"/>
    <w:rsid w:val="006C0102"/>
    <w:rsid w:val="006C6B29"/>
    <w:rsid w:val="006D198D"/>
    <w:rsid w:val="006E3563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251C8"/>
    <w:rsid w:val="008850CF"/>
    <w:rsid w:val="008A72D6"/>
    <w:rsid w:val="008F2D17"/>
    <w:rsid w:val="008F4085"/>
    <w:rsid w:val="009025A6"/>
    <w:rsid w:val="0093344D"/>
    <w:rsid w:val="009427AF"/>
    <w:rsid w:val="009568A8"/>
    <w:rsid w:val="009A329B"/>
    <w:rsid w:val="009C3118"/>
    <w:rsid w:val="00A257DF"/>
    <w:rsid w:val="00A60D6B"/>
    <w:rsid w:val="00A75CE6"/>
    <w:rsid w:val="00A85652"/>
    <w:rsid w:val="00A95C17"/>
    <w:rsid w:val="00AB6617"/>
    <w:rsid w:val="00AD41A2"/>
    <w:rsid w:val="00AD78C6"/>
    <w:rsid w:val="00AF0158"/>
    <w:rsid w:val="00AF08B5"/>
    <w:rsid w:val="00B47353"/>
    <w:rsid w:val="00B57409"/>
    <w:rsid w:val="00B61459"/>
    <w:rsid w:val="00B76220"/>
    <w:rsid w:val="00B90EC1"/>
    <w:rsid w:val="00BE4B02"/>
    <w:rsid w:val="00C2320C"/>
    <w:rsid w:val="00C254E7"/>
    <w:rsid w:val="00C35622"/>
    <w:rsid w:val="00C40C90"/>
    <w:rsid w:val="00C4463B"/>
    <w:rsid w:val="00C47594"/>
    <w:rsid w:val="00C83E6F"/>
    <w:rsid w:val="00C91E3D"/>
    <w:rsid w:val="00CE6D12"/>
    <w:rsid w:val="00D012B4"/>
    <w:rsid w:val="00D312DE"/>
    <w:rsid w:val="00D87472"/>
    <w:rsid w:val="00D926C6"/>
    <w:rsid w:val="00D970AE"/>
    <w:rsid w:val="00DB59AC"/>
    <w:rsid w:val="00DC0AD2"/>
    <w:rsid w:val="00DC6DFC"/>
    <w:rsid w:val="00DC7E50"/>
    <w:rsid w:val="00E4194A"/>
    <w:rsid w:val="00E5381E"/>
    <w:rsid w:val="00EB2C67"/>
    <w:rsid w:val="00EC6DAC"/>
    <w:rsid w:val="00F15F84"/>
    <w:rsid w:val="00F205B8"/>
    <w:rsid w:val="00F54C8A"/>
    <w:rsid w:val="00F63162"/>
    <w:rsid w:val="00F70932"/>
    <w:rsid w:val="00FB4734"/>
    <w:rsid w:val="00FC60C8"/>
    <w:rsid w:val="00FF49AB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2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82B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a32855c-b929-475a-88ab-9e831e67d5a2">
      <Terms xmlns="http://schemas.microsoft.com/office/infopath/2007/PartnerControls"/>
    </lcf76f155ced4ddcb4097134ff3c332f>
    <ReferenceId xmlns="ca32855c-b929-475a-88ab-9e831e67d5a2" xsi:nil="true"/>
    <MediaLengthInSeconds xmlns="ca32855c-b929-475a-88ab-9e831e67d5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3.xml><?xml version="1.0" encoding="utf-8"?>
<ds:datastoreItem xmlns:ds="http://schemas.openxmlformats.org/officeDocument/2006/customXml" ds:itemID="{B66FC79F-0FE2-4E3D-AA31-C7B82D28C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Template.dotx</Template>
  <TotalTime>135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/>
  <cp:keywords/>
  <dc:description/>
  <cp:lastModifiedBy>Zeenath Soekha</cp:lastModifiedBy>
  <cp:revision>12</cp:revision>
  <cp:lastPrinted>2019-10-02T10:33:00Z</cp:lastPrinted>
  <dcterms:created xsi:type="dcterms:W3CDTF">2022-09-30T09:18:00Z</dcterms:created>
  <dcterms:modified xsi:type="dcterms:W3CDTF">2023-06-18T19:55:00Z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