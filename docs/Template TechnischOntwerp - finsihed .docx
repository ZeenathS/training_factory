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oto Sans Display" w:hAnsi="Noto Sans Display"/>
          <w:sz w:val="28"/>
          <w:szCs w:val="28"/>
        </w:r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lang w:val="en-US"/>
        </w:rPr>
      </w:sdtEndPr>
      <w:sdtContent>
        <w:p w14:paraId="335C62E7" w14:textId="77777777" w:rsidR="007A68DD" w:rsidRPr="00AC2A52" w:rsidRDefault="007A68DD">
          <w:pPr>
            <w:rPr>
              <w:rFonts w:ascii="Noto Sans Display" w:hAnsi="Noto Sans Display"/>
              <w:sz w:val="28"/>
              <w:szCs w:val="28"/>
            </w:rPr>
          </w:pPr>
        </w:p>
        <w:p w14:paraId="7A4B065D" w14:textId="77777777" w:rsidR="007A68DD" w:rsidRPr="00AC2A52" w:rsidRDefault="00222411">
          <w:pPr>
            <w:rPr>
              <w:rFonts w:ascii="Noto Sans Display" w:eastAsiaTheme="minorEastAsia" w:hAnsi="Noto Sans Display"/>
              <w:color w:val="595959" w:themeColor="text1" w:themeTint="A6"/>
              <w:sz w:val="28"/>
              <w:szCs w:val="28"/>
              <w:lang w:val="en-US"/>
            </w:rPr>
          </w:pPr>
          <w:r w:rsidRPr="00AC2A52">
            <w:rPr>
              <w:rFonts w:ascii="Noto Sans Display" w:hAnsi="Noto Sans Display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4A3583BE" w:rsidR="00FC1022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</w:p>
                              <w:p w14:paraId="6227AFB0" w14:textId="3414BB15" w:rsidR="00FC1022" w:rsidRPr="00622C75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r w:rsidR="002A359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niemand</w:t>
                                </w:r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4983EF4A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2A3599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J. Maipauw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5DA916BD" w:rsidR="00FC1022" w:rsidRPr="002132BE" w:rsidRDefault="00FC1022" w:rsidP="0022241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73F394" w14:textId="02C6D948" w:rsidR="00FC1022" w:rsidRPr="00F54C8A" w:rsidRDefault="00FC102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4A3583BE" w:rsidR="00FC1022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</w:p>
                        <w:p w14:paraId="6227AFB0" w14:textId="3414BB15" w:rsidR="00FC1022" w:rsidRPr="00622C75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r w:rsidR="002A359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niemand</w:t>
                          </w:r>
                        </w:p>
                        <w:p w14:paraId="278BDB2A" w14:textId="77777777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4983EF4A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2A3599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J. Maipauw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5DA916BD" w:rsidR="00FC1022" w:rsidRPr="002132BE" w:rsidRDefault="00FC1022" w:rsidP="0022241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 w:rsidRPr="00AC2A52">
            <w:rPr>
              <w:rFonts w:ascii="Noto Sans Display" w:hAnsi="Noto Sans Display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 w:rsidRPr="00AC2A52">
            <w:rPr>
              <w:rFonts w:ascii="Noto Sans Display" w:hAnsi="Noto Sans Display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 w:rsidRPr="00AC2A52">
            <w:rPr>
              <w:rFonts w:ascii="Noto Sans Display" w:hAnsi="Noto Sans Display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9DD520" w14:textId="61ABB39D" w:rsidR="00FC1022" w:rsidRDefault="00FC10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9DD520" w14:textId="61ABB39D" w:rsidR="00FC1022" w:rsidRDefault="00FC10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 w:rsidRPr="00AC2A52">
            <w:rPr>
              <w:rFonts w:ascii="Noto Sans Display" w:eastAsiaTheme="minorEastAsia" w:hAnsi="Noto Sans Display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25447860" w:displacedByCustomXml="next"/>
    <w:sdt>
      <w:sdtPr>
        <w:rPr>
          <w:rFonts w:ascii="Noto Sans Display" w:eastAsiaTheme="minorHAnsi" w:hAnsi="Noto Sans Display" w:cstheme="minorBidi"/>
          <w:color w:val="auto"/>
          <w:sz w:val="28"/>
          <w:szCs w:val="28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Pr="00AC2A52" w:rsidRDefault="00F54C8A" w:rsidP="00DC3041">
          <w:pPr>
            <w:pStyle w:val="Heading1"/>
            <w:numPr>
              <w:ilvl w:val="0"/>
              <w:numId w:val="0"/>
            </w:numPr>
            <w:ind w:left="432" w:hanging="432"/>
            <w:rPr>
              <w:rFonts w:ascii="Noto Sans Display" w:hAnsi="Noto Sans Display"/>
              <w:sz w:val="28"/>
              <w:szCs w:val="28"/>
            </w:rPr>
          </w:pPr>
          <w:r w:rsidRPr="00AC2A52">
            <w:rPr>
              <w:rFonts w:ascii="Noto Sans Display" w:hAnsi="Noto Sans Display"/>
              <w:sz w:val="28"/>
              <w:szCs w:val="28"/>
            </w:rPr>
            <w:t>Inhoud</w:t>
          </w:r>
          <w:bookmarkEnd w:id="0"/>
        </w:p>
        <w:p w14:paraId="319B1BC0" w14:textId="5B59C9F2" w:rsidR="00F404CF" w:rsidRPr="00AC2A52" w:rsidRDefault="00F54C8A">
          <w:pPr>
            <w:pStyle w:val="TOC1"/>
            <w:tabs>
              <w:tab w:val="right" w:leader="dot" w:pos="9016"/>
            </w:tabs>
            <w:rPr>
              <w:rFonts w:ascii="Noto Sans Display" w:eastAsiaTheme="minorEastAsia" w:hAnsi="Noto Sans Display"/>
              <w:noProof/>
              <w:sz w:val="28"/>
              <w:szCs w:val="28"/>
              <w:lang w:eastAsia="nl-NL"/>
            </w:rPr>
          </w:pPr>
          <w:r w:rsidRPr="00AC2A52">
            <w:rPr>
              <w:rFonts w:ascii="Noto Sans Display" w:hAnsi="Noto Sans Display"/>
              <w:sz w:val="28"/>
              <w:szCs w:val="28"/>
            </w:rPr>
            <w:fldChar w:fldCharType="begin"/>
          </w:r>
          <w:r w:rsidRPr="00AC2A52">
            <w:rPr>
              <w:rFonts w:ascii="Noto Sans Display" w:hAnsi="Noto Sans Display"/>
              <w:sz w:val="28"/>
              <w:szCs w:val="28"/>
            </w:rPr>
            <w:instrText xml:space="preserve"> TOC \o "1-3" \h \z \u </w:instrText>
          </w:r>
          <w:r w:rsidRPr="00AC2A52">
            <w:rPr>
              <w:rFonts w:ascii="Noto Sans Display" w:hAnsi="Noto Sans Display"/>
              <w:sz w:val="28"/>
              <w:szCs w:val="28"/>
            </w:rPr>
            <w:fldChar w:fldCharType="separate"/>
          </w:r>
          <w:hyperlink w:anchor="_Toc125447860" w:history="1">
            <w:r w:rsidR="00F404CF" w:rsidRPr="00AC2A52">
              <w:rPr>
                <w:rStyle w:val="Hyperlink"/>
                <w:rFonts w:ascii="Noto Sans Display" w:hAnsi="Noto Sans Display"/>
                <w:noProof/>
                <w:sz w:val="28"/>
                <w:szCs w:val="28"/>
              </w:rPr>
              <w:t>Inhoud</w: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tab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begin"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instrText xml:space="preserve"> PAGEREF _Toc125447860 \h </w:instrTex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separate"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t>1</w: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45D5B" w14:textId="7C76BE5C" w:rsidR="00F404CF" w:rsidRPr="00AC2A5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sz w:val="28"/>
              <w:szCs w:val="28"/>
              <w:lang w:eastAsia="nl-NL"/>
            </w:rPr>
          </w:pPr>
          <w:hyperlink w:anchor="_Toc125447861" w:history="1">
            <w:r w:rsidR="00F404CF" w:rsidRPr="00AC2A52">
              <w:rPr>
                <w:rStyle w:val="Hyperlink"/>
                <w:rFonts w:ascii="Noto Sans Display" w:hAnsi="Noto Sans Display"/>
                <w:noProof/>
                <w:sz w:val="28"/>
                <w:szCs w:val="28"/>
              </w:rPr>
              <w:t>1</w:t>
            </w:r>
            <w:r w:rsidR="00F404CF" w:rsidRPr="00AC2A52">
              <w:rPr>
                <w:rFonts w:ascii="Noto Sans Display" w:eastAsiaTheme="minorEastAsia" w:hAnsi="Noto Sans Display"/>
                <w:noProof/>
                <w:sz w:val="28"/>
                <w:szCs w:val="28"/>
                <w:lang w:eastAsia="nl-NL"/>
              </w:rPr>
              <w:tab/>
            </w:r>
            <w:r w:rsidR="00F404CF" w:rsidRPr="00AC2A52">
              <w:rPr>
                <w:rStyle w:val="Hyperlink"/>
                <w:rFonts w:ascii="Noto Sans Display" w:hAnsi="Noto Sans Display"/>
                <w:noProof/>
                <w:sz w:val="28"/>
                <w:szCs w:val="28"/>
              </w:rPr>
              <w:t>ERD</w: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tab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begin"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instrText xml:space="preserve"> PAGEREF _Toc125447861 \h </w:instrTex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separate"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t>2</w: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E4646" w14:textId="26848B36" w:rsidR="00F404CF" w:rsidRPr="00AC2A5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="Noto Sans Display" w:eastAsiaTheme="minorEastAsia" w:hAnsi="Noto Sans Display"/>
              <w:noProof/>
              <w:sz w:val="28"/>
              <w:szCs w:val="28"/>
              <w:lang w:eastAsia="nl-NL"/>
            </w:rPr>
          </w:pPr>
          <w:hyperlink w:anchor="_Toc125447862" w:history="1">
            <w:r w:rsidR="00F404CF" w:rsidRPr="00AC2A52">
              <w:rPr>
                <w:rStyle w:val="Hyperlink"/>
                <w:rFonts w:ascii="Noto Sans Display" w:hAnsi="Noto Sans Display"/>
                <w:noProof/>
                <w:sz w:val="28"/>
                <w:szCs w:val="28"/>
              </w:rPr>
              <w:t>2</w:t>
            </w:r>
            <w:r w:rsidR="00F404CF" w:rsidRPr="00AC2A52">
              <w:rPr>
                <w:rFonts w:ascii="Noto Sans Display" w:eastAsiaTheme="minorEastAsia" w:hAnsi="Noto Sans Display"/>
                <w:noProof/>
                <w:sz w:val="28"/>
                <w:szCs w:val="28"/>
                <w:lang w:eastAsia="nl-NL"/>
              </w:rPr>
              <w:tab/>
            </w:r>
            <w:r w:rsidR="00F404CF" w:rsidRPr="00AC2A52">
              <w:rPr>
                <w:rStyle w:val="Hyperlink"/>
                <w:rFonts w:ascii="Noto Sans Display" w:hAnsi="Noto Sans Display"/>
                <w:noProof/>
                <w:sz w:val="28"/>
                <w:szCs w:val="28"/>
              </w:rPr>
              <w:t>Data Dictionary</w: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tab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begin"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instrText xml:space="preserve"> PAGEREF _Toc125447862 \h </w:instrTex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separate"/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t>3</w:t>
            </w:r>
            <w:r w:rsidR="00F404CF" w:rsidRPr="00AC2A52">
              <w:rPr>
                <w:rFonts w:ascii="Noto Sans Display" w:hAnsi="Noto Sans Display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159D1" w14:textId="510E4DEA" w:rsidR="00F54C8A" w:rsidRPr="00AC2A52" w:rsidRDefault="00F54C8A">
          <w:pPr>
            <w:rPr>
              <w:rFonts w:ascii="Noto Sans Display" w:hAnsi="Noto Sans Display"/>
              <w:sz w:val="28"/>
              <w:szCs w:val="28"/>
            </w:rPr>
          </w:pPr>
          <w:r w:rsidRPr="00AC2A52">
            <w:rPr>
              <w:rFonts w:ascii="Noto Sans Display" w:hAnsi="Noto Sans Display"/>
              <w:b/>
              <w:bCs/>
              <w:sz w:val="28"/>
              <w:szCs w:val="28"/>
            </w:rPr>
            <w:fldChar w:fldCharType="end"/>
          </w:r>
        </w:p>
      </w:sdtContent>
    </w:sdt>
    <w:p w14:paraId="57AFAE78" w14:textId="77777777" w:rsidR="007A68DD" w:rsidRPr="00AC2A52" w:rsidRDefault="007A68DD">
      <w:pPr>
        <w:rPr>
          <w:rFonts w:ascii="Noto Sans Display" w:eastAsiaTheme="majorEastAsia" w:hAnsi="Noto Sans Display" w:cstheme="majorBidi"/>
          <w:color w:val="2F5496" w:themeColor="accent1" w:themeShade="BF"/>
          <w:sz w:val="28"/>
          <w:szCs w:val="28"/>
        </w:rPr>
      </w:pPr>
      <w:r w:rsidRPr="00AC2A52">
        <w:rPr>
          <w:rFonts w:ascii="Noto Sans Display" w:hAnsi="Noto Sans Display"/>
          <w:sz w:val="28"/>
          <w:szCs w:val="28"/>
        </w:rPr>
        <w:br w:type="page"/>
      </w:r>
    </w:p>
    <w:p w14:paraId="09C52211" w14:textId="77777777" w:rsidR="00F205B8" w:rsidRPr="00AC2A52" w:rsidRDefault="00FC1022" w:rsidP="00F205B8">
      <w:pPr>
        <w:pStyle w:val="Heading1"/>
        <w:rPr>
          <w:rFonts w:ascii="Noto Sans Display" w:hAnsi="Noto Sans Display"/>
          <w:sz w:val="28"/>
          <w:szCs w:val="28"/>
        </w:rPr>
      </w:pPr>
      <w:bookmarkStart w:id="1" w:name="_Toc125447861"/>
      <w:r w:rsidRPr="00AC2A52">
        <w:rPr>
          <w:rFonts w:ascii="Noto Sans Display" w:hAnsi="Noto Sans Display"/>
          <w:sz w:val="28"/>
          <w:szCs w:val="28"/>
        </w:rPr>
        <w:lastRenderedPageBreak/>
        <w:t>ERD</w:t>
      </w:r>
      <w:bookmarkEnd w:id="1"/>
    </w:p>
    <w:p w14:paraId="6AB88BF0" w14:textId="7524EF28" w:rsidR="00F54C8A" w:rsidRPr="00AC2A52" w:rsidRDefault="00377518" w:rsidP="00DC3041">
      <w:pPr>
        <w:pStyle w:val="Heading1"/>
        <w:numPr>
          <w:ilvl w:val="0"/>
          <w:numId w:val="0"/>
        </w:numPr>
        <w:rPr>
          <w:rFonts w:ascii="Noto Sans Display" w:hAnsi="Noto Sans Display"/>
          <w:sz w:val="28"/>
          <w:szCs w:val="28"/>
        </w:rPr>
      </w:pPr>
      <w:r w:rsidRPr="00AC2A52">
        <w:rPr>
          <w:rFonts w:ascii="Noto Sans Display" w:hAnsi="Noto Sans Display"/>
          <w:sz w:val="28"/>
          <w:szCs w:val="28"/>
        </w:rPr>
        <w:drawing>
          <wp:inline distT="0" distB="0" distL="0" distR="0" wp14:anchorId="24F7C2AD" wp14:editId="0BD8B46C">
            <wp:extent cx="5731510" cy="6676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C8A" w:rsidRPr="00AC2A52">
        <w:rPr>
          <w:rFonts w:ascii="Noto Sans Display" w:hAnsi="Noto Sans Display"/>
          <w:sz w:val="28"/>
          <w:szCs w:val="28"/>
        </w:rPr>
        <w:br w:type="page"/>
      </w:r>
    </w:p>
    <w:p w14:paraId="44DD6502" w14:textId="77777777" w:rsidR="00A257DF" w:rsidRPr="00AC2A52" w:rsidRDefault="00DC3041" w:rsidP="00DC3041">
      <w:pPr>
        <w:pStyle w:val="Heading1"/>
        <w:rPr>
          <w:rFonts w:ascii="Noto Sans Display" w:hAnsi="Noto Sans Display"/>
          <w:sz w:val="28"/>
          <w:szCs w:val="28"/>
        </w:rPr>
      </w:pPr>
      <w:bookmarkStart w:id="2" w:name="_Toc125447862"/>
      <w:r w:rsidRPr="00AC2A52">
        <w:rPr>
          <w:rFonts w:ascii="Noto Sans Display" w:hAnsi="Noto Sans Display"/>
          <w:sz w:val="28"/>
          <w:szCs w:val="28"/>
        </w:rPr>
        <w:lastRenderedPageBreak/>
        <w:t>Data Dictionary</w:t>
      </w:r>
      <w:bookmarkEnd w:id="2"/>
    </w:p>
    <w:p w14:paraId="7DC3E513" w14:textId="7E143469" w:rsidR="00FB7EFD" w:rsidRPr="00AC2A52" w:rsidRDefault="00FB7EFD" w:rsidP="003F6023">
      <w:pPr>
        <w:spacing w:after="0"/>
        <w:rPr>
          <w:rFonts w:ascii="Noto Sans Display" w:eastAsiaTheme="majorEastAsia" w:hAnsi="Noto Sans Display" w:cstheme="majorBidi"/>
          <w:color w:val="2F5496" w:themeColor="accent1" w:themeShade="BF"/>
          <w:sz w:val="28"/>
          <w:szCs w:val="28"/>
        </w:rPr>
      </w:pPr>
    </w:p>
    <w:p w14:paraId="682BADAF" w14:textId="6838163D" w:rsidR="003F6023" w:rsidRPr="00AC2A52" w:rsidRDefault="003F6023" w:rsidP="003F6023">
      <w:pPr>
        <w:spacing w:after="0"/>
        <w:rPr>
          <w:rFonts w:ascii="Noto Sans Display" w:hAnsi="Noto Sans Display"/>
          <w:sz w:val="28"/>
          <w:szCs w:val="28"/>
        </w:rPr>
      </w:pPr>
      <w:r w:rsidRPr="00AC2A52">
        <w:rPr>
          <w:rFonts w:ascii="Noto Sans Display" w:hAnsi="Noto Sans Display"/>
          <w:sz w:val="28"/>
          <w:szCs w:val="28"/>
        </w:rPr>
        <w:t>User</w:t>
      </w:r>
    </w:p>
    <w:tbl>
      <w:tblPr>
        <w:tblStyle w:val="GridTable4"/>
        <w:tblW w:w="10579" w:type="dxa"/>
        <w:tblLook w:val="04A0" w:firstRow="1" w:lastRow="0" w:firstColumn="1" w:lastColumn="0" w:noHBand="0" w:noVBand="1"/>
      </w:tblPr>
      <w:tblGrid>
        <w:gridCol w:w="514"/>
        <w:gridCol w:w="2218"/>
        <w:gridCol w:w="1197"/>
        <w:gridCol w:w="731"/>
        <w:gridCol w:w="2299"/>
        <w:gridCol w:w="3620"/>
      </w:tblGrid>
      <w:tr w:rsidR="00AC2A52" w:rsidRPr="00AC2A52" w14:paraId="207BD74C" w14:textId="205E975B" w:rsidTr="00AC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631CCCA" w14:textId="0FD8ABF3" w:rsidR="003F6023" w:rsidRPr="00AC2A52" w:rsidRDefault="003F6023" w:rsidP="003F6023">
            <w:pPr>
              <w:rPr>
                <w:rFonts w:ascii="Noto Sans Display" w:hAnsi="Noto Sans Display"/>
                <w:sz w:val="28"/>
                <w:szCs w:val="28"/>
              </w:rPr>
            </w:pPr>
            <w:r w:rsidRPr="00AC2A52">
              <w:rPr>
                <w:rFonts w:ascii="Noto Sans Display" w:hAnsi="Noto Sans Display"/>
                <w:sz w:val="28"/>
                <w:szCs w:val="28"/>
              </w:rPr>
              <w:t>#</w:t>
            </w:r>
          </w:p>
        </w:tc>
        <w:tc>
          <w:tcPr>
            <w:tcW w:w="2228" w:type="dxa"/>
          </w:tcPr>
          <w:p w14:paraId="3F8A10F6" w14:textId="21CFB0F6" w:rsidR="003F6023" w:rsidRPr="00AC2A52" w:rsidRDefault="003F6023" w:rsidP="003F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8"/>
                <w:szCs w:val="28"/>
              </w:rPr>
            </w:pPr>
            <w:r w:rsidRPr="00AC2A52">
              <w:rPr>
                <w:rFonts w:ascii="Noto Sans Display" w:hAnsi="Noto Sans Display"/>
                <w:sz w:val="28"/>
                <w:szCs w:val="28"/>
              </w:rPr>
              <w:t>Name</w:t>
            </w:r>
          </w:p>
        </w:tc>
        <w:tc>
          <w:tcPr>
            <w:tcW w:w="1202" w:type="dxa"/>
          </w:tcPr>
          <w:p w14:paraId="2EB99452" w14:textId="5ACAB13D" w:rsidR="003F6023" w:rsidRPr="00AC2A52" w:rsidRDefault="003F6023" w:rsidP="003F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8"/>
                <w:szCs w:val="28"/>
              </w:rPr>
            </w:pPr>
            <w:r w:rsidRPr="00AC2A52">
              <w:rPr>
                <w:rFonts w:ascii="Noto Sans Display" w:hAnsi="Noto Sans Display"/>
                <w:sz w:val="28"/>
                <w:szCs w:val="28"/>
              </w:rPr>
              <w:t>type</w:t>
            </w:r>
          </w:p>
        </w:tc>
        <w:tc>
          <w:tcPr>
            <w:tcW w:w="688" w:type="dxa"/>
          </w:tcPr>
          <w:p w14:paraId="2E6EAC37" w14:textId="79355761" w:rsidR="003F6023" w:rsidRPr="00AC2A52" w:rsidRDefault="003F6023" w:rsidP="003F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8"/>
                <w:szCs w:val="28"/>
              </w:rPr>
            </w:pPr>
            <w:r w:rsidRPr="00AC2A52">
              <w:rPr>
                <w:rFonts w:ascii="Noto Sans Display" w:hAnsi="Noto Sans Display"/>
                <w:sz w:val="28"/>
                <w:szCs w:val="28"/>
              </w:rPr>
              <w:t>Size</w:t>
            </w:r>
          </w:p>
        </w:tc>
        <w:tc>
          <w:tcPr>
            <w:tcW w:w="2309" w:type="dxa"/>
          </w:tcPr>
          <w:p w14:paraId="674633C1" w14:textId="384D6D05" w:rsidR="003F6023" w:rsidRPr="00AC2A52" w:rsidRDefault="003F6023" w:rsidP="003F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8"/>
                <w:szCs w:val="28"/>
              </w:rPr>
            </w:pPr>
            <w:r w:rsidRPr="00AC2A52">
              <w:rPr>
                <w:rFonts w:ascii="Noto Sans Display" w:hAnsi="Noto Sans Display"/>
                <w:sz w:val="28"/>
                <w:szCs w:val="28"/>
              </w:rPr>
              <w:t>Extra</w:t>
            </w:r>
          </w:p>
        </w:tc>
        <w:tc>
          <w:tcPr>
            <w:tcW w:w="3636" w:type="dxa"/>
          </w:tcPr>
          <w:p w14:paraId="67E1349B" w14:textId="3A8DF7C2" w:rsidR="003F6023" w:rsidRPr="00AC2A52" w:rsidRDefault="00A7651C" w:rsidP="003F60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8"/>
                <w:szCs w:val="28"/>
              </w:rPr>
            </w:pPr>
            <w:r w:rsidRPr="00AC2A52">
              <w:rPr>
                <w:rFonts w:ascii="Noto Sans Display" w:hAnsi="Noto Sans Display"/>
                <w:sz w:val="28"/>
                <w:szCs w:val="28"/>
              </w:rPr>
              <w:t>R</w:t>
            </w:r>
            <w:r w:rsidR="003F6023" w:rsidRPr="00AC2A52">
              <w:rPr>
                <w:rFonts w:ascii="Noto Sans Display" w:hAnsi="Noto Sans Display"/>
                <w:sz w:val="28"/>
                <w:szCs w:val="28"/>
              </w:rPr>
              <w:t>elation</w:t>
            </w:r>
          </w:p>
        </w:tc>
      </w:tr>
      <w:tr w:rsidR="00AC2A52" w:rsidRPr="00AC2A52" w14:paraId="3756C9B3" w14:textId="45AC0124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9FF395A" w14:textId="06494BBE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</w:t>
            </w:r>
          </w:p>
        </w:tc>
        <w:tc>
          <w:tcPr>
            <w:tcW w:w="2228" w:type="dxa"/>
          </w:tcPr>
          <w:p w14:paraId="5F481B1E" w14:textId="7383DB2E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Id</w:t>
            </w:r>
          </w:p>
        </w:tc>
        <w:tc>
          <w:tcPr>
            <w:tcW w:w="1202" w:type="dxa"/>
          </w:tcPr>
          <w:p w14:paraId="6C453D8A" w14:textId="19981242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Int</w:t>
            </w:r>
          </w:p>
        </w:tc>
        <w:tc>
          <w:tcPr>
            <w:tcW w:w="688" w:type="dxa"/>
          </w:tcPr>
          <w:p w14:paraId="0E4C518E" w14:textId="190E2993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11</w:t>
            </w:r>
          </w:p>
        </w:tc>
        <w:tc>
          <w:tcPr>
            <w:tcW w:w="2309" w:type="dxa"/>
          </w:tcPr>
          <w:p w14:paraId="272C929A" w14:textId="5CE1C53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AUTO_INCREMENT</w:t>
            </w:r>
          </w:p>
        </w:tc>
        <w:tc>
          <w:tcPr>
            <w:tcW w:w="3636" w:type="dxa"/>
          </w:tcPr>
          <w:p w14:paraId="72B48BF4" w14:textId="5FE26429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Training/lesson/registration_id</w:t>
            </w:r>
          </w:p>
        </w:tc>
      </w:tr>
      <w:tr w:rsidR="00AC2A52" w:rsidRPr="00AC2A52" w14:paraId="3190E8F5" w14:textId="136A1398" w:rsidTr="00AC2A52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784A787" w14:textId="44EB6FEC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</w:t>
            </w:r>
          </w:p>
        </w:tc>
        <w:tc>
          <w:tcPr>
            <w:tcW w:w="2228" w:type="dxa"/>
          </w:tcPr>
          <w:p w14:paraId="571BB52B" w14:textId="7517E241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Email</w:t>
            </w:r>
          </w:p>
        </w:tc>
        <w:tc>
          <w:tcPr>
            <w:tcW w:w="1202" w:type="dxa"/>
          </w:tcPr>
          <w:p w14:paraId="5D020544" w14:textId="73AE95D0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688" w:type="dxa"/>
          </w:tcPr>
          <w:p w14:paraId="02B83B9C" w14:textId="2B37B2BD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180</w:t>
            </w:r>
          </w:p>
        </w:tc>
        <w:tc>
          <w:tcPr>
            <w:tcW w:w="2309" w:type="dxa"/>
          </w:tcPr>
          <w:p w14:paraId="625740E6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677E5CBF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41430F3B" w14:textId="75B903DE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F45BE05" w14:textId="1731778B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3</w:t>
            </w:r>
          </w:p>
        </w:tc>
        <w:tc>
          <w:tcPr>
            <w:tcW w:w="2228" w:type="dxa"/>
          </w:tcPr>
          <w:p w14:paraId="51979670" w14:textId="55614563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Roles</w:t>
            </w:r>
          </w:p>
        </w:tc>
        <w:tc>
          <w:tcPr>
            <w:tcW w:w="1202" w:type="dxa"/>
          </w:tcPr>
          <w:p w14:paraId="3F73319C" w14:textId="7C314FCF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Longtext</w:t>
            </w:r>
          </w:p>
        </w:tc>
        <w:tc>
          <w:tcPr>
            <w:tcW w:w="688" w:type="dxa"/>
          </w:tcPr>
          <w:p w14:paraId="7C0229FF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2309" w:type="dxa"/>
          </w:tcPr>
          <w:p w14:paraId="65947903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55D65ED9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04A9CCA8" w14:textId="1C0186C6" w:rsidTr="00AC2A52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4AC10F1" w14:textId="5FC3DBEC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4</w:t>
            </w:r>
          </w:p>
        </w:tc>
        <w:tc>
          <w:tcPr>
            <w:tcW w:w="2228" w:type="dxa"/>
          </w:tcPr>
          <w:p w14:paraId="1812C478" w14:textId="71FA9F09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Password</w:t>
            </w:r>
          </w:p>
        </w:tc>
        <w:tc>
          <w:tcPr>
            <w:tcW w:w="1202" w:type="dxa"/>
          </w:tcPr>
          <w:p w14:paraId="2307FE0C" w14:textId="7C84FE3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688" w:type="dxa"/>
          </w:tcPr>
          <w:p w14:paraId="20C63B41" w14:textId="55329C8B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255</w:t>
            </w:r>
          </w:p>
        </w:tc>
        <w:tc>
          <w:tcPr>
            <w:tcW w:w="2309" w:type="dxa"/>
          </w:tcPr>
          <w:p w14:paraId="10ECB9D7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019C088A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4E748673" w14:textId="5A0048DC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11D08A6" w14:textId="77D8D10F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5</w:t>
            </w:r>
          </w:p>
        </w:tc>
        <w:tc>
          <w:tcPr>
            <w:tcW w:w="2228" w:type="dxa"/>
          </w:tcPr>
          <w:p w14:paraId="51E183F2" w14:textId="295A2DFE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Username</w:t>
            </w:r>
          </w:p>
        </w:tc>
        <w:tc>
          <w:tcPr>
            <w:tcW w:w="1202" w:type="dxa"/>
          </w:tcPr>
          <w:p w14:paraId="538FCB3B" w14:textId="2A8791FA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688" w:type="dxa"/>
          </w:tcPr>
          <w:p w14:paraId="657AB29F" w14:textId="278DF6E9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255</w:t>
            </w:r>
          </w:p>
        </w:tc>
        <w:tc>
          <w:tcPr>
            <w:tcW w:w="2309" w:type="dxa"/>
          </w:tcPr>
          <w:p w14:paraId="3ABD4652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57F7F8A3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6C492711" w14:textId="5F0A6CEA" w:rsidTr="00AC2A52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756D8D2" w14:textId="53D934F8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6</w:t>
            </w:r>
          </w:p>
        </w:tc>
        <w:tc>
          <w:tcPr>
            <w:tcW w:w="2228" w:type="dxa"/>
          </w:tcPr>
          <w:p w14:paraId="09C8D17A" w14:textId="1B831F21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First_name</w:t>
            </w:r>
          </w:p>
        </w:tc>
        <w:tc>
          <w:tcPr>
            <w:tcW w:w="1202" w:type="dxa"/>
          </w:tcPr>
          <w:p w14:paraId="7818D8FC" w14:textId="66EFF4AA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688" w:type="dxa"/>
          </w:tcPr>
          <w:p w14:paraId="7F5F4181" w14:textId="1F1B74A2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255</w:t>
            </w:r>
          </w:p>
        </w:tc>
        <w:tc>
          <w:tcPr>
            <w:tcW w:w="2309" w:type="dxa"/>
          </w:tcPr>
          <w:p w14:paraId="406A05B3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2E0135D5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2352DEB3" w14:textId="7F7B0AA3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D6CAA31" w14:textId="4ED1E622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7</w:t>
            </w:r>
          </w:p>
        </w:tc>
        <w:tc>
          <w:tcPr>
            <w:tcW w:w="2228" w:type="dxa"/>
          </w:tcPr>
          <w:p w14:paraId="5CC9ECBF" w14:textId="3F4F5291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Last_name</w:t>
            </w:r>
          </w:p>
        </w:tc>
        <w:tc>
          <w:tcPr>
            <w:tcW w:w="1202" w:type="dxa"/>
          </w:tcPr>
          <w:p w14:paraId="498C3826" w14:textId="7C9497A5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688" w:type="dxa"/>
          </w:tcPr>
          <w:p w14:paraId="13B524A3" w14:textId="65C6A4A0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255</w:t>
            </w:r>
          </w:p>
        </w:tc>
        <w:tc>
          <w:tcPr>
            <w:tcW w:w="2309" w:type="dxa"/>
          </w:tcPr>
          <w:p w14:paraId="700E7F51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2E53FC63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43E5FDC4" w14:textId="77777777" w:rsidTr="00AC2A5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B0928C0" w14:textId="694522F0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8</w:t>
            </w:r>
          </w:p>
        </w:tc>
        <w:tc>
          <w:tcPr>
            <w:tcW w:w="2228" w:type="dxa"/>
          </w:tcPr>
          <w:p w14:paraId="696D0EC9" w14:textId="4C2F70EE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Preprovision</w:t>
            </w:r>
          </w:p>
        </w:tc>
        <w:tc>
          <w:tcPr>
            <w:tcW w:w="1202" w:type="dxa"/>
          </w:tcPr>
          <w:p w14:paraId="17DD2856" w14:textId="19ED37C0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 xml:space="preserve">Varchar </w:t>
            </w:r>
          </w:p>
        </w:tc>
        <w:tc>
          <w:tcPr>
            <w:tcW w:w="688" w:type="dxa"/>
          </w:tcPr>
          <w:p w14:paraId="1A6133A0" w14:textId="031EA756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255</w:t>
            </w:r>
          </w:p>
        </w:tc>
        <w:tc>
          <w:tcPr>
            <w:tcW w:w="2309" w:type="dxa"/>
          </w:tcPr>
          <w:p w14:paraId="1E064670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71C8EAD6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1B0B9A71" w14:textId="77777777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F5983DA" w14:textId="2730AA08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9</w:t>
            </w:r>
          </w:p>
        </w:tc>
        <w:tc>
          <w:tcPr>
            <w:tcW w:w="2228" w:type="dxa"/>
          </w:tcPr>
          <w:p w14:paraId="48240721" w14:textId="207B05F3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Date_of_birth</w:t>
            </w:r>
          </w:p>
        </w:tc>
        <w:tc>
          <w:tcPr>
            <w:tcW w:w="1202" w:type="dxa"/>
          </w:tcPr>
          <w:p w14:paraId="29325B06" w14:textId="18A60F85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Datetime</w:t>
            </w:r>
          </w:p>
        </w:tc>
        <w:tc>
          <w:tcPr>
            <w:tcW w:w="688" w:type="dxa"/>
          </w:tcPr>
          <w:p w14:paraId="0BDACD73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2309" w:type="dxa"/>
          </w:tcPr>
          <w:p w14:paraId="64086734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316C1919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5CC04B41" w14:textId="77777777" w:rsidTr="00AC2A5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461B630" w14:textId="0CE308A2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10</w:t>
            </w:r>
          </w:p>
        </w:tc>
        <w:tc>
          <w:tcPr>
            <w:tcW w:w="2228" w:type="dxa"/>
          </w:tcPr>
          <w:p w14:paraId="639755B5" w14:textId="4075E5F4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Hiring_date</w:t>
            </w:r>
          </w:p>
        </w:tc>
        <w:tc>
          <w:tcPr>
            <w:tcW w:w="1202" w:type="dxa"/>
          </w:tcPr>
          <w:p w14:paraId="3FBFEDC6" w14:textId="1399F415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Datetime</w:t>
            </w:r>
          </w:p>
        </w:tc>
        <w:tc>
          <w:tcPr>
            <w:tcW w:w="688" w:type="dxa"/>
          </w:tcPr>
          <w:p w14:paraId="4111A9C9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2309" w:type="dxa"/>
          </w:tcPr>
          <w:p w14:paraId="5DAB4A3A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0F4B747B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50339C97" w14:textId="77777777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22F1664" w14:textId="34538FC2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11</w:t>
            </w:r>
          </w:p>
        </w:tc>
        <w:tc>
          <w:tcPr>
            <w:tcW w:w="2228" w:type="dxa"/>
          </w:tcPr>
          <w:p w14:paraId="137AE3FB" w14:textId="334AD1F0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Salary</w:t>
            </w:r>
          </w:p>
        </w:tc>
        <w:tc>
          <w:tcPr>
            <w:tcW w:w="1202" w:type="dxa"/>
          </w:tcPr>
          <w:p w14:paraId="6C88CC27" w14:textId="5F44B183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Decimal</w:t>
            </w:r>
          </w:p>
        </w:tc>
        <w:tc>
          <w:tcPr>
            <w:tcW w:w="688" w:type="dxa"/>
          </w:tcPr>
          <w:p w14:paraId="570CE84E" w14:textId="01DD2D19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10,0</w:t>
            </w:r>
          </w:p>
        </w:tc>
        <w:tc>
          <w:tcPr>
            <w:tcW w:w="2309" w:type="dxa"/>
          </w:tcPr>
          <w:p w14:paraId="2538E728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1308B5D0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34BDB3EB" w14:textId="77777777" w:rsidTr="00AC2A5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2ECE6B82" w14:textId="1EED9B07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12</w:t>
            </w:r>
          </w:p>
        </w:tc>
        <w:tc>
          <w:tcPr>
            <w:tcW w:w="2228" w:type="dxa"/>
          </w:tcPr>
          <w:p w14:paraId="3FFF224F" w14:textId="665D83B4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Social_sec_number</w:t>
            </w:r>
          </w:p>
        </w:tc>
        <w:tc>
          <w:tcPr>
            <w:tcW w:w="1202" w:type="dxa"/>
          </w:tcPr>
          <w:p w14:paraId="39D40080" w14:textId="0CE2484F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Int</w:t>
            </w:r>
          </w:p>
        </w:tc>
        <w:tc>
          <w:tcPr>
            <w:tcW w:w="688" w:type="dxa"/>
          </w:tcPr>
          <w:p w14:paraId="1523F323" w14:textId="7D40A604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11</w:t>
            </w:r>
          </w:p>
        </w:tc>
        <w:tc>
          <w:tcPr>
            <w:tcW w:w="2309" w:type="dxa"/>
          </w:tcPr>
          <w:p w14:paraId="1F3347E1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0D594521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49B107DF" w14:textId="77777777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A57ACC5" w14:textId="230F2F69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13</w:t>
            </w:r>
          </w:p>
        </w:tc>
        <w:tc>
          <w:tcPr>
            <w:tcW w:w="2228" w:type="dxa"/>
          </w:tcPr>
          <w:p w14:paraId="108BF15D" w14:textId="61D381AB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Street</w:t>
            </w:r>
          </w:p>
        </w:tc>
        <w:tc>
          <w:tcPr>
            <w:tcW w:w="1202" w:type="dxa"/>
          </w:tcPr>
          <w:p w14:paraId="63B7308F" w14:textId="33F9DBD2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688" w:type="dxa"/>
          </w:tcPr>
          <w:p w14:paraId="05CECB80" w14:textId="3328A379" w:rsidR="003F6023" w:rsidRPr="00F34FA6" w:rsidRDefault="00A7651C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255</w:t>
            </w:r>
          </w:p>
        </w:tc>
        <w:tc>
          <w:tcPr>
            <w:tcW w:w="2309" w:type="dxa"/>
          </w:tcPr>
          <w:p w14:paraId="6961900A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5EDFC5B8" w14:textId="77777777" w:rsidR="003F6023" w:rsidRPr="00F34FA6" w:rsidRDefault="003F6023" w:rsidP="003F6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22A4FD21" w14:textId="77777777" w:rsidTr="00AC2A52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5AD8C9D4" w14:textId="56812412" w:rsidR="003F6023" w:rsidRPr="00F34FA6" w:rsidRDefault="003F6023" w:rsidP="003F6023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14</w:t>
            </w:r>
          </w:p>
        </w:tc>
        <w:tc>
          <w:tcPr>
            <w:tcW w:w="2228" w:type="dxa"/>
          </w:tcPr>
          <w:p w14:paraId="49C3A0EF" w14:textId="6F5A6F7E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Place</w:t>
            </w:r>
          </w:p>
        </w:tc>
        <w:tc>
          <w:tcPr>
            <w:tcW w:w="1202" w:type="dxa"/>
          </w:tcPr>
          <w:p w14:paraId="7101BF45" w14:textId="332D49DF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688" w:type="dxa"/>
          </w:tcPr>
          <w:p w14:paraId="6B13C116" w14:textId="4BF6C926" w:rsidR="003F6023" w:rsidRPr="00F34FA6" w:rsidRDefault="00A7651C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255</w:t>
            </w:r>
          </w:p>
        </w:tc>
        <w:tc>
          <w:tcPr>
            <w:tcW w:w="2309" w:type="dxa"/>
          </w:tcPr>
          <w:p w14:paraId="6FE34F1E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3636" w:type="dxa"/>
          </w:tcPr>
          <w:p w14:paraId="7E5F21EA" w14:textId="77777777" w:rsidR="003F6023" w:rsidRPr="00F34FA6" w:rsidRDefault="003F6023" w:rsidP="003F6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</w:tbl>
    <w:p w14:paraId="394691EE" w14:textId="77777777" w:rsidR="00F34FA6" w:rsidRDefault="00F34FA6" w:rsidP="00A7651C">
      <w:pPr>
        <w:spacing w:after="0"/>
        <w:rPr>
          <w:rFonts w:ascii="Noto Sans Display" w:eastAsiaTheme="majorEastAsia" w:hAnsi="Noto Sans Display" w:cstheme="majorBidi"/>
          <w:color w:val="2F5496" w:themeColor="accent1" w:themeShade="BF"/>
          <w:sz w:val="24"/>
        </w:rPr>
      </w:pPr>
    </w:p>
    <w:p w14:paraId="7FC6BA72" w14:textId="09CA846A" w:rsidR="00A7651C" w:rsidRPr="00AC2A52" w:rsidRDefault="00A7651C" w:rsidP="00A7651C">
      <w:pPr>
        <w:spacing w:after="0"/>
        <w:rPr>
          <w:rFonts w:ascii="Noto Sans Display" w:hAnsi="Noto Sans Display"/>
          <w:sz w:val="28"/>
          <w:szCs w:val="28"/>
        </w:rPr>
      </w:pPr>
      <w:r w:rsidRPr="00AC2A52">
        <w:rPr>
          <w:rFonts w:ascii="Noto Sans Display" w:hAnsi="Noto Sans Display"/>
          <w:sz w:val="28"/>
          <w:szCs w:val="28"/>
        </w:rPr>
        <w:t>Training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20"/>
        <w:gridCol w:w="1589"/>
        <w:gridCol w:w="1550"/>
        <w:gridCol w:w="1516"/>
        <w:gridCol w:w="2212"/>
        <w:gridCol w:w="1379"/>
      </w:tblGrid>
      <w:tr w:rsidR="00AC2A52" w:rsidRPr="00AC2A52" w14:paraId="26B2CD88" w14:textId="664512E8" w:rsidTr="00A76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6C18A373" w14:textId="542B184E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#</w:t>
            </w:r>
          </w:p>
        </w:tc>
        <w:tc>
          <w:tcPr>
            <w:tcW w:w="1589" w:type="dxa"/>
          </w:tcPr>
          <w:p w14:paraId="0843553D" w14:textId="090C7053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Name</w:t>
            </w:r>
          </w:p>
        </w:tc>
        <w:tc>
          <w:tcPr>
            <w:tcW w:w="1550" w:type="dxa"/>
          </w:tcPr>
          <w:p w14:paraId="1A29AC5A" w14:textId="4715F1A2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Type</w:t>
            </w:r>
          </w:p>
        </w:tc>
        <w:tc>
          <w:tcPr>
            <w:tcW w:w="1516" w:type="dxa"/>
          </w:tcPr>
          <w:p w14:paraId="4BC5AC19" w14:textId="7CBF31CA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Size</w:t>
            </w:r>
          </w:p>
        </w:tc>
        <w:tc>
          <w:tcPr>
            <w:tcW w:w="1562" w:type="dxa"/>
          </w:tcPr>
          <w:p w14:paraId="796805C8" w14:textId="4C33E47D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Extra</w:t>
            </w:r>
          </w:p>
        </w:tc>
        <w:tc>
          <w:tcPr>
            <w:tcW w:w="1379" w:type="dxa"/>
          </w:tcPr>
          <w:p w14:paraId="02F329C6" w14:textId="31BC41AC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Relation</w:t>
            </w:r>
          </w:p>
        </w:tc>
      </w:tr>
      <w:tr w:rsidR="00AC2A52" w:rsidRPr="00AC2A52" w14:paraId="7590464C" w14:textId="45963C17" w:rsidTr="00A7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3483A842" w14:textId="4A3731B9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39DABB40" w14:textId="63BFA9D1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Id</w:t>
            </w:r>
          </w:p>
        </w:tc>
        <w:tc>
          <w:tcPr>
            <w:tcW w:w="1550" w:type="dxa"/>
          </w:tcPr>
          <w:p w14:paraId="174E66D6" w14:textId="7A5DFC22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Int</w:t>
            </w:r>
          </w:p>
        </w:tc>
        <w:tc>
          <w:tcPr>
            <w:tcW w:w="1516" w:type="dxa"/>
          </w:tcPr>
          <w:p w14:paraId="35CBD864" w14:textId="1B32AC4D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11</w:t>
            </w:r>
          </w:p>
        </w:tc>
        <w:tc>
          <w:tcPr>
            <w:tcW w:w="1562" w:type="dxa"/>
          </w:tcPr>
          <w:p w14:paraId="68393417" w14:textId="6CA32B36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AUTO_INCREMENT</w:t>
            </w:r>
          </w:p>
        </w:tc>
        <w:tc>
          <w:tcPr>
            <w:tcW w:w="1379" w:type="dxa"/>
          </w:tcPr>
          <w:p w14:paraId="2F8C09D0" w14:textId="0E2CB433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0B94A237" w14:textId="2A6137AC" w:rsidTr="00A7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3AE5B9AF" w14:textId="427B5E8C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1A1153F4" w14:textId="6B75B2CA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Description</w:t>
            </w:r>
          </w:p>
        </w:tc>
        <w:tc>
          <w:tcPr>
            <w:tcW w:w="1550" w:type="dxa"/>
          </w:tcPr>
          <w:p w14:paraId="25CE8844" w14:textId="7323D83E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7F4E5D42" w14:textId="7452BEC5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255</w:t>
            </w:r>
          </w:p>
        </w:tc>
        <w:tc>
          <w:tcPr>
            <w:tcW w:w="1562" w:type="dxa"/>
          </w:tcPr>
          <w:p w14:paraId="7C5CB4E5" w14:textId="77777777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1379" w:type="dxa"/>
          </w:tcPr>
          <w:p w14:paraId="6EA1836B" w14:textId="77777777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0DD9EA7A" w14:textId="453B9A14" w:rsidTr="00A7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601FD68B" w14:textId="11E7009F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14:paraId="40768609" w14:textId="3BAB2F89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Duration</w:t>
            </w:r>
          </w:p>
        </w:tc>
        <w:tc>
          <w:tcPr>
            <w:tcW w:w="1550" w:type="dxa"/>
          </w:tcPr>
          <w:p w14:paraId="1E00E48F" w14:textId="03F024EA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Int</w:t>
            </w:r>
          </w:p>
        </w:tc>
        <w:tc>
          <w:tcPr>
            <w:tcW w:w="1516" w:type="dxa"/>
          </w:tcPr>
          <w:p w14:paraId="234CFAE6" w14:textId="51C5D24D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11</w:t>
            </w:r>
          </w:p>
        </w:tc>
        <w:tc>
          <w:tcPr>
            <w:tcW w:w="1562" w:type="dxa"/>
          </w:tcPr>
          <w:p w14:paraId="5B41FED4" w14:textId="77777777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1379" w:type="dxa"/>
          </w:tcPr>
          <w:p w14:paraId="1A92D4FF" w14:textId="77777777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08E79D38" w14:textId="0E020B6A" w:rsidTr="00A7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7C050D87" w14:textId="660F8C7B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4</w:t>
            </w:r>
          </w:p>
        </w:tc>
        <w:tc>
          <w:tcPr>
            <w:tcW w:w="1589" w:type="dxa"/>
          </w:tcPr>
          <w:p w14:paraId="68E4F19F" w14:textId="5FD3A158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Extra_costs</w:t>
            </w:r>
          </w:p>
        </w:tc>
        <w:tc>
          <w:tcPr>
            <w:tcW w:w="1550" w:type="dxa"/>
          </w:tcPr>
          <w:p w14:paraId="32164B16" w14:textId="1DFBC673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Decimal</w:t>
            </w:r>
          </w:p>
        </w:tc>
        <w:tc>
          <w:tcPr>
            <w:tcW w:w="1516" w:type="dxa"/>
          </w:tcPr>
          <w:p w14:paraId="1C4B5B2B" w14:textId="7D5A1598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10,0</w:t>
            </w:r>
          </w:p>
        </w:tc>
        <w:tc>
          <w:tcPr>
            <w:tcW w:w="1562" w:type="dxa"/>
          </w:tcPr>
          <w:p w14:paraId="11F541BD" w14:textId="77777777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1379" w:type="dxa"/>
          </w:tcPr>
          <w:p w14:paraId="7F7C8DA3" w14:textId="77777777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AC2A52" w14:paraId="6E9AF85E" w14:textId="77777777" w:rsidTr="00A7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008229A9" w14:textId="7D8D37C7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5</w:t>
            </w:r>
          </w:p>
        </w:tc>
        <w:tc>
          <w:tcPr>
            <w:tcW w:w="1589" w:type="dxa"/>
          </w:tcPr>
          <w:p w14:paraId="1C84D8C4" w14:textId="23752FF5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 xml:space="preserve">Title </w:t>
            </w:r>
          </w:p>
        </w:tc>
        <w:tc>
          <w:tcPr>
            <w:tcW w:w="1550" w:type="dxa"/>
          </w:tcPr>
          <w:p w14:paraId="2F7C9CAA" w14:textId="46436C61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5A92F358" w14:textId="43687406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100</w:t>
            </w:r>
          </w:p>
        </w:tc>
        <w:tc>
          <w:tcPr>
            <w:tcW w:w="1562" w:type="dxa"/>
          </w:tcPr>
          <w:p w14:paraId="528E6766" w14:textId="77777777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C218FEB" w14:textId="77777777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</w:tbl>
    <w:p w14:paraId="19490612" w14:textId="1F94AD8C" w:rsidR="00A7651C" w:rsidRPr="00AC2A52" w:rsidRDefault="00A7651C" w:rsidP="00A7651C">
      <w:pPr>
        <w:spacing w:after="0"/>
        <w:rPr>
          <w:rFonts w:ascii="Noto Sans Display" w:hAnsi="Noto Sans Display"/>
          <w:sz w:val="28"/>
          <w:szCs w:val="28"/>
        </w:rPr>
      </w:pPr>
    </w:p>
    <w:p w14:paraId="25D29E57" w14:textId="500A37DB" w:rsidR="00AC2A52" w:rsidRPr="00AC2A52" w:rsidRDefault="00AC2A52" w:rsidP="00A7651C">
      <w:pPr>
        <w:spacing w:after="0"/>
        <w:rPr>
          <w:rFonts w:ascii="Noto Sans Display" w:hAnsi="Noto Sans Display"/>
          <w:sz w:val="28"/>
          <w:szCs w:val="28"/>
        </w:rPr>
      </w:pPr>
      <w:r w:rsidRPr="00AC2A52">
        <w:rPr>
          <w:rFonts w:ascii="Noto Sans Display" w:hAnsi="Noto Sans Display"/>
          <w:sz w:val="28"/>
          <w:szCs w:val="28"/>
        </w:rPr>
        <w:t>Registration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2212"/>
        <w:gridCol w:w="1503"/>
      </w:tblGrid>
      <w:tr w:rsidR="00AC2A52" w:rsidRPr="00F34FA6" w14:paraId="6F3A3354" w14:textId="77777777" w:rsidTr="00A76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289C80B" w14:textId="45AEA3CA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#</w:t>
            </w:r>
          </w:p>
        </w:tc>
        <w:tc>
          <w:tcPr>
            <w:tcW w:w="1502" w:type="dxa"/>
          </w:tcPr>
          <w:p w14:paraId="4ACC121B" w14:textId="21205A79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Name</w:t>
            </w:r>
          </w:p>
        </w:tc>
        <w:tc>
          <w:tcPr>
            <w:tcW w:w="1503" w:type="dxa"/>
          </w:tcPr>
          <w:p w14:paraId="11DF73EC" w14:textId="46F251BD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446EDD9B" w14:textId="61E62DEB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Size</w:t>
            </w:r>
          </w:p>
        </w:tc>
        <w:tc>
          <w:tcPr>
            <w:tcW w:w="1503" w:type="dxa"/>
          </w:tcPr>
          <w:p w14:paraId="6C3857FA" w14:textId="3306A9A4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Extra</w:t>
            </w:r>
          </w:p>
        </w:tc>
        <w:tc>
          <w:tcPr>
            <w:tcW w:w="1503" w:type="dxa"/>
          </w:tcPr>
          <w:p w14:paraId="4893F566" w14:textId="394BE8D3" w:rsidR="00A7651C" w:rsidRPr="00F34FA6" w:rsidRDefault="00A7651C" w:rsidP="00A76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Relation</w:t>
            </w:r>
          </w:p>
        </w:tc>
      </w:tr>
      <w:tr w:rsidR="00AC2A52" w:rsidRPr="00F34FA6" w14:paraId="70E5F059" w14:textId="77777777" w:rsidTr="00A7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FFF39" w14:textId="78B099D6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147F0227" w14:textId="1C86A725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Id</w:t>
            </w:r>
          </w:p>
        </w:tc>
        <w:tc>
          <w:tcPr>
            <w:tcW w:w="1503" w:type="dxa"/>
          </w:tcPr>
          <w:p w14:paraId="678260D7" w14:textId="2BBB8C2C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Int</w:t>
            </w:r>
          </w:p>
        </w:tc>
        <w:tc>
          <w:tcPr>
            <w:tcW w:w="1503" w:type="dxa"/>
          </w:tcPr>
          <w:p w14:paraId="0FCA0DAC" w14:textId="14ED05D6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11</w:t>
            </w:r>
          </w:p>
        </w:tc>
        <w:tc>
          <w:tcPr>
            <w:tcW w:w="1503" w:type="dxa"/>
          </w:tcPr>
          <w:p w14:paraId="557B32BC" w14:textId="6C45A837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AUTO_INCREMENT</w:t>
            </w:r>
          </w:p>
        </w:tc>
        <w:tc>
          <w:tcPr>
            <w:tcW w:w="1503" w:type="dxa"/>
          </w:tcPr>
          <w:p w14:paraId="7256396D" w14:textId="77777777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F34FA6" w14:paraId="1396A4A9" w14:textId="77777777" w:rsidTr="00A7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04279F2" w14:textId="475332C7" w:rsidR="00A7651C" w:rsidRPr="00F34FA6" w:rsidRDefault="00A7651C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514D1D3E" w14:textId="64F13833" w:rsidR="00A7651C" w:rsidRPr="00F34FA6" w:rsidRDefault="00AC2A52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User_id</w:t>
            </w:r>
          </w:p>
        </w:tc>
        <w:tc>
          <w:tcPr>
            <w:tcW w:w="1503" w:type="dxa"/>
          </w:tcPr>
          <w:p w14:paraId="1667B5AF" w14:textId="21A39AD4" w:rsidR="00A7651C" w:rsidRPr="00F34FA6" w:rsidRDefault="00AC2A52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Int</w:t>
            </w:r>
          </w:p>
        </w:tc>
        <w:tc>
          <w:tcPr>
            <w:tcW w:w="1503" w:type="dxa"/>
          </w:tcPr>
          <w:p w14:paraId="23B1AC1B" w14:textId="2C59F427" w:rsidR="00A7651C" w:rsidRPr="00F34FA6" w:rsidRDefault="00AC2A52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11</w:t>
            </w:r>
          </w:p>
        </w:tc>
        <w:tc>
          <w:tcPr>
            <w:tcW w:w="1503" w:type="dxa"/>
          </w:tcPr>
          <w:p w14:paraId="72243DC1" w14:textId="77777777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3620CEC" w14:textId="26465910" w:rsidR="00A7651C" w:rsidRPr="00F34FA6" w:rsidRDefault="00AC2A52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Id in user</w:t>
            </w:r>
          </w:p>
        </w:tc>
      </w:tr>
      <w:tr w:rsidR="00AC2A52" w:rsidRPr="00F34FA6" w14:paraId="165F6817" w14:textId="77777777" w:rsidTr="00A76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537A2AA" w14:textId="11F852B7" w:rsidR="00A7651C" w:rsidRPr="00F34FA6" w:rsidRDefault="00AC2A52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1268213D" w14:textId="5E551EE3" w:rsidR="00A7651C" w:rsidRPr="00F34FA6" w:rsidRDefault="00AC2A52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Payment</w:t>
            </w:r>
          </w:p>
        </w:tc>
        <w:tc>
          <w:tcPr>
            <w:tcW w:w="1503" w:type="dxa"/>
          </w:tcPr>
          <w:p w14:paraId="3FCFCD98" w14:textId="48784B03" w:rsidR="00A7651C" w:rsidRPr="00F34FA6" w:rsidRDefault="00AC2A52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Decimal</w:t>
            </w:r>
          </w:p>
        </w:tc>
        <w:tc>
          <w:tcPr>
            <w:tcW w:w="1503" w:type="dxa"/>
          </w:tcPr>
          <w:p w14:paraId="220F0F0C" w14:textId="08A53706" w:rsidR="00A7651C" w:rsidRPr="00F34FA6" w:rsidRDefault="00AC2A52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10,0</w:t>
            </w:r>
          </w:p>
        </w:tc>
        <w:tc>
          <w:tcPr>
            <w:tcW w:w="1503" w:type="dxa"/>
          </w:tcPr>
          <w:p w14:paraId="36C0F622" w14:textId="77777777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3AF47BA" w14:textId="77777777" w:rsidR="00A7651C" w:rsidRPr="00F34FA6" w:rsidRDefault="00A7651C" w:rsidP="00A76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</w:tr>
      <w:tr w:rsidR="00AC2A52" w:rsidRPr="00F34FA6" w14:paraId="0728DCE3" w14:textId="77777777" w:rsidTr="00A765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A4E3BAE" w14:textId="453C8AC4" w:rsidR="00A7651C" w:rsidRPr="00F34FA6" w:rsidRDefault="00AC2A52" w:rsidP="00A7651C">
            <w:pPr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46543A55" w14:textId="48A8EC1C" w:rsidR="00A7651C" w:rsidRPr="00F34FA6" w:rsidRDefault="00AC2A52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Lesson_id</w:t>
            </w:r>
          </w:p>
        </w:tc>
        <w:tc>
          <w:tcPr>
            <w:tcW w:w="1503" w:type="dxa"/>
          </w:tcPr>
          <w:p w14:paraId="284EAA98" w14:textId="62BE7C64" w:rsidR="00A7651C" w:rsidRPr="00F34FA6" w:rsidRDefault="00AC2A52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Int</w:t>
            </w:r>
          </w:p>
        </w:tc>
        <w:tc>
          <w:tcPr>
            <w:tcW w:w="1503" w:type="dxa"/>
          </w:tcPr>
          <w:p w14:paraId="6CF34948" w14:textId="4470ED63" w:rsidR="00A7651C" w:rsidRPr="00F34FA6" w:rsidRDefault="00AC2A52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11</w:t>
            </w:r>
          </w:p>
        </w:tc>
        <w:tc>
          <w:tcPr>
            <w:tcW w:w="1503" w:type="dxa"/>
          </w:tcPr>
          <w:p w14:paraId="4C4F349C" w14:textId="77777777" w:rsidR="00A7651C" w:rsidRPr="00F34FA6" w:rsidRDefault="00A7651C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A21C6A" w14:textId="1537F5DF" w:rsidR="00A7651C" w:rsidRPr="00F34FA6" w:rsidRDefault="00AC2A52" w:rsidP="00A76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hAnsi="Noto Sans Display"/>
                <w:sz w:val="24"/>
                <w:szCs w:val="24"/>
              </w:rPr>
            </w:pPr>
            <w:r w:rsidRPr="00F34FA6">
              <w:rPr>
                <w:rFonts w:ascii="Noto Sans Display" w:hAnsi="Noto Sans Display"/>
                <w:sz w:val="24"/>
                <w:szCs w:val="24"/>
              </w:rPr>
              <w:t>Id in lesson</w:t>
            </w:r>
          </w:p>
        </w:tc>
      </w:tr>
    </w:tbl>
    <w:p w14:paraId="67767D07" w14:textId="004FA06F" w:rsidR="00A7651C" w:rsidRPr="00AC2A52" w:rsidRDefault="00AC2A52" w:rsidP="00A7651C">
      <w:pPr>
        <w:spacing w:after="0"/>
        <w:rPr>
          <w:rFonts w:ascii="Noto Sans Display" w:hAnsi="Noto Sans Display"/>
          <w:sz w:val="28"/>
          <w:szCs w:val="28"/>
        </w:rPr>
      </w:pPr>
      <w:r w:rsidRPr="00AC2A52">
        <w:rPr>
          <w:rFonts w:ascii="Noto Sans Display" w:hAnsi="Noto Sans Display"/>
          <w:sz w:val="28"/>
          <w:szCs w:val="28"/>
        </w:rPr>
        <w:br/>
      </w:r>
      <w:r w:rsidR="00F34FA6">
        <w:rPr>
          <w:rFonts w:ascii="Noto Sans Display" w:hAnsi="Noto Sans Display"/>
          <w:sz w:val="28"/>
          <w:szCs w:val="28"/>
        </w:rPr>
        <w:t>Lesson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851"/>
        <w:gridCol w:w="1503"/>
      </w:tblGrid>
      <w:tr w:rsidR="00AC2A52" w:rsidRPr="00F34FA6" w14:paraId="2EDD770C" w14:textId="77777777" w:rsidTr="00AC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AC76C24" w14:textId="597EADB7" w:rsidR="00AC2A52" w:rsidRPr="00F34FA6" w:rsidRDefault="00AC2A52" w:rsidP="00FB7EFD">
            <w:pPr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  <w:t>#</w:t>
            </w:r>
          </w:p>
        </w:tc>
        <w:tc>
          <w:tcPr>
            <w:tcW w:w="1502" w:type="dxa"/>
          </w:tcPr>
          <w:p w14:paraId="6F8C6124" w14:textId="5AB168AB" w:rsidR="00AC2A52" w:rsidRPr="00F34FA6" w:rsidRDefault="00AC2A52" w:rsidP="00FB7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  <w:t>Name</w:t>
            </w:r>
          </w:p>
        </w:tc>
        <w:tc>
          <w:tcPr>
            <w:tcW w:w="1503" w:type="dxa"/>
          </w:tcPr>
          <w:p w14:paraId="77778787" w14:textId="4B7679A4" w:rsidR="00AC2A52" w:rsidRPr="00F34FA6" w:rsidRDefault="00AC2A52" w:rsidP="00FB7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3F974426" w14:textId="75004635" w:rsidR="00AC2A52" w:rsidRPr="00F34FA6" w:rsidRDefault="00AC2A52" w:rsidP="00FB7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  <w:t>Size</w:t>
            </w:r>
          </w:p>
        </w:tc>
        <w:tc>
          <w:tcPr>
            <w:tcW w:w="1503" w:type="dxa"/>
          </w:tcPr>
          <w:p w14:paraId="291E3442" w14:textId="651C8609" w:rsidR="00AC2A52" w:rsidRPr="00F34FA6" w:rsidRDefault="00AC2A52" w:rsidP="00FB7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  <w:t>Extra</w:t>
            </w:r>
          </w:p>
        </w:tc>
        <w:tc>
          <w:tcPr>
            <w:tcW w:w="1503" w:type="dxa"/>
          </w:tcPr>
          <w:p w14:paraId="06C78246" w14:textId="16E15B57" w:rsidR="00AC2A52" w:rsidRPr="00F34FA6" w:rsidRDefault="00AC2A52" w:rsidP="00FB7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color w:val="auto"/>
                <w:sz w:val="24"/>
                <w:szCs w:val="24"/>
              </w:rPr>
              <w:t>Relation</w:t>
            </w:r>
          </w:p>
        </w:tc>
      </w:tr>
      <w:tr w:rsidR="00AC2A52" w:rsidRPr="00F34FA6" w14:paraId="1368440E" w14:textId="77777777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2CC302" w14:textId="5E79E39B" w:rsidR="00AC2A52" w:rsidRPr="00F34FA6" w:rsidRDefault="00AC2A52" w:rsidP="00FB7EFD">
            <w:pPr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2D41C752" w14:textId="694888B4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Id</w:t>
            </w:r>
          </w:p>
        </w:tc>
        <w:tc>
          <w:tcPr>
            <w:tcW w:w="1503" w:type="dxa"/>
          </w:tcPr>
          <w:p w14:paraId="4F8852FB" w14:textId="7DC31A60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 xml:space="preserve">Int </w:t>
            </w:r>
          </w:p>
        </w:tc>
        <w:tc>
          <w:tcPr>
            <w:tcW w:w="1503" w:type="dxa"/>
          </w:tcPr>
          <w:p w14:paraId="3BE44362" w14:textId="322D5C90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11</w:t>
            </w:r>
          </w:p>
        </w:tc>
        <w:tc>
          <w:tcPr>
            <w:tcW w:w="1503" w:type="dxa"/>
          </w:tcPr>
          <w:p w14:paraId="3EF9E0D1" w14:textId="1719705E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Auto_increment</w:t>
            </w:r>
          </w:p>
        </w:tc>
        <w:tc>
          <w:tcPr>
            <w:tcW w:w="1503" w:type="dxa"/>
          </w:tcPr>
          <w:p w14:paraId="13328014" w14:textId="77777777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</w:tr>
      <w:tr w:rsidR="00AC2A52" w:rsidRPr="00F34FA6" w14:paraId="214A023B" w14:textId="77777777" w:rsidTr="00AC2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0776D3" w14:textId="45F881CB" w:rsidR="00AC2A52" w:rsidRPr="00F34FA6" w:rsidRDefault="00AC2A52" w:rsidP="00FB7EFD">
            <w:pPr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136636CD" w14:textId="64B47742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Traing_id</w:t>
            </w:r>
          </w:p>
        </w:tc>
        <w:tc>
          <w:tcPr>
            <w:tcW w:w="1503" w:type="dxa"/>
          </w:tcPr>
          <w:p w14:paraId="53510826" w14:textId="1FCE7B24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Int</w:t>
            </w:r>
          </w:p>
        </w:tc>
        <w:tc>
          <w:tcPr>
            <w:tcW w:w="1503" w:type="dxa"/>
          </w:tcPr>
          <w:p w14:paraId="66B2840D" w14:textId="53993190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11</w:t>
            </w:r>
          </w:p>
        </w:tc>
        <w:tc>
          <w:tcPr>
            <w:tcW w:w="1503" w:type="dxa"/>
          </w:tcPr>
          <w:p w14:paraId="6980D64A" w14:textId="77777777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EA9C07C" w14:textId="77777777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</w:tr>
      <w:tr w:rsidR="00AC2A52" w:rsidRPr="00F34FA6" w14:paraId="057F7CDC" w14:textId="77777777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445937" w14:textId="370F3682" w:rsidR="00AC2A52" w:rsidRPr="00F34FA6" w:rsidRDefault="00AC2A52" w:rsidP="00FB7EFD">
            <w:pPr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6C1F6D44" w14:textId="142B5F0F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User_id</w:t>
            </w:r>
          </w:p>
        </w:tc>
        <w:tc>
          <w:tcPr>
            <w:tcW w:w="1503" w:type="dxa"/>
          </w:tcPr>
          <w:p w14:paraId="0CAFC530" w14:textId="7FB7833E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Int</w:t>
            </w:r>
          </w:p>
        </w:tc>
        <w:tc>
          <w:tcPr>
            <w:tcW w:w="1503" w:type="dxa"/>
          </w:tcPr>
          <w:p w14:paraId="4E2C831A" w14:textId="42B6BAF9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11</w:t>
            </w:r>
          </w:p>
        </w:tc>
        <w:tc>
          <w:tcPr>
            <w:tcW w:w="1503" w:type="dxa"/>
          </w:tcPr>
          <w:p w14:paraId="1CAE4CEC" w14:textId="77777777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5C9B05B" w14:textId="77777777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</w:tr>
      <w:tr w:rsidR="00AC2A52" w:rsidRPr="00F34FA6" w14:paraId="5D09F6E5" w14:textId="77777777" w:rsidTr="00AC2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E5C9AF" w14:textId="772FBB9E" w:rsidR="00AC2A52" w:rsidRPr="00F34FA6" w:rsidRDefault="00AC2A52" w:rsidP="00FB7EFD">
            <w:pPr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3876F62C" w14:textId="322891DA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Date</w:t>
            </w:r>
          </w:p>
        </w:tc>
        <w:tc>
          <w:tcPr>
            <w:tcW w:w="1503" w:type="dxa"/>
          </w:tcPr>
          <w:p w14:paraId="46CEC748" w14:textId="02042D59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Datetime</w:t>
            </w:r>
          </w:p>
        </w:tc>
        <w:tc>
          <w:tcPr>
            <w:tcW w:w="1503" w:type="dxa"/>
          </w:tcPr>
          <w:p w14:paraId="05BFF212" w14:textId="77777777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FB65902" w14:textId="77777777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1816B9C" w14:textId="77777777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</w:tr>
      <w:tr w:rsidR="00AC2A52" w:rsidRPr="00F34FA6" w14:paraId="2843EC91" w14:textId="77777777" w:rsidTr="00AC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518402" w14:textId="754C4DAD" w:rsidR="00AC2A52" w:rsidRPr="00F34FA6" w:rsidRDefault="00AC2A52" w:rsidP="00FB7EFD">
            <w:pPr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6C423DB4" w14:textId="6105C4AC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Location</w:t>
            </w:r>
          </w:p>
        </w:tc>
        <w:tc>
          <w:tcPr>
            <w:tcW w:w="1503" w:type="dxa"/>
          </w:tcPr>
          <w:p w14:paraId="444621B2" w14:textId="41C74500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Varchar</w:t>
            </w:r>
          </w:p>
        </w:tc>
        <w:tc>
          <w:tcPr>
            <w:tcW w:w="1503" w:type="dxa"/>
          </w:tcPr>
          <w:p w14:paraId="51877484" w14:textId="7524286B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255</w:t>
            </w:r>
          </w:p>
        </w:tc>
        <w:tc>
          <w:tcPr>
            <w:tcW w:w="1503" w:type="dxa"/>
          </w:tcPr>
          <w:p w14:paraId="548DD766" w14:textId="77777777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08D5006" w14:textId="77777777" w:rsidR="00AC2A52" w:rsidRPr="00F34FA6" w:rsidRDefault="00AC2A52" w:rsidP="00FB7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</w:tr>
      <w:tr w:rsidR="00AC2A52" w:rsidRPr="00F34FA6" w14:paraId="1DD274B9" w14:textId="77777777" w:rsidTr="00AC2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0D75037" w14:textId="072F92A7" w:rsidR="00AC2A52" w:rsidRPr="00F34FA6" w:rsidRDefault="00AC2A52" w:rsidP="00FB7EFD">
            <w:pPr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6F2D2A24" w14:textId="655921C2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Capacity</w:t>
            </w:r>
          </w:p>
        </w:tc>
        <w:tc>
          <w:tcPr>
            <w:tcW w:w="1503" w:type="dxa"/>
          </w:tcPr>
          <w:p w14:paraId="32B690F4" w14:textId="660ABA8F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Int</w:t>
            </w:r>
          </w:p>
        </w:tc>
        <w:tc>
          <w:tcPr>
            <w:tcW w:w="1503" w:type="dxa"/>
          </w:tcPr>
          <w:p w14:paraId="20E3AD72" w14:textId="5F792E70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  <w:r w:rsidRPr="00F34FA6">
              <w:rPr>
                <w:rFonts w:ascii="Noto Sans Display" w:eastAsiaTheme="majorEastAsia" w:hAnsi="Noto Sans Display" w:cstheme="majorHAnsi"/>
                <w:sz w:val="24"/>
                <w:szCs w:val="24"/>
              </w:rPr>
              <w:t>11</w:t>
            </w:r>
          </w:p>
        </w:tc>
        <w:tc>
          <w:tcPr>
            <w:tcW w:w="1503" w:type="dxa"/>
          </w:tcPr>
          <w:p w14:paraId="5981A8DB" w14:textId="77777777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E37CD79" w14:textId="77777777" w:rsidR="00AC2A52" w:rsidRPr="00F34FA6" w:rsidRDefault="00AC2A52" w:rsidP="00FB7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Display" w:eastAsiaTheme="majorEastAsia" w:hAnsi="Noto Sans Display" w:cstheme="majorHAnsi"/>
                <w:sz w:val="24"/>
                <w:szCs w:val="24"/>
              </w:rPr>
            </w:pPr>
          </w:p>
        </w:tc>
      </w:tr>
    </w:tbl>
    <w:p w14:paraId="7401E7C3" w14:textId="08251E0D" w:rsidR="00F404CF" w:rsidRPr="00AC2A52" w:rsidRDefault="00F404CF" w:rsidP="00FB7EFD">
      <w:pPr>
        <w:rPr>
          <w:rFonts w:ascii="Noto Sans Display" w:eastAsiaTheme="majorEastAsia" w:hAnsi="Noto Sans Display" w:cstheme="majorBidi"/>
          <w:color w:val="2F5496" w:themeColor="accent1" w:themeShade="BF"/>
          <w:sz w:val="28"/>
          <w:szCs w:val="28"/>
        </w:rPr>
      </w:pPr>
    </w:p>
    <w:p w14:paraId="12FE9618" w14:textId="5245182B" w:rsidR="00F404CF" w:rsidRPr="00AC2A52" w:rsidRDefault="00F404CF" w:rsidP="00AF128C">
      <w:pPr>
        <w:rPr>
          <w:rFonts w:ascii="Noto Sans Display" w:eastAsiaTheme="majorEastAsia" w:hAnsi="Noto Sans Display" w:cstheme="majorBidi"/>
          <w:color w:val="2F5496" w:themeColor="accent1" w:themeShade="BF"/>
          <w:sz w:val="28"/>
          <w:szCs w:val="28"/>
        </w:rPr>
      </w:pPr>
    </w:p>
    <w:sectPr w:rsidR="00F404CF" w:rsidRPr="00AC2A52" w:rsidSect="00F34FA6">
      <w:headerReference w:type="default" r:id="rId13"/>
      <w:footerReference w:type="default" r:id="rId14"/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295F9" w14:textId="77777777" w:rsidR="00CF27D6" w:rsidRDefault="00CF27D6" w:rsidP="00A257DF">
      <w:pPr>
        <w:spacing w:after="0" w:line="240" w:lineRule="auto"/>
      </w:pPr>
      <w:r>
        <w:separator/>
      </w:r>
    </w:p>
  </w:endnote>
  <w:endnote w:type="continuationSeparator" w:id="0">
    <w:p w14:paraId="29BD5D5A" w14:textId="77777777" w:rsidR="00CF27D6" w:rsidRDefault="00CF27D6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Displa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Footer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06334" w14:textId="77777777" w:rsidR="00CF27D6" w:rsidRDefault="00CF27D6" w:rsidP="00A257DF">
      <w:pPr>
        <w:spacing w:after="0" w:line="240" w:lineRule="auto"/>
      </w:pPr>
      <w:r>
        <w:separator/>
      </w:r>
    </w:p>
  </w:footnote>
  <w:footnote w:type="continuationSeparator" w:id="0">
    <w:p w14:paraId="30BEC974" w14:textId="77777777" w:rsidR="00CF27D6" w:rsidRDefault="00CF27D6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1535A040" w:rsidR="00FC1022" w:rsidRPr="002132BE" w:rsidRDefault="002132BE" w:rsidP="002132BE">
    <w:pPr>
      <w:pStyle w:val="Header"/>
    </w:pPr>
    <w:r>
      <w:t>Technisch Ontwerp</w:t>
    </w:r>
    <w:r>
      <w:tab/>
      <w:t>Team</w:t>
    </w:r>
    <w:r w:rsidR="002A3599">
      <w:t>: niemand</w:t>
    </w:r>
    <w:r>
      <w:tab/>
      <w:t>Project</w:t>
    </w:r>
    <w:r w:rsidR="002A3599">
      <w:t>:Training Factory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2A3599"/>
    <w:rsid w:val="00313209"/>
    <w:rsid w:val="003703C3"/>
    <w:rsid w:val="00377518"/>
    <w:rsid w:val="00396625"/>
    <w:rsid w:val="003F6023"/>
    <w:rsid w:val="004C2F6C"/>
    <w:rsid w:val="004E34C0"/>
    <w:rsid w:val="005507D3"/>
    <w:rsid w:val="0056778B"/>
    <w:rsid w:val="00570667"/>
    <w:rsid w:val="00584564"/>
    <w:rsid w:val="005B68C9"/>
    <w:rsid w:val="005E1434"/>
    <w:rsid w:val="005F561A"/>
    <w:rsid w:val="00622C75"/>
    <w:rsid w:val="006A3780"/>
    <w:rsid w:val="006F503C"/>
    <w:rsid w:val="007A68DD"/>
    <w:rsid w:val="00802D6C"/>
    <w:rsid w:val="00915AE6"/>
    <w:rsid w:val="009427AF"/>
    <w:rsid w:val="009A329B"/>
    <w:rsid w:val="00A257DF"/>
    <w:rsid w:val="00A4561B"/>
    <w:rsid w:val="00A5398A"/>
    <w:rsid w:val="00A7651C"/>
    <w:rsid w:val="00AC2A52"/>
    <w:rsid w:val="00AD41A2"/>
    <w:rsid w:val="00AD78C6"/>
    <w:rsid w:val="00AF08B5"/>
    <w:rsid w:val="00AF128C"/>
    <w:rsid w:val="00B21287"/>
    <w:rsid w:val="00C40C90"/>
    <w:rsid w:val="00C83E6F"/>
    <w:rsid w:val="00CC5906"/>
    <w:rsid w:val="00CF27D6"/>
    <w:rsid w:val="00D6287A"/>
    <w:rsid w:val="00DC3041"/>
    <w:rsid w:val="00DC7E50"/>
    <w:rsid w:val="00E93627"/>
    <w:rsid w:val="00EC42A4"/>
    <w:rsid w:val="00EF152C"/>
    <w:rsid w:val="00F205B8"/>
    <w:rsid w:val="00F34FA6"/>
    <w:rsid w:val="00F404CF"/>
    <w:rsid w:val="00F54C8A"/>
    <w:rsid w:val="00F575E3"/>
    <w:rsid w:val="00F70932"/>
    <w:rsid w:val="00FB7EFD"/>
    <w:rsid w:val="00FC1022"/>
    <w:rsid w:val="00FE116A"/>
    <w:rsid w:val="00FE2E00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8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845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C2A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a32855c-b929-475a-88ab-9e831e67d5a2">
      <Terms xmlns="http://schemas.microsoft.com/office/infopath/2007/PartnerControls"/>
    </lcf76f155ced4ddcb4097134ff3c332f>
    <ReferenceId xmlns="ca32855c-b929-475a-88ab-9e831e67d5a2" xsi:nil="true"/>
    <MediaLengthInSeconds xmlns="ca32855c-b929-475a-88ab-9e831e67d5a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3DB424-E4E9-4676-8F28-B19F8302C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367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Zeenath Soekha</cp:lastModifiedBy>
  <cp:revision>4</cp:revision>
  <cp:lastPrinted>2019-10-02T10:33:00Z</cp:lastPrinted>
  <dcterms:created xsi:type="dcterms:W3CDTF">2023-04-05T08:41:00Z</dcterms:created>
  <dcterms:modified xsi:type="dcterms:W3CDTF">2023-06-18T19:51:00Z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