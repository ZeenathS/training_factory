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B6C6C9" w14:textId="22534329" w:rsidR="003A0579" w:rsidRPr="00F54C8A" w:rsidRDefault="00D970AE" w:rsidP="003A05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7EF4AD16" w14:textId="7F42193F" w:rsidR="003A0579" w:rsidRPr="006C0102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</w:p>
                              <w:p w14:paraId="0BA11B4F" w14:textId="7A498AEF" w:rsidR="003A0579" w:rsidRPr="005A1013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4085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EA15D85" w14:textId="77777777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14:paraId="4F8D9D85" w14:textId="77777777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06E0C7DE" w14:textId="3347498F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8F408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 2022</w:t>
                                </w:r>
                              </w:p>
                              <w:p w14:paraId="78604D3D" w14:textId="50DDD135" w:rsidR="003A0579" w:rsidRPr="002132BE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B6C6C9" w14:textId="22534329" w:rsidR="003A0579" w:rsidRPr="00F54C8A" w:rsidRDefault="00D970AE" w:rsidP="003A05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7EF4AD16" w14:textId="7F42193F" w:rsidR="003A0579" w:rsidRPr="006C0102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</w:p>
                        <w:p w14:paraId="0BA11B4F" w14:textId="7A498AEF" w:rsidR="003A0579" w:rsidRPr="005A1013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4085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EA15D85" w14:textId="77777777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14:paraId="4F8D9D85" w14:textId="77777777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06E0C7DE" w14:textId="3347498F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8F408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 2022</w:t>
                          </w:r>
                        </w:p>
                        <w:p w14:paraId="78604D3D" w14:textId="50DDD135" w:rsidR="003A0579" w:rsidRPr="002132BE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F8A276" w14:textId="258C3875" w:rsidR="007A68DD" w:rsidRDefault="00F54C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8F408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F8A276" w14:textId="258C3875" w:rsidR="007A68DD" w:rsidRDefault="00F54C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8F408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54290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1DA00906" w14:textId="714E67C5" w:rsidR="00682B91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29045" w:history="1">
            <w:r w:rsidR="00682B91" w:rsidRPr="00F860DE">
              <w:rPr>
                <w:rStyle w:val="Hyperlink"/>
                <w:noProof/>
              </w:rPr>
              <w:t>Inhoud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_Toc115429045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1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F86FDC1" w14:textId="52DCCFB7" w:rsidR="00682B9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6" w:history="1">
            <w:r w:rsidR="00682B91" w:rsidRPr="00F860DE">
              <w:rPr>
                <w:rStyle w:val="Hyperlink"/>
                <w:noProof/>
              </w:rPr>
              <w:t>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Inleiding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_Toc115429046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8C18F09" w14:textId="30133089" w:rsidR="00682B9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7" w:history="1">
            <w:r w:rsidR="00682B91" w:rsidRPr="00F860DE">
              <w:rPr>
                <w:rStyle w:val="Hyperlink"/>
                <w:noProof/>
              </w:rPr>
              <w:t>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User 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_Toc115429047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54990F68" w14:textId="1420DE75" w:rsidR="00682B9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8" w:history="1">
            <w:r w:rsidR="00682B91" w:rsidRPr="00F860DE">
              <w:rPr>
                <w:rStyle w:val="Hyperlink"/>
                <w:noProof/>
              </w:rPr>
              <w:t>3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Wireframe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_Toc115429048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0EF0D908" w14:textId="4EFA1231" w:rsidR="00682B9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9" w:history="1">
            <w:r w:rsidR="00682B91" w:rsidRPr="00F860DE">
              <w:rPr>
                <w:rStyle w:val="Hyperlink"/>
                <w:noProof/>
              </w:rPr>
              <w:t>3.1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_Toc115429049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8C2CFFD" w14:textId="677A0577" w:rsidR="00682B91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0" w:history="1">
            <w:r w:rsidR="00682B91" w:rsidRPr="00F860DE">
              <w:rPr>
                <w:rStyle w:val="Hyperlink"/>
                <w:noProof/>
              </w:rPr>
              <w:t>3.1.1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_Toc115429050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4B1ECB5" w14:textId="2BFDE40A" w:rsidR="00682B9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1" w:history="1">
            <w:r w:rsidR="00682B91" w:rsidRPr="00F860DE">
              <w:rPr>
                <w:rStyle w:val="Hyperlink"/>
                <w:noProof/>
              </w:rPr>
              <w:t>3.2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_Toc115429051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68D2C6C0" w14:textId="1DAEA7D4" w:rsidR="00682B91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2" w:history="1">
            <w:r w:rsidR="00682B91" w:rsidRPr="00F860DE">
              <w:rPr>
                <w:rStyle w:val="Hyperlink"/>
                <w:noProof/>
              </w:rPr>
              <w:t>3.2.1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_Toc115429052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91F9C46" w14:textId="4D1ECAF9" w:rsidR="00682B9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3" w:history="1">
            <w:r w:rsidR="00682B91" w:rsidRPr="00F860DE">
              <w:rPr>
                <w:rStyle w:val="Hyperlink"/>
                <w:noProof/>
              </w:rPr>
              <w:t>4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Sitemap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_Toc115429053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4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CBB122E" w14:textId="57F87142" w:rsidR="00682B9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4" w:history="1">
            <w:r w:rsidR="00682B91" w:rsidRPr="00F860DE">
              <w:rPr>
                <w:rStyle w:val="Hyperlink"/>
                <w:noProof/>
              </w:rPr>
              <w:t>5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Mockup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_Toc115429054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5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9DB1F6A" w14:textId="3FB5462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Heading1"/>
      </w:pPr>
      <w:bookmarkStart w:id="1" w:name="_Toc115429046"/>
      <w:r>
        <w:lastRenderedPageBreak/>
        <w:t>Inleiding</w:t>
      </w:r>
      <w:bookmarkEnd w:id="1"/>
    </w:p>
    <w:p w14:paraId="17FFF8B8" w14:textId="77777777" w:rsidR="000A6C16" w:rsidRDefault="00F205B8" w:rsidP="002F11DC">
      <w:pPr>
        <w:pStyle w:val="Heading1"/>
      </w:pPr>
      <w:bookmarkStart w:id="2" w:name="_Toc115429047"/>
      <w:r w:rsidRPr="00F205B8">
        <w:t>User Story</w:t>
      </w:r>
      <w:bookmarkEnd w:id="2"/>
    </w:p>
    <w:p w14:paraId="1442656C" w14:textId="50BCC6A9" w:rsidR="0002660E" w:rsidRDefault="006E3563" w:rsidP="000A6C16">
      <w:r>
        <w:t>Geef hier aan welke user story er gedaan gaat worden, in welke sprint en wie het gaat doen</w:t>
      </w:r>
    </w:p>
    <w:p w14:paraId="6D8B218C" w14:textId="77777777" w:rsidR="00C254E7" w:rsidRDefault="00C254E7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36"/>
        <w:gridCol w:w="3939"/>
        <w:gridCol w:w="2901"/>
        <w:gridCol w:w="1191"/>
      </w:tblGrid>
      <w:tr w:rsidR="00163E5A" w14:paraId="6880A6F3" w14:textId="77777777" w:rsidTr="006E3563">
        <w:tc>
          <w:tcPr>
            <w:tcW w:w="1129" w:type="dxa"/>
          </w:tcPr>
          <w:p w14:paraId="4CA7AD8A" w14:textId="0B75FAE6" w:rsidR="006E3563" w:rsidRDefault="006E3563">
            <w:r>
              <w:t xml:space="preserve">Sprint nummer </w:t>
            </w:r>
          </w:p>
        </w:tc>
        <w:tc>
          <w:tcPr>
            <w:tcW w:w="993" w:type="dxa"/>
          </w:tcPr>
          <w:p w14:paraId="4B71206F" w14:textId="6BC1467E" w:rsidR="006E3563" w:rsidRDefault="006E3563">
            <w:r>
              <w:t>US nummer</w:t>
            </w:r>
          </w:p>
        </w:tc>
        <w:tc>
          <w:tcPr>
            <w:tcW w:w="4961" w:type="dxa"/>
          </w:tcPr>
          <w:p w14:paraId="57B96C36" w14:textId="3C8B6A13" w:rsidR="006E3563" w:rsidRDefault="006E3563">
            <w:r>
              <w:t>User Story</w:t>
            </w:r>
          </w:p>
        </w:tc>
        <w:tc>
          <w:tcPr>
            <w:tcW w:w="1984" w:type="dxa"/>
          </w:tcPr>
          <w:p w14:paraId="7F792EBA" w14:textId="76E730D4" w:rsidR="006E3563" w:rsidRDefault="006E3563">
            <w:r>
              <w:t>Wie</w:t>
            </w:r>
          </w:p>
        </w:tc>
      </w:tr>
      <w:tr w:rsidR="00163E5A" w14:paraId="6FD8C19A" w14:textId="77777777" w:rsidTr="006E3563">
        <w:tc>
          <w:tcPr>
            <w:tcW w:w="1129" w:type="dxa"/>
          </w:tcPr>
          <w:p w14:paraId="2A91BA34" w14:textId="6418D03F" w:rsidR="006E3563" w:rsidRDefault="00163E5A">
            <w:r>
              <w:t>1</w:t>
            </w:r>
          </w:p>
        </w:tc>
        <w:tc>
          <w:tcPr>
            <w:tcW w:w="993" w:type="dxa"/>
          </w:tcPr>
          <w:p w14:paraId="78DF23AE" w14:textId="00C74E8C" w:rsidR="006E3563" w:rsidRDefault="00163E5A">
            <w:r>
              <w:t>1,2,3,4,5,9,10,11,12,13,14,15,20,21,22,25</w:t>
            </w:r>
          </w:p>
        </w:tc>
        <w:tc>
          <w:tcPr>
            <w:tcW w:w="4961" w:type="dxa"/>
          </w:tcPr>
          <w:p w14:paraId="33A13562" w14:textId="231C0952" w:rsidR="006E3563" w:rsidRDefault="00163E5A">
            <w:r>
              <w:t>(In behoefteanalyse)</w:t>
            </w:r>
          </w:p>
        </w:tc>
        <w:tc>
          <w:tcPr>
            <w:tcW w:w="1984" w:type="dxa"/>
          </w:tcPr>
          <w:p w14:paraId="4A89B7EF" w14:textId="40DE8948" w:rsidR="006E3563" w:rsidRDefault="00163E5A">
            <w:r>
              <w:t>Ik alleen</w:t>
            </w:r>
          </w:p>
        </w:tc>
      </w:tr>
      <w:tr w:rsidR="00163E5A" w14:paraId="65631FF2" w14:textId="77777777" w:rsidTr="006E3563">
        <w:tc>
          <w:tcPr>
            <w:tcW w:w="1129" w:type="dxa"/>
          </w:tcPr>
          <w:p w14:paraId="698815B9" w14:textId="50A8162C" w:rsidR="006E3563" w:rsidRDefault="006E3563"/>
        </w:tc>
        <w:tc>
          <w:tcPr>
            <w:tcW w:w="993" w:type="dxa"/>
          </w:tcPr>
          <w:p w14:paraId="0674D2E5" w14:textId="77777777" w:rsidR="006E3563" w:rsidRDefault="006E3563"/>
        </w:tc>
        <w:tc>
          <w:tcPr>
            <w:tcW w:w="4961" w:type="dxa"/>
          </w:tcPr>
          <w:p w14:paraId="24B63FE3" w14:textId="2368CC5D" w:rsidR="006E3563" w:rsidRDefault="006E3563"/>
        </w:tc>
        <w:tc>
          <w:tcPr>
            <w:tcW w:w="1984" w:type="dxa"/>
          </w:tcPr>
          <w:p w14:paraId="7EBDAD98" w14:textId="77777777" w:rsidR="006E3563" w:rsidRDefault="006E3563"/>
        </w:tc>
      </w:tr>
      <w:tr w:rsidR="00163E5A" w14:paraId="1E73B6F0" w14:textId="77777777" w:rsidTr="006E3563">
        <w:tc>
          <w:tcPr>
            <w:tcW w:w="1129" w:type="dxa"/>
          </w:tcPr>
          <w:p w14:paraId="26CD6CAB" w14:textId="5DC62C32" w:rsidR="006E3563" w:rsidRDefault="006E3563"/>
        </w:tc>
        <w:tc>
          <w:tcPr>
            <w:tcW w:w="993" w:type="dxa"/>
          </w:tcPr>
          <w:p w14:paraId="76C08ED4" w14:textId="77777777" w:rsidR="006E3563" w:rsidRDefault="006E3563"/>
        </w:tc>
        <w:tc>
          <w:tcPr>
            <w:tcW w:w="4961" w:type="dxa"/>
          </w:tcPr>
          <w:p w14:paraId="31CEA939" w14:textId="4ACB5D21" w:rsidR="006E3563" w:rsidRDefault="006E3563"/>
        </w:tc>
        <w:tc>
          <w:tcPr>
            <w:tcW w:w="1984" w:type="dxa"/>
          </w:tcPr>
          <w:p w14:paraId="603EC606" w14:textId="77777777" w:rsidR="006E3563" w:rsidRDefault="006E3563"/>
        </w:tc>
      </w:tr>
      <w:tr w:rsidR="00163E5A" w14:paraId="09682A82" w14:textId="77777777" w:rsidTr="006E3563">
        <w:tc>
          <w:tcPr>
            <w:tcW w:w="1129" w:type="dxa"/>
          </w:tcPr>
          <w:p w14:paraId="583DD1CE" w14:textId="3AB123E5" w:rsidR="006E3563" w:rsidRDefault="006E3563"/>
        </w:tc>
        <w:tc>
          <w:tcPr>
            <w:tcW w:w="993" w:type="dxa"/>
          </w:tcPr>
          <w:p w14:paraId="7914D438" w14:textId="77777777" w:rsidR="006E3563" w:rsidRDefault="006E3563"/>
        </w:tc>
        <w:tc>
          <w:tcPr>
            <w:tcW w:w="4961" w:type="dxa"/>
          </w:tcPr>
          <w:p w14:paraId="56A6A3A7" w14:textId="54346508" w:rsidR="006E3563" w:rsidRDefault="006E3563"/>
        </w:tc>
        <w:tc>
          <w:tcPr>
            <w:tcW w:w="1984" w:type="dxa"/>
          </w:tcPr>
          <w:p w14:paraId="51E11303" w14:textId="77777777" w:rsidR="006E3563" w:rsidRDefault="006E3563"/>
        </w:tc>
      </w:tr>
      <w:tr w:rsidR="00163E5A" w14:paraId="71421BB9" w14:textId="77777777" w:rsidTr="006E3563">
        <w:tc>
          <w:tcPr>
            <w:tcW w:w="1129" w:type="dxa"/>
          </w:tcPr>
          <w:p w14:paraId="7C3374F8" w14:textId="77777777" w:rsidR="006E3563" w:rsidRDefault="006E3563"/>
        </w:tc>
        <w:tc>
          <w:tcPr>
            <w:tcW w:w="993" w:type="dxa"/>
          </w:tcPr>
          <w:p w14:paraId="3E38A230" w14:textId="77777777" w:rsidR="006E3563" w:rsidRDefault="006E3563"/>
        </w:tc>
        <w:tc>
          <w:tcPr>
            <w:tcW w:w="4961" w:type="dxa"/>
          </w:tcPr>
          <w:p w14:paraId="5D1B53B0" w14:textId="2F1E7343" w:rsidR="006E3563" w:rsidRDefault="006E3563"/>
        </w:tc>
        <w:tc>
          <w:tcPr>
            <w:tcW w:w="1984" w:type="dxa"/>
          </w:tcPr>
          <w:p w14:paraId="7C66820B" w14:textId="77777777" w:rsidR="006E3563" w:rsidRDefault="006E3563"/>
        </w:tc>
      </w:tr>
      <w:tr w:rsidR="00163E5A" w14:paraId="2F4896CF" w14:textId="77777777" w:rsidTr="006E3563">
        <w:tc>
          <w:tcPr>
            <w:tcW w:w="1129" w:type="dxa"/>
          </w:tcPr>
          <w:p w14:paraId="102E7142" w14:textId="77777777" w:rsidR="006E3563" w:rsidRDefault="006E3563"/>
        </w:tc>
        <w:tc>
          <w:tcPr>
            <w:tcW w:w="993" w:type="dxa"/>
          </w:tcPr>
          <w:p w14:paraId="7304471C" w14:textId="77777777" w:rsidR="006E3563" w:rsidRDefault="006E3563"/>
        </w:tc>
        <w:tc>
          <w:tcPr>
            <w:tcW w:w="4961" w:type="dxa"/>
          </w:tcPr>
          <w:p w14:paraId="60BBBDED" w14:textId="1DB2E4E8" w:rsidR="006E3563" w:rsidRDefault="006E3563"/>
        </w:tc>
        <w:tc>
          <w:tcPr>
            <w:tcW w:w="1984" w:type="dxa"/>
          </w:tcPr>
          <w:p w14:paraId="1D721BD8" w14:textId="77777777" w:rsidR="006E3563" w:rsidRDefault="006E3563"/>
        </w:tc>
      </w:tr>
      <w:tr w:rsidR="00163E5A" w14:paraId="2A8444A4" w14:textId="77777777" w:rsidTr="006E3563">
        <w:tc>
          <w:tcPr>
            <w:tcW w:w="1129" w:type="dxa"/>
          </w:tcPr>
          <w:p w14:paraId="0ECE46DD" w14:textId="77777777" w:rsidR="006E3563" w:rsidRDefault="006E3563"/>
        </w:tc>
        <w:tc>
          <w:tcPr>
            <w:tcW w:w="993" w:type="dxa"/>
          </w:tcPr>
          <w:p w14:paraId="6AD29CF9" w14:textId="77777777" w:rsidR="006E3563" w:rsidRDefault="006E3563"/>
        </w:tc>
        <w:tc>
          <w:tcPr>
            <w:tcW w:w="4961" w:type="dxa"/>
          </w:tcPr>
          <w:p w14:paraId="1A814096" w14:textId="0628EB2C" w:rsidR="006E3563" w:rsidRDefault="006E3563"/>
        </w:tc>
        <w:tc>
          <w:tcPr>
            <w:tcW w:w="1984" w:type="dxa"/>
          </w:tcPr>
          <w:p w14:paraId="6B978C16" w14:textId="77777777" w:rsidR="006E3563" w:rsidRDefault="006E3563"/>
        </w:tc>
      </w:tr>
    </w:tbl>
    <w:p w14:paraId="667E8EC5" w14:textId="78C30B08" w:rsidR="00C254E7" w:rsidRDefault="00C254E7">
      <w:r>
        <w:br w:type="page"/>
      </w:r>
    </w:p>
    <w:p w14:paraId="2038000C" w14:textId="77777777" w:rsidR="00A257DF" w:rsidRDefault="00F205B8" w:rsidP="002F11DC">
      <w:pPr>
        <w:pStyle w:val="Heading1"/>
      </w:pPr>
      <w:bookmarkStart w:id="3" w:name="_Toc115429048"/>
      <w:r>
        <w:lastRenderedPageBreak/>
        <w:t>Wireframe</w:t>
      </w:r>
      <w:bookmarkEnd w:id="3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wireframes. De wireframes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User-stories in dit hoofdstuk aan de wireframes en </w:t>
      </w:r>
      <w:r w:rsidR="00A85652">
        <w:t>dit zal ook de user-stories verduidelijken.</w:t>
      </w:r>
    </w:p>
    <w:p w14:paraId="0FC15A34" w14:textId="3EF4C51E" w:rsidR="00C2320C" w:rsidRDefault="00D012B4" w:rsidP="006E3FF1">
      <w:pPr>
        <w:pStyle w:val="Heading2"/>
      </w:pPr>
      <w:r>
        <w:t>Home</w:t>
      </w:r>
    </w:p>
    <w:p w14:paraId="7643960A" w14:textId="3E445444" w:rsidR="00D012B4" w:rsidRPr="00D012B4" w:rsidRDefault="00D012B4" w:rsidP="00D012B4">
      <w:pPr>
        <w:pStyle w:val="Heading3"/>
      </w:pPr>
      <w:r>
        <w:t>Admin</w:t>
      </w:r>
    </w:p>
    <w:p w14:paraId="1AD947F3" w14:textId="344559B6" w:rsidR="006D198D" w:rsidRDefault="00D012B4" w:rsidP="006D198D">
      <w:pPr>
        <w:rPr>
          <w:noProof/>
        </w:rPr>
      </w:pPr>
      <w:r>
        <w:t>De admin home. Kan lessen verwijderen</w:t>
      </w:r>
      <w:r w:rsidRPr="00D012B4">
        <w:rPr>
          <w:noProof/>
        </w:rPr>
        <w:t xml:space="preserve"> </w:t>
      </w:r>
      <w:r>
        <w:rPr>
          <w:noProof/>
        </w:rPr>
        <w:t>en kan members zien</w:t>
      </w:r>
    </w:p>
    <w:p w14:paraId="0222D653" w14:textId="11C6C451" w:rsidR="009C3118" w:rsidRDefault="009C3118" w:rsidP="009C3118">
      <w:pPr>
        <w:pStyle w:val="Heading3"/>
      </w:pPr>
      <w:r>
        <w:t>Member home</w:t>
      </w:r>
    </w:p>
    <w:p w14:paraId="11661B3D" w14:textId="55EEAE4E" w:rsidR="00594A0D" w:rsidRPr="00594A0D" w:rsidRDefault="00594A0D" w:rsidP="00594A0D">
      <w:r>
        <w:t xml:space="preserve">Member home. </w:t>
      </w:r>
    </w:p>
    <w:p w14:paraId="062F5AFD" w14:textId="3241094E" w:rsidR="0030707D" w:rsidRDefault="008850CF" w:rsidP="0030707D">
      <w:r>
        <w:rPr>
          <w:noProof/>
        </w:rPr>
        <w:drawing>
          <wp:inline distT="0" distB="0" distL="0" distR="0" wp14:anchorId="040ECC7B" wp14:editId="12EC6FAA">
            <wp:extent cx="5731510" cy="2853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144E" w14:textId="07B5EB67" w:rsidR="00594A0D" w:rsidRDefault="00594A0D" w:rsidP="0030707D"/>
    <w:p w14:paraId="691473A8" w14:textId="72EC9737" w:rsidR="00594A0D" w:rsidRDefault="00594A0D" w:rsidP="00594A0D">
      <w:pPr>
        <w:pStyle w:val="Heading3"/>
        <w:rPr>
          <w:noProof/>
        </w:rPr>
      </w:pPr>
      <w:r>
        <w:t>Visitor home</w:t>
      </w:r>
    </w:p>
    <w:p w14:paraId="7972009A" w14:textId="53F23ECE" w:rsidR="00163E5A" w:rsidRPr="00163E5A" w:rsidRDefault="00163E5A" w:rsidP="00163E5A">
      <w:r w:rsidRPr="00163E5A">
        <w:drawing>
          <wp:inline distT="0" distB="0" distL="0" distR="0" wp14:anchorId="0F604DAA" wp14:editId="78EA369A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F719" w14:textId="08D7F08A" w:rsidR="006D198D" w:rsidRDefault="00FF762C" w:rsidP="00594A0D">
      <w:pPr>
        <w:pStyle w:val="Heading4"/>
      </w:pPr>
      <w:bookmarkStart w:id="4" w:name="_Toc115429050"/>
      <w:r>
        <w:lastRenderedPageBreak/>
        <w:t>Koppeling met de user-story</w:t>
      </w:r>
      <w:bookmarkEnd w:id="4"/>
    </w:p>
    <w:p w14:paraId="5F33A131" w14:textId="09730A83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0552D8B" w14:textId="3B6CEAEE" w:rsidR="00F15F84" w:rsidRDefault="00F15F84" w:rsidP="00F15F84"/>
    <w:p w14:paraId="5C7D754A" w14:textId="77777777" w:rsidR="001A7DFA" w:rsidRPr="00FF762C" w:rsidRDefault="001A7DFA" w:rsidP="00F15F84"/>
    <w:p w14:paraId="1D3344B3" w14:textId="77777777" w:rsidR="001A7DFA" w:rsidRDefault="001A7DFA" w:rsidP="001A7DFA">
      <w:pPr>
        <w:pStyle w:val="Heading2"/>
      </w:pPr>
      <w:bookmarkStart w:id="5" w:name="_Toc115429051"/>
      <w:r>
        <w:t>&lt;naam van wireframe pagina&gt;</w:t>
      </w:r>
      <w:bookmarkEnd w:id="5"/>
    </w:p>
    <w:p w14:paraId="59023677" w14:textId="2F9327DC" w:rsidR="001A7DFA" w:rsidRDefault="001A7DFA" w:rsidP="001A7DFA">
      <w:r>
        <w:t>Beschrijving  van de pagina</w:t>
      </w:r>
    </w:p>
    <w:p w14:paraId="100E08F0" w14:textId="77777777" w:rsidR="001A7DFA" w:rsidRDefault="001A7DFA" w:rsidP="001A7DFA"/>
    <w:p w14:paraId="44F05769" w14:textId="77777777" w:rsidR="001A7DFA" w:rsidRDefault="001A7DFA" w:rsidP="001A7DFA">
      <w:pPr>
        <w:pStyle w:val="Heading3"/>
      </w:pPr>
      <w:bookmarkStart w:id="6" w:name="_Toc115429052"/>
      <w:r>
        <w:t>Koppeling met de user-story</w:t>
      </w:r>
      <w:bookmarkEnd w:id="6"/>
    </w:p>
    <w:p w14:paraId="53562B5D" w14:textId="77777777" w:rsidR="001A7DFA" w:rsidRPr="0093344D" w:rsidRDefault="001A7DFA" w:rsidP="001A7DFA">
      <w:r>
        <w:t>De user-story die gekoppeld is aan het startscherm is:</w:t>
      </w:r>
    </w:p>
    <w:p w14:paraId="02961E2A" w14:textId="4FF8F74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4DA1FE" w14:textId="77777777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98C001" w14:textId="77777777" w:rsidR="00A257DF" w:rsidRDefault="00F205B8" w:rsidP="00222411">
      <w:pPr>
        <w:pStyle w:val="Heading1"/>
      </w:pPr>
      <w:bookmarkStart w:id="7" w:name="_Toc115429053"/>
      <w:r>
        <w:lastRenderedPageBreak/>
        <w:t>Sitemap</w:t>
      </w:r>
      <w:bookmarkEnd w:id="7"/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77777777" w:rsidR="00A257DF" w:rsidRDefault="00F205B8" w:rsidP="00222411">
      <w:pPr>
        <w:pStyle w:val="Heading1"/>
      </w:pPr>
      <w:bookmarkStart w:id="8" w:name="_Toc115429054"/>
      <w:r>
        <w:lastRenderedPageBreak/>
        <w:t>Mockup</w:t>
      </w:r>
      <w:bookmarkEnd w:id="8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9B16" w14:textId="77777777" w:rsidR="00515969" w:rsidRDefault="00515969" w:rsidP="00A257DF">
      <w:pPr>
        <w:spacing w:after="0" w:line="240" w:lineRule="auto"/>
      </w:pPr>
      <w:r>
        <w:separator/>
      </w:r>
    </w:p>
  </w:endnote>
  <w:endnote w:type="continuationSeparator" w:id="0">
    <w:p w14:paraId="3C1CB57C" w14:textId="77777777" w:rsidR="00515969" w:rsidRDefault="00515969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446A" w14:textId="77777777" w:rsidR="00222411" w:rsidRDefault="003A0579" w:rsidP="00222411">
    <w:pPr>
      <w:pStyle w:val="Footer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E9EBB" w14:textId="77777777" w:rsidR="00515969" w:rsidRDefault="00515969" w:rsidP="00A257DF">
      <w:pPr>
        <w:spacing w:after="0" w:line="240" w:lineRule="auto"/>
      </w:pPr>
      <w:r>
        <w:separator/>
      </w:r>
    </w:p>
  </w:footnote>
  <w:footnote w:type="continuationSeparator" w:id="0">
    <w:p w14:paraId="260FD724" w14:textId="77777777" w:rsidR="00515969" w:rsidRDefault="00515969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60D6" w14:textId="77777777" w:rsidR="007A68DD" w:rsidRPr="003A0579" w:rsidRDefault="003A0579" w:rsidP="003A0579">
    <w:pPr>
      <w:pStyle w:val="Header"/>
    </w:pPr>
    <w:r>
      <w:t>Functioneel Ontwerp</w:t>
    </w:r>
    <w:r>
      <w:tab/>
      <w:t xml:space="preserve">Team </w:t>
    </w:r>
    <w:r w:rsidR="005A1013">
      <w:t>Awesome</w:t>
    </w:r>
    <w:r>
      <w:tab/>
      <w:t xml:space="preserve">Project </w:t>
    </w:r>
    <w:r w:rsidR="005A1013">
      <w:t>Javascript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94087">
    <w:abstractNumId w:val="3"/>
  </w:num>
  <w:num w:numId="2" w16cid:durableId="1681470259">
    <w:abstractNumId w:val="1"/>
  </w:num>
  <w:num w:numId="3" w16cid:durableId="1589996290">
    <w:abstractNumId w:val="0"/>
  </w:num>
  <w:num w:numId="4" w16cid:durableId="75903357">
    <w:abstractNumId w:val="0"/>
  </w:num>
  <w:num w:numId="5" w16cid:durableId="87288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62F92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63E5A"/>
    <w:rsid w:val="001A7DFA"/>
    <w:rsid w:val="001D4C53"/>
    <w:rsid w:val="001F0FF4"/>
    <w:rsid w:val="001F1B54"/>
    <w:rsid w:val="002204D0"/>
    <w:rsid w:val="0022241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2073B"/>
    <w:rsid w:val="004D414A"/>
    <w:rsid w:val="004F6206"/>
    <w:rsid w:val="00503B63"/>
    <w:rsid w:val="00515969"/>
    <w:rsid w:val="00546CBA"/>
    <w:rsid w:val="0056778B"/>
    <w:rsid w:val="00590E40"/>
    <w:rsid w:val="00594A0D"/>
    <w:rsid w:val="00594BF5"/>
    <w:rsid w:val="005A1013"/>
    <w:rsid w:val="005A28CC"/>
    <w:rsid w:val="005A3E46"/>
    <w:rsid w:val="005B4DC6"/>
    <w:rsid w:val="005E666B"/>
    <w:rsid w:val="00611579"/>
    <w:rsid w:val="00654075"/>
    <w:rsid w:val="00661185"/>
    <w:rsid w:val="00681129"/>
    <w:rsid w:val="00682B91"/>
    <w:rsid w:val="006843C1"/>
    <w:rsid w:val="006A3780"/>
    <w:rsid w:val="006B55A1"/>
    <w:rsid w:val="006C0102"/>
    <w:rsid w:val="006C6B29"/>
    <w:rsid w:val="006D198D"/>
    <w:rsid w:val="006E3563"/>
    <w:rsid w:val="006E3FF1"/>
    <w:rsid w:val="006F503C"/>
    <w:rsid w:val="00785381"/>
    <w:rsid w:val="00787444"/>
    <w:rsid w:val="00793388"/>
    <w:rsid w:val="007A68DD"/>
    <w:rsid w:val="007B5018"/>
    <w:rsid w:val="007F356F"/>
    <w:rsid w:val="00802D6C"/>
    <w:rsid w:val="008850CF"/>
    <w:rsid w:val="008A72D6"/>
    <w:rsid w:val="008F2D17"/>
    <w:rsid w:val="008F4085"/>
    <w:rsid w:val="009025A6"/>
    <w:rsid w:val="0093344D"/>
    <w:rsid w:val="009427AF"/>
    <w:rsid w:val="009568A8"/>
    <w:rsid w:val="009A329B"/>
    <w:rsid w:val="009C3118"/>
    <w:rsid w:val="00A257DF"/>
    <w:rsid w:val="00A60D6B"/>
    <w:rsid w:val="00A75CE6"/>
    <w:rsid w:val="00A85652"/>
    <w:rsid w:val="00A95C17"/>
    <w:rsid w:val="00AB6617"/>
    <w:rsid w:val="00AD41A2"/>
    <w:rsid w:val="00AD78C6"/>
    <w:rsid w:val="00AF08B5"/>
    <w:rsid w:val="00B47353"/>
    <w:rsid w:val="00B57409"/>
    <w:rsid w:val="00B61459"/>
    <w:rsid w:val="00B76220"/>
    <w:rsid w:val="00B90EC1"/>
    <w:rsid w:val="00BE4B02"/>
    <w:rsid w:val="00C2320C"/>
    <w:rsid w:val="00C254E7"/>
    <w:rsid w:val="00C35622"/>
    <w:rsid w:val="00C40C90"/>
    <w:rsid w:val="00C4463B"/>
    <w:rsid w:val="00C47594"/>
    <w:rsid w:val="00C83E6F"/>
    <w:rsid w:val="00C91E3D"/>
    <w:rsid w:val="00CE6D12"/>
    <w:rsid w:val="00D012B4"/>
    <w:rsid w:val="00D312DE"/>
    <w:rsid w:val="00D87472"/>
    <w:rsid w:val="00D926C6"/>
    <w:rsid w:val="00D970AE"/>
    <w:rsid w:val="00DB59AC"/>
    <w:rsid w:val="00DC6DFC"/>
    <w:rsid w:val="00DC7E50"/>
    <w:rsid w:val="00E5381E"/>
    <w:rsid w:val="00EB2C67"/>
    <w:rsid w:val="00EC6DAC"/>
    <w:rsid w:val="00F15F84"/>
    <w:rsid w:val="00F205B8"/>
    <w:rsid w:val="00F54C8A"/>
    <w:rsid w:val="00F63162"/>
    <w:rsid w:val="00F70932"/>
    <w:rsid w:val="00FF49AB"/>
    <w:rsid w:val="00FF762C"/>
    <w:rsid w:val="0B1E1DCF"/>
    <w:rsid w:val="193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2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82B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a32855c-b929-475a-88ab-9e831e67d5a2">
      <Terms xmlns="http://schemas.microsoft.com/office/infopath/2007/PartnerControls"/>
    </lcf76f155ced4ddcb4097134ff3c332f>
    <ReferenceId xmlns="ca32855c-b929-475a-88ab-9e831e67d5a2" xsi:nil="true"/>
    <MediaLengthInSeconds xmlns="ca32855c-b929-475a-88ab-9e831e67d5a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6FC79F-0FE2-4E3D-AA31-C7B82D28C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Template.dotx</Template>
  <TotalTime>46</TotalTime>
  <Pages>7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/>
  <cp:keywords/>
  <dc:description/>
  <cp:lastModifiedBy>Zeenath Soekha</cp:lastModifiedBy>
  <cp:revision>6</cp:revision>
  <cp:lastPrinted>2019-10-02T10:33:00Z</cp:lastPrinted>
  <dcterms:created xsi:type="dcterms:W3CDTF">2022-09-30T09:18:00Z</dcterms:created>
  <dcterms:modified xsi:type="dcterms:W3CDTF">2023-06-11T22:57:00Z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